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284" w:type="dxa"/>
        <w:tblLayout w:type="fixed"/>
        <w:tblCellMar>
          <w:left w:w="0" w:type="dxa"/>
          <w:right w:w="0" w:type="dxa"/>
        </w:tblCellMar>
        <w:tblLook w:val="0000" w:firstRow="0" w:lastRow="0" w:firstColumn="0" w:lastColumn="0" w:noHBand="0" w:noVBand="0"/>
      </w:tblPr>
      <w:tblGrid>
        <w:gridCol w:w="9640"/>
      </w:tblGrid>
      <w:tr w:rsidR="00E25C7D" w:rsidRPr="00211071" w14:paraId="0ED492A8" w14:textId="77777777">
        <w:trPr>
          <w:cantSplit/>
        </w:trPr>
        <w:tc>
          <w:tcPr>
            <w:tcW w:w="9640" w:type="dxa"/>
          </w:tcPr>
          <w:p w14:paraId="6A21425A" w14:textId="77777777" w:rsidR="00E25C7D" w:rsidRPr="00211071" w:rsidRDefault="008224FD" w:rsidP="00F0192D">
            <w:r w:rsidRPr="00211071">
              <w:rPr>
                <w:noProof/>
              </w:rPr>
              <mc:AlternateContent>
                <mc:Choice Requires="wps">
                  <w:drawing>
                    <wp:anchor distT="0" distB="0" distL="114300" distR="114300" simplePos="0" relativeHeight="251657728" behindDoc="0" locked="0" layoutInCell="0" allowOverlap="1" wp14:anchorId="12BDE8D3" wp14:editId="1A99B27B">
                      <wp:simplePos x="0" y="0"/>
                      <wp:positionH relativeFrom="column">
                        <wp:posOffset>-275590</wp:posOffset>
                      </wp:positionH>
                      <wp:positionV relativeFrom="paragraph">
                        <wp:posOffset>43180</wp:posOffset>
                      </wp:positionV>
                      <wp:extent cx="6309995" cy="9255125"/>
                      <wp:effectExtent l="0" t="0" r="0" b="0"/>
                      <wp:wrapNone/>
                      <wp:docPr id="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9995" cy="9255125"/>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30B0AA" id="Rectangle 6" o:spid="_x0000_s1026" style="position:absolute;margin-left:-21.7pt;margin-top:3.4pt;width:496.85pt;height:728.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" o:allowincell="f" filled="f"/>
                  </w:pict>
                </mc:Fallback>
              </mc:AlternateContent>
            </w:r>
            <w:r w:rsidRPr="00211071">
              <w:rPr>
                <w:noProof/>
              </w:rPr>
              <mc:AlternateContent>
                <mc:Choice Requires="wps">
                  <w:drawing>
                    <wp:anchor distT="0" distB="0" distL="114300" distR="114300" simplePos="0" relativeHeight="251658752" behindDoc="1" locked="0" layoutInCell="0" allowOverlap="1" wp14:anchorId="1560EBA2" wp14:editId="423C5C40">
                      <wp:simplePos x="0" y="0"/>
                      <wp:positionH relativeFrom="column">
                        <wp:posOffset>-224790</wp:posOffset>
                      </wp:positionH>
                      <wp:positionV relativeFrom="paragraph">
                        <wp:posOffset>-4445</wp:posOffset>
                      </wp:positionV>
                      <wp:extent cx="6224905" cy="9348470"/>
                      <wp:effectExtent l="0" t="0" r="0" b="0"/>
                      <wp:wrapNone/>
                      <wp:docPr id="2"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24905" cy="9348470"/>
                              </a:xfrm>
                              <a:prstGeom prst="rect">
                                <a:avLst/>
                              </a:prstGeom>
                              <a:noFill/>
                              <a:ln w="9525">
                                <a:solidFill>
                                  <a:srgbClr val="000000"/>
                                </a:solidFill>
                                <a:miter lim="800000"/>
                                <a:headEnd/>
                                <a:tailEnd/>
                              </a:ln>
                              <a:effectLst/>
                              <a:extLst>
                                <a:ext uri="{909E8E84-426E-40DD-AFC4-6F175D3DCCD1}">
                                  <a14:hiddenFill xmlns:a14="http://schemas.microsoft.com/office/drawing/2010/main">
                                    <a:solidFill>
                                      <a:srgbClr val="FFFF99"/>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0E308" id="Rectangle 7" o:spid="_x0000_s1026" style="position:absolute;margin-left:-17.7pt;margin-top:-.35pt;width:490.15pt;height:736.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" o:allowincell="f" filled="f" fillcolor="#ff9"/>
                  </w:pict>
                </mc:Fallback>
              </mc:AlternateContent>
            </w:r>
          </w:p>
          <w:p w14:paraId="18FB6B49" w14:textId="77777777" w:rsidR="00496FDB" w:rsidRPr="00211071" w:rsidRDefault="00496FDB" w:rsidP="00F0192D">
            <w:pPr>
              <w:jc w:val="center"/>
              <w:rPr>
                <w:sz w:val="26"/>
                <w:szCs w:val="26"/>
              </w:rPr>
            </w:pPr>
            <w:bookmarkStart w:id="0" w:name="_Toc44351845"/>
            <w:bookmarkStart w:id="1" w:name="_Toc44353085"/>
            <w:bookmarkStart w:id="2" w:name="_Toc44353184"/>
            <w:bookmarkStart w:id="3" w:name="_Toc44354301"/>
            <w:r w:rsidRPr="00211071">
              <w:rPr>
                <w:sz w:val="26"/>
                <w:szCs w:val="26"/>
              </w:rPr>
              <w:t>BỘ GIÁO DỤC VÀ ĐÀO TẠO</w:t>
            </w:r>
            <w:bookmarkEnd w:id="0"/>
            <w:bookmarkEnd w:id="1"/>
            <w:bookmarkEnd w:id="2"/>
            <w:bookmarkEnd w:id="3"/>
          </w:p>
          <w:p w14:paraId="004F9B47" w14:textId="77777777" w:rsidR="008E3853" w:rsidRPr="00211071" w:rsidRDefault="008E3853" w:rsidP="00F0192D">
            <w:pPr>
              <w:jc w:val="center"/>
            </w:pPr>
            <w:bookmarkStart w:id="4" w:name="_Toc44351846"/>
            <w:bookmarkStart w:id="5" w:name="_Toc44353086"/>
            <w:bookmarkStart w:id="6" w:name="_Toc44353185"/>
            <w:bookmarkStart w:id="7" w:name="_Toc44354302"/>
            <w:r w:rsidRPr="00211071">
              <w:rPr>
                <w:sz w:val="26"/>
                <w:szCs w:val="26"/>
              </w:rPr>
              <w:t>TRƯỜNG ĐẠI HỌC HOA SEN</w:t>
            </w:r>
            <w:bookmarkEnd w:id="4"/>
            <w:bookmarkEnd w:id="5"/>
            <w:bookmarkEnd w:id="6"/>
            <w:bookmarkEnd w:id="7"/>
          </w:p>
          <w:p w14:paraId="09049869" w14:textId="77777777" w:rsidR="008E3853" w:rsidRPr="00211071" w:rsidRDefault="0090039C" w:rsidP="00F0192D">
            <w:pPr>
              <w:jc w:val="center"/>
              <w:rPr>
                <w:b/>
                <w:bCs/>
                <w:sz w:val="28"/>
                <w:szCs w:val="28"/>
              </w:rPr>
            </w:pPr>
            <w:r w:rsidRPr="00211071">
              <w:rPr>
                <w:b/>
                <w:bCs/>
                <w:sz w:val="26"/>
                <w:szCs w:val="26"/>
              </w:rPr>
              <w:t>KHOA CÔNG NGHỆ THÔNG TIN</w:t>
            </w:r>
          </w:p>
          <w:p w14:paraId="1057AEAB" w14:textId="77777777" w:rsidR="00E25C7D" w:rsidRPr="00211071" w:rsidRDefault="00E25C7D" w:rsidP="00F0192D"/>
        </w:tc>
      </w:tr>
    </w:tbl>
    <w:p w14:paraId="0C0AF8A2" w14:textId="77777777" w:rsidR="00E25C7D" w:rsidRPr="00211071" w:rsidRDefault="00E25C7D">
      <w:pPr>
        <w:jc w:val="center"/>
      </w:pPr>
    </w:p>
    <w:p w14:paraId="1BF12686" w14:textId="77777777" w:rsidR="00E25C7D" w:rsidRPr="00211071" w:rsidRDefault="00E25C7D">
      <w:pPr>
        <w:jc w:val="center"/>
        <w:rPr>
          <w:b/>
          <w:sz w:val="44"/>
        </w:rPr>
      </w:pPr>
    </w:p>
    <w:p w14:paraId="0D5F9F56" w14:textId="77777777" w:rsidR="00E25C7D" w:rsidRPr="00211071" w:rsidRDefault="00E25C7D">
      <w:pPr>
        <w:jc w:val="center"/>
        <w:rPr>
          <w:b/>
          <w:sz w:val="44"/>
        </w:rPr>
      </w:pPr>
    </w:p>
    <w:p w14:paraId="28706E5D" w14:textId="77777777" w:rsidR="000C219B" w:rsidRPr="00211071" w:rsidRDefault="008224FD">
      <w:pPr>
        <w:jc w:val="center"/>
        <w:rPr>
          <w:b/>
          <w:sz w:val="44"/>
        </w:rPr>
      </w:pPr>
      <w:r w:rsidRPr="00211071">
        <w:rPr>
          <w:b/>
          <w:noProof/>
          <w:sz w:val="44"/>
        </w:rPr>
        <mc:AlternateContent>
          <mc:Choice Requires="wps">
            <w:drawing>
              <wp:anchor distT="0" distB="0" distL="114300" distR="114300" simplePos="0" relativeHeight="251656704" behindDoc="0" locked="0" layoutInCell="1" allowOverlap="1" wp14:anchorId="20ABD825" wp14:editId="7B8FD58F">
                <wp:simplePos x="0" y="0"/>
                <wp:positionH relativeFrom="column">
                  <wp:posOffset>622935</wp:posOffset>
                </wp:positionH>
                <wp:positionV relativeFrom="paragraph">
                  <wp:posOffset>253365</wp:posOffset>
                </wp:positionV>
                <wp:extent cx="4686300" cy="1026160"/>
                <wp:effectExtent l="0" t="0" r="0" b="0"/>
                <wp:wrapNone/>
                <wp:docPr id="1"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261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5800D226" w14:textId="77777777" w:rsidR="001D18E3" w:rsidRDefault="001D18E3" w:rsidP="008224FD">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CHUYÊN NGÀNH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20ABD825" id="_x0000_t202" coordsize="21600,21600" o:spt="202" path="m,l,21600r21600,l21600,xe">
                <v:stroke joinstyle="miter"/>
                <v:path gradientshapeok="t" o:connecttype="rect"/>
              </v:shapetype>
              <v:shape id="WordArt 5" o:spid="_x0000_s1026" type="#_x0000_t202" style="position:absolute;left:0;text-align:left;margin-left:49.05pt;margin-top:19.95pt;width:369pt;height:80.8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" filled="f" stroked="f">
                <v:stroke joinstyle="round"/>
                <o:lock v:ext="edit" shapetype="t"/>
                <v:textbox style="mso-fit-shape-to-text:t">
                  <w:txbxContent>
                    <w:p w14:paraId="5800D226" w14:textId="77777777" w:rsidR="001D18E3" w:rsidRDefault="001D18E3" w:rsidP="008224FD">
                      <w:pPr>
                        <w:pStyle w:val="NormalWeb"/>
                        <w:spacing w:before="0" w:beforeAutospacing="0" w:after="0" w:afterAutospacing="0"/>
                        <w:jc w:val="center"/>
                      </w:pPr>
                      <w:r>
                        <w:rPr>
                          <w:rFonts w:ascii="Tahoma" w:eastAsia="Tahoma" w:hAnsi="Tahoma" w:cs="Tahoma"/>
                          <w:shadow/>
                          <w:color w:val="000000"/>
                          <w:sz w:val="72"/>
                          <w:szCs w:val="72"/>
                          <w14:shadow w14:blurRad="0" w14:dist="45847" w14:dir="2021404" w14:sx="100000" w14:sy="100000" w14:kx="0" w14:ky="0" w14:algn="ctr">
                            <w14:srgbClr w14:val="C0C0C0"/>
                          </w14:shadow>
                        </w:rPr>
                        <w:t>ĐỒ ÁN CHUYÊN NGÀNH A</w:t>
                      </w:r>
                    </w:p>
                  </w:txbxContent>
                </v:textbox>
              </v:shape>
            </w:pict>
          </mc:Fallback>
        </mc:AlternateContent>
      </w:r>
    </w:p>
    <w:p w14:paraId="7C46A5E2" w14:textId="77777777" w:rsidR="000C219B" w:rsidRPr="00211071" w:rsidRDefault="000C219B">
      <w:pPr>
        <w:jc w:val="center"/>
        <w:rPr>
          <w:b/>
          <w:sz w:val="44"/>
        </w:rPr>
      </w:pPr>
    </w:p>
    <w:p w14:paraId="3D56CB39" w14:textId="77777777" w:rsidR="000C219B" w:rsidRPr="00211071" w:rsidRDefault="000C219B">
      <w:pPr>
        <w:jc w:val="center"/>
        <w:rPr>
          <w:b/>
          <w:sz w:val="44"/>
        </w:rPr>
      </w:pPr>
    </w:p>
    <w:p w14:paraId="45BF0C2B" w14:textId="77777777" w:rsidR="00E25C7D" w:rsidRPr="00211071" w:rsidRDefault="00E25C7D">
      <w:pPr>
        <w:jc w:val="center"/>
        <w:rPr>
          <w:b/>
          <w:sz w:val="44"/>
        </w:rPr>
      </w:pPr>
    </w:p>
    <w:p w14:paraId="4D42ABE1" w14:textId="77777777" w:rsidR="00E25C7D" w:rsidRPr="00211071" w:rsidRDefault="00E25C7D">
      <w:pPr>
        <w:jc w:val="center"/>
        <w:rPr>
          <w:b/>
          <w:sz w:val="44"/>
        </w:rPr>
      </w:pPr>
      <w:r w:rsidRPr="00211071">
        <w:rPr>
          <w:b/>
          <w:sz w:val="32"/>
        </w:rPr>
        <w:tab/>
      </w:r>
    </w:p>
    <w:p w14:paraId="11C8C3E9" w14:textId="77777777" w:rsidR="00E25C7D" w:rsidRPr="00211071" w:rsidRDefault="00E25C7D">
      <w:pPr>
        <w:tabs>
          <w:tab w:val="left" w:pos="1440"/>
          <w:tab w:val="left" w:pos="4680"/>
          <w:tab w:val="left" w:pos="4950"/>
        </w:tabs>
        <w:jc w:val="center"/>
        <w:rPr>
          <w:b/>
          <w:sz w:val="44"/>
        </w:rPr>
      </w:pPr>
    </w:p>
    <w:p w14:paraId="5E108E12" w14:textId="77777777" w:rsidR="00E25C7D" w:rsidRPr="00211071" w:rsidRDefault="00E25C7D">
      <w:pPr>
        <w:tabs>
          <w:tab w:val="left" w:pos="1440"/>
          <w:tab w:val="left" w:pos="4680"/>
          <w:tab w:val="left" w:pos="4950"/>
        </w:tabs>
        <w:jc w:val="center"/>
        <w:rPr>
          <w:b/>
          <w:sz w:val="44"/>
        </w:rPr>
      </w:pPr>
    </w:p>
    <w:p w14:paraId="2571DA37" w14:textId="6047EDC0" w:rsidR="00682746" w:rsidRPr="00211071" w:rsidRDefault="007C2B53" w:rsidP="00682746">
      <w:pPr>
        <w:jc w:val="center"/>
        <w:rPr>
          <w:b/>
          <w:sz w:val="36"/>
          <w:szCs w:val="36"/>
        </w:rPr>
      </w:pPr>
      <w:r w:rsidRPr="00211071">
        <w:rPr>
          <w:b/>
          <w:sz w:val="32"/>
        </w:rPr>
        <w:t>Tên đề tài:</w:t>
      </w:r>
      <w:r w:rsidR="00682746" w:rsidRPr="00211071">
        <w:rPr>
          <w:b/>
          <w:sz w:val="32"/>
        </w:rPr>
        <w:t xml:space="preserve"> </w:t>
      </w:r>
      <w:r w:rsidR="00682746" w:rsidRPr="00211071">
        <w:rPr>
          <w:b/>
          <w:sz w:val="36"/>
          <w:szCs w:val="36"/>
        </w:rPr>
        <w:t xml:space="preserve">thiết kế/xây dựng website quản lý </w:t>
      </w:r>
    </w:p>
    <w:p w14:paraId="1BCD38BD" w14:textId="300B7F77" w:rsidR="00682746" w:rsidRPr="00211071" w:rsidRDefault="00682746" w:rsidP="00682746">
      <w:pPr>
        <w:jc w:val="center"/>
        <w:rPr>
          <w:b/>
          <w:sz w:val="36"/>
          <w:szCs w:val="36"/>
        </w:rPr>
      </w:pPr>
      <w:r w:rsidRPr="00211071">
        <w:rPr>
          <w:b/>
          <w:sz w:val="36"/>
          <w:szCs w:val="36"/>
        </w:rPr>
        <w:t>bán hàng</w:t>
      </w:r>
    </w:p>
    <w:p w14:paraId="3C272CDE" w14:textId="2B066C73" w:rsidR="00E25C7D" w:rsidRPr="00211071" w:rsidRDefault="00E25C7D">
      <w:pPr>
        <w:tabs>
          <w:tab w:val="left" w:pos="1440"/>
          <w:tab w:val="left" w:pos="4680"/>
        </w:tabs>
        <w:rPr>
          <w:b/>
          <w:sz w:val="32"/>
        </w:rPr>
      </w:pPr>
      <w:r w:rsidRPr="00211071">
        <w:rPr>
          <w:b/>
          <w:sz w:val="32"/>
        </w:rPr>
        <w:tab/>
      </w:r>
    </w:p>
    <w:p w14:paraId="45F122CE" w14:textId="77777777" w:rsidR="00E25C7D" w:rsidRPr="00211071" w:rsidRDefault="00E25C7D">
      <w:pPr>
        <w:tabs>
          <w:tab w:val="left" w:pos="1440"/>
          <w:tab w:val="left" w:pos="4680"/>
        </w:tabs>
        <w:rPr>
          <w:b/>
          <w:sz w:val="32"/>
        </w:rPr>
      </w:pPr>
    </w:p>
    <w:p w14:paraId="4ED110BA" w14:textId="77777777" w:rsidR="00E25C7D" w:rsidRPr="00211071" w:rsidRDefault="00E25C7D">
      <w:pPr>
        <w:tabs>
          <w:tab w:val="left" w:pos="1440"/>
          <w:tab w:val="left" w:pos="4680"/>
        </w:tabs>
        <w:rPr>
          <w:b/>
          <w:sz w:val="32"/>
        </w:rPr>
      </w:pPr>
    </w:p>
    <w:p w14:paraId="457B8BE2" w14:textId="5E6DB40C" w:rsidR="00E25C7D" w:rsidRPr="00211071" w:rsidRDefault="00E25C7D" w:rsidP="000E2BD0">
      <w:pPr>
        <w:tabs>
          <w:tab w:val="left" w:pos="360"/>
          <w:tab w:val="left" w:pos="3240"/>
        </w:tabs>
        <w:spacing w:after="120"/>
        <w:rPr>
          <w:b/>
          <w:sz w:val="26"/>
        </w:rPr>
      </w:pPr>
      <w:r w:rsidRPr="00211071">
        <w:rPr>
          <w:b/>
          <w:sz w:val="26"/>
        </w:rPr>
        <w:tab/>
      </w:r>
      <w:r w:rsidR="00A5138E" w:rsidRPr="00211071">
        <w:rPr>
          <w:b/>
          <w:sz w:val="26"/>
        </w:rPr>
        <w:t>Giảng viên hướng dẫn</w:t>
      </w:r>
      <w:r w:rsidRPr="00211071">
        <w:rPr>
          <w:b/>
          <w:sz w:val="26"/>
        </w:rPr>
        <w:tab/>
        <w:t xml:space="preserve">: </w:t>
      </w:r>
      <w:r w:rsidR="00800EE9" w:rsidRPr="00211071">
        <w:rPr>
          <w:b/>
          <w:sz w:val="28"/>
          <w:szCs w:val="28"/>
        </w:rPr>
        <w:t>Đặng Thanh Linh Phú</w:t>
      </w:r>
    </w:p>
    <w:p w14:paraId="2FB22E8D" w14:textId="391A9EA3" w:rsidR="00E25C7D" w:rsidRPr="00211071" w:rsidRDefault="00E25C7D" w:rsidP="000E2BD0">
      <w:pPr>
        <w:tabs>
          <w:tab w:val="left" w:pos="360"/>
          <w:tab w:val="left" w:pos="3240"/>
        </w:tabs>
        <w:spacing w:after="120"/>
        <w:rPr>
          <w:b/>
          <w:sz w:val="26"/>
        </w:rPr>
      </w:pPr>
      <w:r w:rsidRPr="00211071">
        <w:rPr>
          <w:b/>
          <w:sz w:val="26"/>
        </w:rPr>
        <w:tab/>
      </w:r>
      <w:r w:rsidR="00A5138E" w:rsidRPr="00211071">
        <w:rPr>
          <w:b/>
          <w:sz w:val="26"/>
        </w:rPr>
        <w:t>Lớp</w:t>
      </w:r>
      <w:r w:rsidRPr="00211071">
        <w:rPr>
          <w:b/>
          <w:sz w:val="26"/>
        </w:rPr>
        <w:tab/>
        <w:t xml:space="preserve">: </w:t>
      </w:r>
      <w:r w:rsidR="00800EE9" w:rsidRPr="00211071">
        <w:rPr>
          <w:b/>
          <w:sz w:val="28"/>
          <w:szCs w:val="28"/>
        </w:rPr>
        <w:t>TIN 330DV01</w:t>
      </w:r>
    </w:p>
    <w:p w14:paraId="61B09BB5" w14:textId="77777777" w:rsidR="00BB161C" w:rsidRPr="00211071" w:rsidRDefault="00BB161C" w:rsidP="000E2BD0">
      <w:pPr>
        <w:tabs>
          <w:tab w:val="left" w:pos="360"/>
          <w:tab w:val="left" w:pos="3240"/>
        </w:tabs>
        <w:spacing w:after="120"/>
        <w:rPr>
          <w:b/>
          <w:sz w:val="26"/>
        </w:rPr>
      </w:pPr>
      <w:r w:rsidRPr="00211071">
        <w:rPr>
          <w:b/>
          <w:sz w:val="26"/>
        </w:rPr>
        <w:tab/>
        <w:t>Thời gian thực hiện</w:t>
      </w:r>
      <w:r w:rsidRPr="00211071">
        <w:rPr>
          <w:b/>
          <w:sz w:val="26"/>
        </w:rPr>
        <w:tab/>
        <w:t xml:space="preserve">: </w:t>
      </w:r>
      <w:r w:rsidR="00DD760F" w:rsidRPr="00211071">
        <w:rPr>
          <w:b/>
          <w:sz w:val="26"/>
        </w:rPr>
        <w:t xml:space="preserve">Từ </w:t>
      </w:r>
      <w:r w:rsidR="002661A3" w:rsidRPr="00211071">
        <w:rPr>
          <w:b/>
          <w:sz w:val="26"/>
        </w:rPr>
        <w:t>30/03/2020 đến 04/07/2020</w:t>
      </w:r>
    </w:p>
    <w:p w14:paraId="4F524957" w14:textId="5AE6D6B6" w:rsidR="00E25C7D" w:rsidRPr="00211071" w:rsidRDefault="00E25C7D" w:rsidP="000E2BD0">
      <w:pPr>
        <w:tabs>
          <w:tab w:val="left" w:pos="360"/>
          <w:tab w:val="left" w:pos="3240"/>
          <w:tab w:val="left" w:pos="6480"/>
        </w:tabs>
        <w:spacing w:after="120"/>
        <w:rPr>
          <w:b/>
          <w:sz w:val="26"/>
        </w:rPr>
      </w:pPr>
      <w:r w:rsidRPr="00211071">
        <w:rPr>
          <w:b/>
          <w:sz w:val="26"/>
        </w:rPr>
        <w:tab/>
      </w:r>
      <w:r w:rsidR="00496FDB" w:rsidRPr="00211071">
        <w:rPr>
          <w:b/>
          <w:sz w:val="26"/>
        </w:rPr>
        <w:t>Nhóm s</w:t>
      </w:r>
      <w:r w:rsidR="00A5138E" w:rsidRPr="00211071">
        <w:rPr>
          <w:b/>
          <w:sz w:val="26"/>
        </w:rPr>
        <w:t>inh viên thực hiện</w:t>
      </w:r>
      <w:r w:rsidRPr="00211071">
        <w:rPr>
          <w:b/>
          <w:sz w:val="26"/>
        </w:rPr>
        <w:tab/>
        <w:t xml:space="preserve">: </w:t>
      </w:r>
      <w:r w:rsidR="00800EE9" w:rsidRPr="00211071">
        <w:rPr>
          <w:b/>
          <w:sz w:val="28"/>
          <w:szCs w:val="28"/>
        </w:rPr>
        <w:t>Lê Đào Nhật Thiện</w:t>
      </w:r>
      <w:r w:rsidR="004902C8" w:rsidRPr="00211071">
        <w:rPr>
          <w:b/>
          <w:sz w:val="26"/>
        </w:rPr>
        <w:tab/>
        <w:t xml:space="preserve">MSSV: </w:t>
      </w:r>
      <w:r w:rsidR="00800EE9" w:rsidRPr="00211071">
        <w:rPr>
          <w:b/>
          <w:sz w:val="26"/>
        </w:rPr>
        <w:t>2175368</w:t>
      </w:r>
    </w:p>
    <w:p w14:paraId="22D47F99" w14:textId="0F5BA6A9" w:rsidR="004D02EE" w:rsidRPr="00211071" w:rsidRDefault="004D02EE" w:rsidP="000E2BD0">
      <w:pPr>
        <w:tabs>
          <w:tab w:val="left" w:pos="360"/>
          <w:tab w:val="left" w:pos="3240"/>
          <w:tab w:val="left" w:pos="6480"/>
        </w:tabs>
        <w:spacing w:after="120"/>
        <w:rPr>
          <w:b/>
          <w:sz w:val="28"/>
          <w:szCs w:val="28"/>
        </w:rPr>
      </w:pPr>
      <w:r w:rsidRPr="00211071">
        <w:rPr>
          <w:b/>
          <w:sz w:val="26"/>
        </w:rPr>
        <w:tab/>
      </w:r>
      <w:r w:rsidRPr="00211071">
        <w:rPr>
          <w:b/>
          <w:sz w:val="26"/>
        </w:rPr>
        <w:tab/>
        <w:t xml:space="preserve">: </w:t>
      </w:r>
      <w:r w:rsidR="00800EE9" w:rsidRPr="00211071">
        <w:rPr>
          <w:b/>
          <w:sz w:val="28"/>
          <w:szCs w:val="28"/>
        </w:rPr>
        <w:t>Nguyễn Thanh Khánh</w:t>
      </w:r>
      <w:r w:rsidR="004902C8" w:rsidRPr="00211071">
        <w:rPr>
          <w:b/>
          <w:sz w:val="26"/>
        </w:rPr>
        <w:tab/>
        <w:t xml:space="preserve">MSSV: </w:t>
      </w:r>
      <w:r w:rsidR="00800EE9" w:rsidRPr="00211071">
        <w:rPr>
          <w:b/>
          <w:sz w:val="28"/>
          <w:szCs w:val="28"/>
        </w:rPr>
        <w:t>2152200</w:t>
      </w:r>
    </w:p>
    <w:p w14:paraId="7EE7C97F" w14:textId="4049C530" w:rsidR="00800EE9" w:rsidRPr="00211071" w:rsidRDefault="00800EE9" w:rsidP="000E2BD0">
      <w:pPr>
        <w:tabs>
          <w:tab w:val="left" w:pos="360"/>
          <w:tab w:val="left" w:pos="3240"/>
          <w:tab w:val="left" w:pos="6480"/>
        </w:tabs>
        <w:spacing w:after="120"/>
        <w:rPr>
          <w:b/>
          <w:sz w:val="26"/>
        </w:rPr>
      </w:pPr>
      <w:r w:rsidRPr="00211071">
        <w:rPr>
          <w:b/>
          <w:sz w:val="28"/>
          <w:szCs w:val="28"/>
        </w:rPr>
        <w:tab/>
      </w:r>
      <w:r w:rsidRPr="00211071">
        <w:rPr>
          <w:b/>
          <w:sz w:val="28"/>
          <w:szCs w:val="28"/>
        </w:rPr>
        <w:tab/>
        <w:t>: Nguyễn Đoan Thục</w:t>
      </w:r>
      <w:r w:rsidRPr="00211071">
        <w:rPr>
          <w:b/>
          <w:sz w:val="28"/>
          <w:szCs w:val="28"/>
        </w:rPr>
        <w:tab/>
        <w:t xml:space="preserve">MSSV: </w:t>
      </w:r>
      <w:r w:rsidR="00F071BD" w:rsidRPr="00211071">
        <w:rPr>
          <w:b/>
          <w:sz w:val="28"/>
          <w:szCs w:val="28"/>
        </w:rPr>
        <w:t>2171609</w:t>
      </w:r>
    </w:p>
    <w:p w14:paraId="4D2FE720" w14:textId="53AC4081" w:rsidR="004D02EE" w:rsidRPr="00211071" w:rsidRDefault="004D02EE" w:rsidP="000E2BD0">
      <w:pPr>
        <w:tabs>
          <w:tab w:val="left" w:pos="360"/>
          <w:tab w:val="left" w:pos="3240"/>
        </w:tabs>
        <w:spacing w:after="120"/>
        <w:rPr>
          <w:b/>
          <w:sz w:val="26"/>
        </w:rPr>
      </w:pPr>
      <w:r w:rsidRPr="00211071">
        <w:rPr>
          <w:b/>
          <w:sz w:val="26"/>
        </w:rPr>
        <w:tab/>
      </w:r>
      <w:r w:rsidR="003C2382" w:rsidRPr="00211071">
        <w:rPr>
          <w:b/>
          <w:sz w:val="26"/>
        </w:rPr>
        <w:t>Số nhóm</w:t>
      </w:r>
      <w:r w:rsidRPr="00211071">
        <w:rPr>
          <w:b/>
          <w:sz w:val="26"/>
        </w:rPr>
        <w:tab/>
        <w:t>:</w:t>
      </w:r>
      <w:r w:rsidR="003C2382" w:rsidRPr="00211071">
        <w:rPr>
          <w:b/>
          <w:sz w:val="26"/>
        </w:rPr>
        <w:t xml:space="preserve"> </w:t>
      </w:r>
      <w:r w:rsidR="00F071BD" w:rsidRPr="00211071">
        <w:rPr>
          <w:b/>
          <w:sz w:val="26"/>
        </w:rPr>
        <w:t>7</w:t>
      </w:r>
    </w:p>
    <w:p w14:paraId="41C28899" w14:textId="18567A41" w:rsidR="00E25C7D" w:rsidRPr="00211071" w:rsidRDefault="00E25C7D">
      <w:pPr>
        <w:tabs>
          <w:tab w:val="left" w:pos="1440"/>
          <w:tab w:val="left" w:pos="4680"/>
        </w:tabs>
        <w:rPr>
          <w:b/>
          <w:sz w:val="26"/>
        </w:rPr>
      </w:pPr>
      <w:r w:rsidRPr="00211071">
        <w:rPr>
          <w:b/>
          <w:sz w:val="26"/>
        </w:rPr>
        <w:tab/>
      </w:r>
      <w:r w:rsidRPr="00211071">
        <w:rPr>
          <w:b/>
          <w:sz w:val="26"/>
        </w:rPr>
        <w:tab/>
      </w:r>
    </w:p>
    <w:p w14:paraId="5EFF247B" w14:textId="77777777" w:rsidR="00E25C7D" w:rsidRPr="00211071" w:rsidRDefault="00E25C7D">
      <w:pPr>
        <w:jc w:val="center"/>
        <w:rPr>
          <w:b/>
          <w:sz w:val="30"/>
        </w:rPr>
      </w:pPr>
    </w:p>
    <w:p w14:paraId="7D2766C9" w14:textId="77777777" w:rsidR="00E25C7D" w:rsidRPr="00211071" w:rsidRDefault="00E25C7D">
      <w:pPr>
        <w:jc w:val="center"/>
        <w:rPr>
          <w:b/>
          <w:sz w:val="32"/>
        </w:rPr>
      </w:pPr>
    </w:p>
    <w:p w14:paraId="6B9F20A2" w14:textId="77777777" w:rsidR="00E25C7D" w:rsidRPr="00211071" w:rsidRDefault="00E25C7D">
      <w:pPr>
        <w:jc w:val="center"/>
        <w:rPr>
          <w:b/>
          <w:sz w:val="24"/>
        </w:rPr>
      </w:pPr>
    </w:p>
    <w:p w14:paraId="217DEE12" w14:textId="77777777" w:rsidR="00E25C7D" w:rsidRPr="00211071" w:rsidRDefault="00E25C7D">
      <w:pPr>
        <w:jc w:val="center"/>
        <w:rPr>
          <w:b/>
          <w:sz w:val="24"/>
        </w:rPr>
      </w:pPr>
    </w:p>
    <w:p w14:paraId="7722DA23" w14:textId="77777777" w:rsidR="007C2B53" w:rsidRPr="00211071" w:rsidRDefault="007C2B53">
      <w:pPr>
        <w:jc w:val="center"/>
        <w:rPr>
          <w:b/>
          <w:sz w:val="24"/>
        </w:rPr>
      </w:pPr>
    </w:p>
    <w:p w14:paraId="5014F94E" w14:textId="447140DF" w:rsidR="00422590" w:rsidRPr="00143916" w:rsidRDefault="00496FDB" w:rsidP="00422590">
      <w:pPr>
        <w:jc w:val="center"/>
        <w:rPr>
          <w:b/>
          <w:color w:val="000000" w:themeColor="text1"/>
          <w:sz w:val="24"/>
        </w:rPr>
      </w:pPr>
      <w:r w:rsidRPr="00143916">
        <w:rPr>
          <w:b/>
          <w:color w:val="000000" w:themeColor="text1"/>
          <w:sz w:val="24"/>
        </w:rPr>
        <w:t>THÁNG</w:t>
      </w:r>
      <w:r w:rsidR="000851E4" w:rsidRPr="00143916">
        <w:rPr>
          <w:b/>
          <w:color w:val="000000" w:themeColor="text1"/>
          <w:sz w:val="24"/>
        </w:rPr>
        <w:t xml:space="preserve"> </w:t>
      </w:r>
      <w:r w:rsidR="002661A3" w:rsidRPr="00143916">
        <w:rPr>
          <w:b/>
          <w:color w:val="000000" w:themeColor="text1"/>
          <w:sz w:val="24"/>
        </w:rPr>
        <w:t>07 / NĂM 2020</w:t>
      </w:r>
    </w:p>
    <w:p w14:paraId="7734ECE7" w14:textId="4BE50BFE" w:rsidR="0027180C" w:rsidRPr="00211071" w:rsidRDefault="00422590" w:rsidP="00A37B1D">
      <w:pPr>
        <w:rPr>
          <w:b/>
          <w:color w:val="FF0000"/>
          <w:sz w:val="24"/>
        </w:rPr>
      </w:pPr>
      <w:r>
        <w:rPr>
          <w:b/>
          <w:color w:val="FF0000"/>
          <w:sz w:val="24"/>
        </w:rPr>
        <w:br w:type="page"/>
      </w:r>
    </w:p>
    <w:p w14:paraId="2D8CF6F3" w14:textId="0E245180" w:rsidR="00E5178B" w:rsidRPr="00211071" w:rsidRDefault="00E5178B" w:rsidP="00E5178B">
      <w:pPr>
        <w:jc w:val="center"/>
        <w:rPr>
          <w:color w:val="000000" w:themeColor="text1"/>
          <w:sz w:val="30"/>
          <w:szCs w:val="30"/>
        </w:rPr>
      </w:pPr>
      <w:r w:rsidRPr="00211071">
        <w:rPr>
          <w:color w:val="000000" w:themeColor="text1"/>
          <w:sz w:val="30"/>
          <w:szCs w:val="30"/>
        </w:rPr>
        <w:lastRenderedPageBreak/>
        <w:t>BỘ GIÁO DỤC VÀ ĐÀO TẠO</w:t>
      </w:r>
      <w:r w:rsidRPr="00211071">
        <w:rPr>
          <w:color w:val="000000" w:themeColor="text1"/>
          <w:sz w:val="30"/>
          <w:szCs w:val="30"/>
        </w:rPr>
        <w:br/>
        <w:t>TRƯỜNG ĐẠI HỌC HOA SEN</w:t>
      </w:r>
      <w:r w:rsidRPr="00211071">
        <w:rPr>
          <w:color w:val="000000" w:themeColor="text1"/>
          <w:sz w:val="30"/>
          <w:szCs w:val="30"/>
        </w:rPr>
        <w:br/>
      </w:r>
      <w:r w:rsidRPr="00211071">
        <w:rPr>
          <w:b/>
          <w:bCs/>
          <w:color w:val="000000" w:themeColor="text1"/>
          <w:sz w:val="30"/>
          <w:szCs w:val="30"/>
        </w:rPr>
        <w:t>KHOA CÔNG NGHỆ THÔNG TIN</w:t>
      </w:r>
    </w:p>
    <w:p w14:paraId="13EAA38B" w14:textId="77777777" w:rsidR="00E5178B" w:rsidRPr="00211071" w:rsidRDefault="00E5178B" w:rsidP="00E5178B">
      <w:pPr>
        <w:jc w:val="center"/>
        <w:rPr>
          <w:b/>
          <w:sz w:val="36"/>
          <w:szCs w:val="36"/>
        </w:rPr>
      </w:pPr>
      <w:r w:rsidRPr="00211071">
        <w:rPr>
          <w:noProof/>
          <w:sz w:val="26"/>
          <w:szCs w:val="26"/>
        </w:rPr>
        <mc:AlternateContent>
          <mc:Choice Requires="wps">
            <w:drawing>
              <wp:anchor distT="0" distB="0" distL="114300" distR="114300" simplePos="0" relativeHeight="251660800" behindDoc="0" locked="0" layoutInCell="1" allowOverlap="1" wp14:anchorId="5AC2E493" wp14:editId="01C7C009">
                <wp:simplePos x="0" y="0"/>
                <wp:positionH relativeFrom="margin">
                  <wp:align>center</wp:align>
                </wp:positionH>
                <wp:positionV relativeFrom="paragraph">
                  <wp:posOffset>6292</wp:posOffset>
                </wp:positionV>
                <wp:extent cx="1228725" cy="257175"/>
                <wp:effectExtent l="0" t="0" r="28575" b="28575"/>
                <wp:wrapNone/>
                <wp:docPr id="21" name="Text Box 21"/>
                <wp:cNvGraphicFramePr/>
                <a:graphic xmlns:a="http://schemas.openxmlformats.org/drawingml/2006/main">
                  <a:graphicData uri="http://schemas.microsoft.com/office/word/2010/wordprocessingShape">
                    <wps:wsp>
                      <wps:cNvSpPr txBox="1"/>
                      <wps:spPr>
                        <a:xfrm>
                          <a:off x="0" y="0"/>
                          <a:ext cx="1228725" cy="257175"/>
                        </a:xfrm>
                        <a:prstGeom prst="rect">
                          <a:avLst/>
                        </a:prstGeom>
                        <a:solidFill>
                          <a:schemeClr val="lt1"/>
                        </a:solidFill>
                        <a:ln w="6350">
                          <a:solidFill>
                            <a:schemeClr val="bg1"/>
                          </a:solidFill>
                        </a:ln>
                      </wps:spPr>
                      <wps:txbx>
                        <w:txbxContent>
                          <w:p w14:paraId="6C5288EF" w14:textId="77777777" w:rsidR="001D18E3" w:rsidRDefault="001D18E3" w:rsidP="00E5178B">
                            <w:pPr>
                              <w:jc w:val="center"/>
                            </w:pPr>
                            <w:r w:rsidRPr="005949AD">
                              <w:rPr>
                                <w:b/>
                                <w:color w:val="000000" w:themeColor="text1"/>
                                <w:szCs w:val="26"/>
                              </w:rPr>
                              <w:sym w:font="Wingdings" w:char="F09A"/>
                            </w:r>
                            <w:r w:rsidRPr="005949AD">
                              <w:rPr>
                                <w:b/>
                                <w:color w:val="000000" w:themeColor="text1"/>
                                <w:szCs w:val="26"/>
                              </w:rPr>
                              <w:sym w:font="Wingdings" w:char="F026"/>
                            </w:r>
                            <w:r w:rsidRPr="005949AD">
                              <w:rPr>
                                <w:b/>
                                <w:color w:val="000000" w:themeColor="text1"/>
                                <w:szCs w:val="26"/>
                              </w:rPr>
                              <w:sym w:font="Wingdings" w:char="F09B"/>
                            </w:r>
                          </w:p>
                          <w:p w14:paraId="355C2CF7" w14:textId="77777777" w:rsidR="001D18E3" w:rsidRDefault="001D18E3" w:rsidP="00E517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C2E493" id="Text Box 21" o:spid="_x0000_s1027" type="#_x0000_t202" style="position:absolute;left:0;text-align:left;margin-left:0;margin-top:.5pt;width:96.75pt;height:20.25pt;z-index:2516608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" fillcolor="white [3201]" strokecolor="white [3212]" strokeweight=".5pt">
                <v:textbox>
                  <w:txbxContent>
                    <w:p w14:paraId="6C5288EF" w14:textId="77777777" w:rsidR="001D18E3" w:rsidRDefault="001D18E3" w:rsidP="00E5178B">
                      <w:pPr>
                        <w:jc w:val="center"/>
                      </w:pPr>
                      <w:r w:rsidRPr="005949AD">
                        <w:rPr>
                          <w:b/>
                          <w:color w:val="000000" w:themeColor="text1"/>
                          <w:szCs w:val="26"/>
                        </w:rPr>
                        <w:sym w:font="Wingdings" w:char="F09A"/>
                      </w:r>
                      <w:r w:rsidRPr="005949AD">
                        <w:rPr>
                          <w:b/>
                          <w:color w:val="000000" w:themeColor="text1"/>
                          <w:szCs w:val="26"/>
                        </w:rPr>
                        <w:sym w:font="Wingdings" w:char="F026"/>
                      </w:r>
                      <w:r w:rsidRPr="005949AD">
                        <w:rPr>
                          <w:b/>
                          <w:color w:val="000000" w:themeColor="text1"/>
                          <w:szCs w:val="26"/>
                        </w:rPr>
                        <w:sym w:font="Wingdings" w:char="F09B"/>
                      </w:r>
                    </w:p>
                    <w:p w14:paraId="355C2CF7" w14:textId="77777777" w:rsidR="001D18E3" w:rsidRDefault="001D18E3" w:rsidP="00E5178B"/>
                  </w:txbxContent>
                </v:textbox>
                <w10:wrap anchorx="margin"/>
              </v:shape>
            </w:pict>
          </mc:Fallback>
        </mc:AlternateContent>
      </w:r>
    </w:p>
    <w:p w14:paraId="475950E9" w14:textId="77777777" w:rsidR="00622BE2" w:rsidRPr="00211071" w:rsidRDefault="00622BE2" w:rsidP="00E5178B">
      <w:pPr>
        <w:jc w:val="center"/>
        <w:rPr>
          <w:b/>
          <w:sz w:val="36"/>
          <w:szCs w:val="36"/>
        </w:rPr>
      </w:pPr>
    </w:p>
    <w:p w14:paraId="2B90C81D" w14:textId="33866EE7" w:rsidR="00E5178B" w:rsidRPr="00211071" w:rsidRDefault="00483DED" w:rsidP="00E5178B">
      <w:pPr>
        <w:jc w:val="center"/>
        <w:rPr>
          <w:b/>
          <w:sz w:val="36"/>
          <w:szCs w:val="36"/>
        </w:rPr>
      </w:pPr>
      <w:r w:rsidRPr="00211071">
        <w:rPr>
          <w:b/>
          <w:noProof/>
          <w:sz w:val="44"/>
        </w:rPr>
        <mc:AlternateContent>
          <mc:Choice Requires="wps">
            <w:drawing>
              <wp:anchor distT="0" distB="0" distL="114300" distR="114300" simplePos="0" relativeHeight="251687424" behindDoc="0" locked="0" layoutInCell="1" allowOverlap="1" wp14:anchorId="0EB118BB" wp14:editId="7E03321A">
                <wp:simplePos x="0" y="0"/>
                <wp:positionH relativeFrom="margin">
                  <wp:align>center</wp:align>
                </wp:positionH>
                <wp:positionV relativeFrom="paragraph">
                  <wp:posOffset>125095</wp:posOffset>
                </wp:positionV>
                <wp:extent cx="4686300" cy="1026160"/>
                <wp:effectExtent l="0" t="0" r="0" b="0"/>
                <wp:wrapNone/>
                <wp:docPr id="6" name="WordAr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4686300" cy="102616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6205058F" w14:textId="77777777" w:rsidR="001D18E3" w:rsidRDefault="001D18E3" w:rsidP="00483DED">
                            <w:pPr>
                              <w:pStyle w:val="NormalWeb"/>
                              <w:spacing w:before="0" w:beforeAutospacing="0" w:after="0" w:afterAutospacing="0"/>
                              <w:jc w:val="center"/>
                            </w:pPr>
                            <w:r w:rsidRPr="00483DED">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w14:anchorId="0EB118BB" id="_x0000_s1028" type="#_x0000_t202" style="position:absolute;left:0;text-align:left;margin-left:0;margin-top:9.85pt;width:369pt;height:80.8pt;z-index:251687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" filled="f" stroked="f">
                <v:stroke joinstyle="round"/>
                <o:lock v:ext="edit" shapetype="t"/>
                <v:textbox style="mso-fit-shape-to-text:t">
                  <w:txbxContent>
                    <w:p w14:paraId="6205058F" w14:textId="77777777" w:rsidR="001D18E3" w:rsidRDefault="001D18E3" w:rsidP="00483DED">
                      <w:pPr>
                        <w:pStyle w:val="NormalWeb"/>
                        <w:spacing w:before="0" w:beforeAutospacing="0" w:after="0" w:afterAutospacing="0"/>
                        <w:jc w:val="center"/>
                      </w:pPr>
                      <w:r w:rsidRPr="00483DED">
                        <w:rPr>
                          <w:rFonts w:ascii="Tahoma" w:eastAsia="Tahoma" w:hAnsi="Tahoma" w:cs="Tahoma"/>
                          <w:color w:val="000000"/>
                          <w:sz w:val="72"/>
                          <w:szCs w:val="72"/>
                          <w14:shadow w14:blurRad="0" w14:dist="45847" w14:dir="2021404" w14:sx="100000" w14:sy="100000" w14:kx="0" w14:ky="0" w14:algn="ctr">
                            <w14:srgbClr w14:val="C0C0C0"/>
                          </w14:shadow>
                        </w:rPr>
                        <w:t>ĐỒ ÁN CHUYÊN NGÀNH A</w:t>
                      </w:r>
                    </w:p>
                  </w:txbxContent>
                </v:textbox>
                <w10:wrap anchorx="margin"/>
              </v:shape>
            </w:pict>
          </mc:Fallback>
        </mc:AlternateContent>
      </w:r>
    </w:p>
    <w:p w14:paraId="6ACCB746" w14:textId="721732D5" w:rsidR="00E5178B" w:rsidRPr="00211071" w:rsidRDefault="00E5178B" w:rsidP="00E5178B">
      <w:pPr>
        <w:jc w:val="center"/>
        <w:rPr>
          <w:b/>
          <w:sz w:val="36"/>
          <w:szCs w:val="36"/>
        </w:rPr>
      </w:pPr>
    </w:p>
    <w:p w14:paraId="6BE5034B" w14:textId="6C1B560B" w:rsidR="00483DED" w:rsidRPr="00211071" w:rsidRDefault="00483DED" w:rsidP="00E5178B">
      <w:pPr>
        <w:jc w:val="center"/>
        <w:rPr>
          <w:b/>
          <w:sz w:val="36"/>
          <w:szCs w:val="36"/>
          <w:u w:val="single"/>
        </w:rPr>
      </w:pPr>
    </w:p>
    <w:p w14:paraId="1E34DA83" w14:textId="6EA1F702" w:rsidR="00483DED" w:rsidRPr="00211071" w:rsidRDefault="00483DED" w:rsidP="00E5178B">
      <w:pPr>
        <w:jc w:val="center"/>
        <w:rPr>
          <w:b/>
          <w:sz w:val="36"/>
          <w:szCs w:val="36"/>
          <w:u w:val="single"/>
        </w:rPr>
      </w:pPr>
    </w:p>
    <w:p w14:paraId="28AEBCE1" w14:textId="24FF1D5E" w:rsidR="00483DED" w:rsidRPr="00211071" w:rsidRDefault="00483DED" w:rsidP="00E5178B">
      <w:pPr>
        <w:jc w:val="center"/>
        <w:rPr>
          <w:b/>
          <w:sz w:val="36"/>
          <w:szCs w:val="36"/>
          <w:u w:val="single"/>
        </w:rPr>
      </w:pPr>
    </w:p>
    <w:p w14:paraId="17836B9E" w14:textId="357CF8B4" w:rsidR="00483DED" w:rsidRPr="00211071" w:rsidRDefault="00483DED" w:rsidP="00E5178B">
      <w:pPr>
        <w:jc w:val="center"/>
        <w:rPr>
          <w:b/>
          <w:sz w:val="36"/>
          <w:szCs w:val="36"/>
          <w:u w:val="single"/>
        </w:rPr>
      </w:pPr>
    </w:p>
    <w:p w14:paraId="165DDC79" w14:textId="77777777" w:rsidR="00E048C3" w:rsidRPr="00211071" w:rsidRDefault="00E048C3" w:rsidP="00E5178B">
      <w:pPr>
        <w:jc w:val="center"/>
        <w:rPr>
          <w:b/>
          <w:sz w:val="36"/>
          <w:szCs w:val="36"/>
          <w:u w:val="single"/>
        </w:rPr>
      </w:pPr>
    </w:p>
    <w:p w14:paraId="4A9FE9DF" w14:textId="79571D00" w:rsidR="00E5178B" w:rsidRPr="00211071" w:rsidRDefault="00E5178B" w:rsidP="00E5178B">
      <w:pPr>
        <w:jc w:val="center"/>
        <w:rPr>
          <w:b/>
          <w:sz w:val="36"/>
          <w:szCs w:val="36"/>
        </w:rPr>
      </w:pPr>
      <w:r w:rsidRPr="00211071">
        <w:rPr>
          <w:b/>
          <w:sz w:val="36"/>
          <w:szCs w:val="36"/>
          <w:u w:val="single"/>
        </w:rPr>
        <w:t>ĐỀ TÀI</w:t>
      </w:r>
      <w:r w:rsidRPr="00211071">
        <w:rPr>
          <w:b/>
          <w:sz w:val="36"/>
          <w:szCs w:val="36"/>
        </w:rPr>
        <w:t xml:space="preserve">: </w:t>
      </w:r>
    </w:p>
    <w:p w14:paraId="325AC03C" w14:textId="26F7E51F" w:rsidR="00CE273B" w:rsidRPr="00211071" w:rsidRDefault="00CE273B" w:rsidP="00E5178B">
      <w:pPr>
        <w:jc w:val="center"/>
        <w:rPr>
          <w:b/>
          <w:sz w:val="36"/>
          <w:szCs w:val="36"/>
        </w:rPr>
      </w:pPr>
    </w:p>
    <w:p w14:paraId="73DBEA26" w14:textId="01C8E5A9" w:rsidR="00E5178B" w:rsidRPr="00211071" w:rsidRDefault="00E5178B" w:rsidP="00E5178B">
      <w:pPr>
        <w:jc w:val="center"/>
        <w:rPr>
          <w:b/>
          <w:sz w:val="36"/>
          <w:szCs w:val="36"/>
        </w:rPr>
      </w:pPr>
      <w:r w:rsidRPr="00211071">
        <w:rPr>
          <w:b/>
          <w:sz w:val="36"/>
          <w:szCs w:val="36"/>
        </w:rPr>
        <w:t xml:space="preserve">THIẾT KẾ/XÂY DỰNG WEBSITE QUẢN LÝ </w:t>
      </w:r>
    </w:p>
    <w:p w14:paraId="56B2A159" w14:textId="618371E9" w:rsidR="00E5178B" w:rsidRPr="00211071" w:rsidRDefault="00E5178B" w:rsidP="00E5178B">
      <w:pPr>
        <w:jc w:val="center"/>
        <w:rPr>
          <w:b/>
          <w:sz w:val="36"/>
          <w:szCs w:val="36"/>
        </w:rPr>
      </w:pPr>
      <w:r w:rsidRPr="00211071">
        <w:rPr>
          <w:b/>
          <w:sz w:val="36"/>
          <w:szCs w:val="36"/>
        </w:rPr>
        <w:t>BÁN HÀNG</w:t>
      </w:r>
    </w:p>
    <w:p w14:paraId="1DE4C2C1" w14:textId="598769B4" w:rsidR="00E5178B" w:rsidRPr="00211071" w:rsidRDefault="00E5178B" w:rsidP="00E5178B">
      <w:pPr>
        <w:jc w:val="center"/>
        <w:rPr>
          <w:b/>
          <w:sz w:val="36"/>
          <w:szCs w:val="36"/>
        </w:rPr>
      </w:pPr>
    </w:p>
    <w:p w14:paraId="6C101D68" w14:textId="77777777" w:rsidR="00E5178B" w:rsidRPr="00211071" w:rsidRDefault="00E5178B" w:rsidP="00E5178B">
      <w:pPr>
        <w:jc w:val="center"/>
        <w:rPr>
          <w:b/>
          <w:sz w:val="40"/>
          <w:szCs w:val="40"/>
        </w:rPr>
      </w:pPr>
    </w:p>
    <w:p w14:paraId="414520EF" w14:textId="70360E9D" w:rsidR="00E5178B" w:rsidRPr="00211071" w:rsidRDefault="00E5178B" w:rsidP="004A68F7">
      <w:pPr>
        <w:tabs>
          <w:tab w:val="left" w:pos="3060"/>
        </w:tabs>
        <w:rPr>
          <w:b/>
          <w:bCs/>
          <w:sz w:val="28"/>
          <w:szCs w:val="28"/>
        </w:rPr>
      </w:pPr>
      <w:r w:rsidRPr="00211071">
        <w:rPr>
          <w:b/>
          <w:bCs/>
          <w:sz w:val="28"/>
          <w:szCs w:val="28"/>
        </w:rPr>
        <w:t>Giảng viên hướng dẫn</w:t>
      </w:r>
      <w:r w:rsidRPr="00211071">
        <w:rPr>
          <w:b/>
          <w:bCs/>
          <w:sz w:val="28"/>
          <w:szCs w:val="28"/>
        </w:rPr>
        <w:tab/>
        <w:t>:Đặng Thanh Linh Phú</w:t>
      </w:r>
    </w:p>
    <w:p w14:paraId="140D37EF" w14:textId="7003E1A6" w:rsidR="00E5178B" w:rsidRPr="00211071" w:rsidRDefault="00E5178B" w:rsidP="004A68F7">
      <w:pPr>
        <w:tabs>
          <w:tab w:val="left" w:pos="3060"/>
        </w:tabs>
        <w:rPr>
          <w:b/>
          <w:bCs/>
          <w:sz w:val="28"/>
          <w:szCs w:val="28"/>
        </w:rPr>
      </w:pPr>
      <w:r w:rsidRPr="00211071">
        <w:rPr>
          <w:b/>
          <w:bCs/>
          <w:sz w:val="28"/>
          <w:szCs w:val="28"/>
        </w:rPr>
        <w:t>Lớp môn học</w:t>
      </w:r>
      <w:r w:rsidRPr="00211071">
        <w:rPr>
          <w:b/>
          <w:bCs/>
          <w:sz w:val="28"/>
          <w:szCs w:val="28"/>
        </w:rPr>
        <w:tab/>
        <w:t>:TIN 330DV01</w:t>
      </w:r>
    </w:p>
    <w:p w14:paraId="5FF499AF" w14:textId="5B241985" w:rsidR="00E541C1" w:rsidRPr="00211071" w:rsidRDefault="00E541C1" w:rsidP="00147162">
      <w:pPr>
        <w:tabs>
          <w:tab w:val="left" w:pos="360"/>
          <w:tab w:val="left" w:pos="3060"/>
        </w:tabs>
        <w:spacing w:after="120"/>
        <w:rPr>
          <w:b/>
          <w:sz w:val="26"/>
        </w:rPr>
      </w:pPr>
      <w:r w:rsidRPr="00211071">
        <w:rPr>
          <w:b/>
          <w:sz w:val="26"/>
        </w:rPr>
        <w:t>Thời gian thực hiện</w:t>
      </w:r>
      <w:r w:rsidRPr="00211071">
        <w:rPr>
          <w:b/>
          <w:sz w:val="26"/>
        </w:rPr>
        <w:tab/>
        <w:t>: Từ 30/03/2020 đến 04/07/2020</w:t>
      </w:r>
    </w:p>
    <w:p w14:paraId="5C39FFC3" w14:textId="42B5FF2A" w:rsidR="004A68F7" w:rsidRPr="00211071" w:rsidRDefault="00A5406B" w:rsidP="00E541C1">
      <w:pPr>
        <w:rPr>
          <w:b/>
          <w:bCs/>
          <w:sz w:val="28"/>
          <w:szCs w:val="28"/>
        </w:rPr>
      </w:pPr>
      <w:r w:rsidRPr="00211071">
        <w:rPr>
          <w:b/>
          <w:bCs/>
          <w:sz w:val="28"/>
          <w:szCs w:val="28"/>
        </w:rPr>
        <w:t>Nhóm sinh viên thực hiện</w:t>
      </w:r>
      <w:r w:rsidR="00E5178B" w:rsidRPr="00211071">
        <w:rPr>
          <w:b/>
          <w:bCs/>
          <w:sz w:val="32"/>
          <w:szCs w:val="32"/>
        </w:rPr>
        <w:t>:</w:t>
      </w:r>
      <w:r w:rsidR="004A68F7" w:rsidRPr="00211071">
        <w:rPr>
          <w:b/>
          <w:bCs/>
          <w:sz w:val="32"/>
          <w:szCs w:val="32"/>
        </w:rPr>
        <w:t xml:space="preserve"> </w:t>
      </w:r>
      <w:r w:rsidR="002977EF" w:rsidRPr="00211071">
        <w:rPr>
          <w:b/>
          <w:bCs/>
          <w:sz w:val="28"/>
          <w:szCs w:val="28"/>
        </w:rPr>
        <w:t xml:space="preserve">Lê Đào Nhật Thiện </w:t>
      </w:r>
      <w:r w:rsidR="002977EF" w:rsidRPr="00211071">
        <w:rPr>
          <w:b/>
          <w:bCs/>
          <w:sz w:val="28"/>
          <w:szCs w:val="28"/>
        </w:rPr>
        <w:tab/>
      </w:r>
      <w:r w:rsidR="0051789B" w:rsidRPr="00211071">
        <w:rPr>
          <w:b/>
          <w:bCs/>
          <w:sz w:val="28"/>
          <w:szCs w:val="28"/>
        </w:rPr>
        <w:tab/>
      </w:r>
      <w:r w:rsidR="00AA044D" w:rsidRPr="00211071">
        <w:rPr>
          <w:b/>
          <w:bCs/>
          <w:sz w:val="28"/>
          <w:szCs w:val="28"/>
        </w:rPr>
        <w:t>MSSV</w:t>
      </w:r>
      <w:r w:rsidR="00804CE6" w:rsidRPr="00211071">
        <w:rPr>
          <w:b/>
          <w:bCs/>
          <w:sz w:val="28"/>
          <w:szCs w:val="28"/>
        </w:rPr>
        <w:t>:</w:t>
      </w:r>
      <w:r w:rsidR="00AA044D" w:rsidRPr="00211071">
        <w:rPr>
          <w:b/>
          <w:bCs/>
          <w:sz w:val="28"/>
          <w:szCs w:val="28"/>
        </w:rPr>
        <w:t xml:space="preserve"> </w:t>
      </w:r>
      <w:r w:rsidR="002977EF" w:rsidRPr="00211071">
        <w:rPr>
          <w:b/>
          <w:bCs/>
          <w:sz w:val="28"/>
          <w:szCs w:val="28"/>
        </w:rPr>
        <w:t>2175368</w:t>
      </w:r>
    </w:p>
    <w:p w14:paraId="7EB6DC04" w14:textId="17A14AE9" w:rsidR="004A68F7" w:rsidRPr="00211071" w:rsidRDefault="00B83426" w:rsidP="0051789B">
      <w:pPr>
        <w:ind w:left="6480" w:hanging="3420"/>
        <w:rPr>
          <w:b/>
          <w:bCs/>
          <w:sz w:val="28"/>
          <w:szCs w:val="28"/>
        </w:rPr>
      </w:pPr>
      <w:r w:rsidRPr="00211071">
        <w:rPr>
          <w:b/>
          <w:bCs/>
          <w:sz w:val="28"/>
          <w:szCs w:val="28"/>
        </w:rPr>
        <w:t>:</w:t>
      </w:r>
      <w:r w:rsidR="004A68F7" w:rsidRPr="00211071">
        <w:rPr>
          <w:b/>
          <w:bCs/>
          <w:sz w:val="28"/>
          <w:szCs w:val="28"/>
        </w:rPr>
        <w:t xml:space="preserve"> </w:t>
      </w:r>
      <w:r w:rsidR="006A5DBE" w:rsidRPr="00211071">
        <w:rPr>
          <w:b/>
          <w:bCs/>
          <w:sz w:val="28"/>
          <w:szCs w:val="28"/>
        </w:rPr>
        <w:t xml:space="preserve">Nguyễn Thanh Khánh </w:t>
      </w:r>
      <w:r w:rsidR="0051789B" w:rsidRPr="00211071">
        <w:rPr>
          <w:b/>
          <w:bCs/>
          <w:sz w:val="28"/>
          <w:szCs w:val="28"/>
        </w:rPr>
        <w:tab/>
      </w:r>
      <w:r w:rsidR="00AA044D" w:rsidRPr="00211071">
        <w:rPr>
          <w:b/>
          <w:bCs/>
          <w:sz w:val="28"/>
          <w:szCs w:val="28"/>
        </w:rPr>
        <w:t>MSSV</w:t>
      </w:r>
      <w:r w:rsidR="00804CE6" w:rsidRPr="00211071">
        <w:rPr>
          <w:b/>
          <w:bCs/>
          <w:sz w:val="28"/>
          <w:szCs w:val="28"/>
        </w:rPr>
        <w:t>:</w:t>
      </w:r>
      <w:r w:rsidR="00AA044D" w:rsidRPr="00211071">
        <w:rPr>
          <w:b/>
          <w:bCs/>
          <w:sz w:val="28"/>
          <w:szCs w:val="28"/>
        </w:rPr>
        <w:t xml:space="preserve"> </w:t>
      </w:r>
      <w:r w:rsidR="006A5DBE" w:rsidRPr="00211071">
        <w:rPr>
          <w:b/>
          <w:bCs/>
          <w:sz w:val="28"/>
          <w:szCs w:val="28"/>
        </w:rPr>
        <w:t>2152200</w:t>
      </w:r>
    </w:p>
    <w:p w14:paraId="11E58424" w14:textId="482390BF" w:rsidR="008A5872" w:rsidRPr="00211071" w:rsidRDefault="008A5872" w:rsidP="0051789B">
      <w:pPr>
        <w:ind w:left="6480" w:hanging="3420"/>
        <w:rPr>
          <w:b/>
          <w:bCs/>
          <w:sz w:val="28"/>
          <w:szCs w:val="28"/>
        </w:rPr>
      </w:pPr>
      <w:r w:rsidRPr="00211071">
        <w:rPr>
          <w:b/>
          <w:bCs/>
          <w:sz w:val="28"/>
          <w:szCs w:val="28"/>
        </w:rPr>
        <w:t>:</w:t>
      </w:r>
      <w:r w:rsidR="004A68F7" w:rsidRPr="00211071">
        <w:rPr>
          <w:b/>
          <w:bCs/>
          <w:sz w:val="28"/>
          <w:szCs w:val="28"/>
        </w:rPr>
        <w:t xml:space="preserve"> </w:t>
      </w:r>
      <w:r w:rsidRPr="00211071">
        <w:rPr>
          <w:b/>
          <w:bCs/>
          <w:sz w:val="28"/>
          <w:szCs w:val="28"/>
        </w:rPr>
        <w:t xml:space="preserve">Nguyễn Đoan Thục </w:t>
      </w:r>
      <w:r w:rsidRPr="00211071">
        <w:rPr>
          <w:b/>
          <w:bCs/>
          <w:sz w:val="28"/>
          <w:szCs w:val="28"/>
        </w:rPr>
        <w:tab/>
      </w:r>
      <w:r w:rsidR="00AA044D" w:rsidRPr="00211071">
        <w:rPr>
          <w:b/>
          <w:bCs/>
          <w:sz w:val="28"/>
          <w:szCs w:val="28"/>
        </w:rPr>
        <w:t>MSSV</w:t>
      </w:r>
      <w:r w:rsidR="00804CE6" w:rsidRPr="00211071">
        <w:rPr>
          <w:b/>
          <w:bCs/>
          <w:sz w:val="28"/>
          <w:szCs w:val="28"/>
        </w:rPr>
        <w:t>:</w:t>
      </w:r>
      <w:r w:rsidR="00AA044D" w:rsidRPr="00211071">
        <w:rPr>
          <w:b/>
          <w:bCs/>
          <w:sz w:val="28"/>
          <w:szCs w:val="28"/>
        </w:rPr>
        <w:t xml:space="preserve"> </w:t>
      </w:r>
      <w:r w:rsidRPr="00211071">
        <w:rPr>
          <w:b/>
          <w:bCs/>
          <w:sz w:val="28"/>
          <w:szCs w:val="28"/>
        </w:rPr>
        <w:t>2171609</w:t>
      </w:r>
    </w:p>
    <w:p w14:paraId="171883EF" w14:textId="3B83A695" w:rsidR="00E541C1" w:rsidRPr="00211071" w:rsidRDefault="00034554" w:rsidP="00E541C1">
      <w:pPr>
        <w:tabs>
          <w:tab w:val="left" w:pos="3060"/>
        </w:tabs>
        <w:rPr>
          <w:b/>
          <w:bCs/>
          <w:sz w:val="28"/>
          <w:szCs w:val="28"/>
        </w:rPr>
      </w:pPr>
      <w:r w:rsidRPr="00211071">
        <w:rPr>
          <w:b/>
          <w:bCs/>
          <w:sz w:val="28"/>
          <w:szCs w:val="28"/>
        </w:rPr>
        <w:t>Số n</w:t>
      </w:r>
      <w:r w:rsidR="00E541C1" w:rsidRPr="00211071">
        <w:rPr>
          <w:b/>
          <w:bCs/>
          <w:sz w:val="28"/>
          <w:szCs w:val="28"/>
        </w:rPr>
        <w:t>hóm</w:t>
      </w:r>
      <w:r w:rsidR="00E541C1" w:rsidRPr="00211071">
        <w:rPr>
          <w:b/>
          <w:bCs/>
          <w:sz w:val="28"/>
          <w:szCs w:val="28"/>
        </w:rPr>
        <w:tab/>
        <w:t>:</w:t>
      </w:r>
      <w:r w:rsidR="009035D7">
        <w:rPr>
          <w:b/>
          <w:bCs/>
          <w:sz w:val="28"/>
          <w:szCs w:val="28"/>
        </w:rPr>
        <w:t xml:space="preserve"> </w:t>
      </w:r>
      <w:r w:rsidR="00E541C1" w:rsidRPr="00211071">
        <w:rPr>
          <w:b/>
          <w:bCs/>
          <w:sz w:val="28"/>
          <w:szCs w:val="28"/>
        </w:rPr>
        <w:t>7</w:t>
      </w:r>
    </w:p>
    <w:p w14:paraId="6CCCD876" w14:textId="2D0B25BB" w:rsidR="006A5DBE" w:rsidRPr="00211071" w:rsidRDefault="006A5DBE" w:rsidP="006A5DBE">
      <w:pPr>
        <w:spacing w:before="120" w:after="120" w:line="360" w:lineRule="auto"/>
        <w:ind w:left="3600" w:right="57" w:hanging="3600"/>
        <w:rPr>
          <w:sz w:val="28"/>
          <w:szCs w:val="28"/>
        </w:rPr>
      </w:pPr>
    </w:p>
    <w:p w14:paraId="02CE9A14" w14:textId="099927E6" w:rsidR="002977EF" w:rsidRPr="00211071" w:rsidRDefault="00B83426" w:rsidP="00B83426">
      <w:pPr>
        <w:tabs>
          <w:tab w:val="left" w:pos="3600"/>
        </w:tabs>
        <w:spacing w:before="120" w:after="120" w:line="360" w:lineRule="auto"/>
        <w:ind w:left="3600" w:right="57" w:hanging="3600"/>
        <w:rPr>
          <w:sz w:val="28"/>
          <w:szCs w:val="28"/>
        </w:rPr>
      </w:pPr>
      <w:r w:rsidRPr="00211071">
        <w:rPr>
          <w:sz w:val="28"/>
          <w:szCs w:val="28"/>
        </w:rPr>
        <w:br/>
      </w:r>
      <w:r w:rsidRPr="00211071">
        <w:rPr>
          <w:sz w:val="28"/>
          <w:szCs w:val="28"/>
        </w:rPr>
        <w:tab/>
      </w:r>
    </w:p>
    <w:p w14:paraId="254672B6" w14:textId="4AF9912F" w:rsidR="002977EF" w:rsidRPr="00211071" w:rsidRDefault="002977EF" w:rsidP="002977EF">
      <w:pPr>
        <w:tabs>
          <w:tab w:val="left" w:pos="4320"/>
        </w:tabs>
        <w:spacing w:before="120" w:after="120" w:line="360" w:lineRule="auto"/>
        <w:ind w:right="57"/>
        <w:rPr>
          <w:sz w:val="28"/>
          <w:szCs w:val="28"/>
        </w:rPr>
      </w:pPr>
    </w:p>
    <w:p w14:paraId="3A7645AF" w14:textId="114BC2E7" w:rsidR="00E5178B" w:rsidRPr="00211071" w:rsidRDefault="00E5178B" w:rsidP="00E5178B">
      <w:pPr>
        <w:rPr>
          <w:sz w:val="32"/>
          <w:szCs w:val="32"/>
        </w:rPr>
      </w:pPr>
    </w:p>
    <w:p w14:paraId="665C2E3A" w14:textId="71D99996" w:rsidR="00E5178B" w:rsidRPr="00211071" w:rsidRDefault="00E5178B" w:rsidP="00E5178B">
      <w:pPr>
        <w:rPr>
          <w:sz w:val="26"/>
          <w:szCs w:val="26"/>
        </w:rPr>
      </w:pPr>
    </w:p>
    <w:p w14:paraId="7966573C" w14:textId="71C8EB55" w:rsidR="00E5178B" w:rsidRPr="00211071" w:rsidRDefault="00E5178B" w:rsidP="00E5178B">
      <w:pPr>
        <w:rPr>
          <w:sz w:val="26"/>
          <w:szCs w:val="26"/>
        </w:rPr>
      </w:pPr>
    </w:p>
    <w:p w14:paraId="662D95C6" w14:textId="4F5F454C" w:rsidR="00E5178B" w:rsidRPr="00211071" w:rsidRDefault="00E5178B" w:rsidP="00E5178B">
      <w:pPr>
        <w:rPr>
          <w:sz w:val="26"/>
          <w:szCs w:val="26"/>
        </w:rPr>
      </w:pPr>
    </w:p>
    <w:p w14:paraId="7DD7CC3B" w14:textId="4885ACB2" w:rsidR="00E5178B" w:rsidRPr="00211071" w:rsidRDefault="00E5178B" w:rsidP="00E5178B">
      <w:pPr>
        <w:rPr>
          <w:sz w:val="26"/>
          <w:szCs w:val="26"/>
        </w:rPr>
      </w:pPr>
    </w:p>
    <w:p w14:paraId="55CAF844" w14:textId="17D3CF45" w:rsidR="00E55917" w:rsidRPr="00211071" w:rsidRDefault="00E5178B" w:rsidP="00E55917">
      <w:pPr>
        <w:rPr>
          <w:b/>
          <w:sz w:val="24"/>
        </w:rPr>
      </w:pPr>
      <w:r w:rsidRPr="00211071">
        <w:rPr>
          <w:b/>
          <w:noProof/>
          <w:sz w:val="26"/>
          <w:szCs w:val="26"/>
        </w:rPr>
        <mc:AlternateContent>
          <mc:Choice Requires="wps">
            <w:drawing>
              <wp:anchor distT="0" distB="0" distL="114300" distR="114300" simplePos="0" relativeHeight="251663872" behindDoc="0" locked="0" layoutInCell="1" allowOverlap="1" wp14:anchorId="20E514EF" wp14:editId="33C34B68">
                <wp:simplePos x="0" y="0"/>
                <wp:positionH relativeFrom="margin">
                  <wp:align>center</wp:align>
                </wp:positionH>
                <wp:positionV relativeFrom="paragraph">
                  <wp:posOffset>4579620</wp:posOffset>
                </wp:positionV>
                <wp:extent cx="7753242" cy="438150"/>
                <wp:effectExtent l="0" t="0" r="19685" b="19050"/>
                <wp:wrapNone/>
                <wp:docPr id="20" name="Text Box 20"/>
                <wp:cNvGraphicFramePr/>
                <a:graphic xmlns:a="http://schemas.openxmlformats.org/drawingml/2006/main">
                  <a:graphicData uri="http://schemas.microsoft.com/office/word/2010/wordprocessingShape">
                    <wps:wsp>
                      <wps:cNvSpPr txBox="1"/>
                      <wps:spPr>
                        <a:xfrm>
                          <a:off x="0" y="0"/>
                          <a:ext cx="7753242" cy="438150"/>
                        </a:xfrm>
                        <a:prstGeom prst="rect">
                          <a:avLst/>
                        </a:prstGeom>
                        <a:solidFill>
                          <a:schemeClr val="lt1"/>
                        </a:solidFill>
                        <a:ln w="6350">
                          <a:solidFill>
                            <a:schemeClr val="bg1"/>
                          </a:solidFill>
                        </a:ln>
                      </wps:spPr>
                      <wps:txbx>
                        <w:txbxContent>
                          <w:p w14:paraId="6844A51C" w14:textId="286AA96C" w:rsidR="001D18E3" w:rsidRPr="00806A78" w:rsidRDefault="001D18E3" w:rsidP="00E5178B">
                            <w:pPr>
                              <w:jc w:val="center"/>
                              <w:rPr>
                                <w:color w:val="FF0000"/>
                                <w:sz w:val="26"/>
                                <w:szCs w:val="26"/>
                              </w:rPr>
                            </w:pPr>
                            <w:r w:rsidRPr="00806A78">
                              <w:rPr>
                                <w:color w:val="FF0000"/>
                                <w:sz w:val="26"/>
                                <w:szCs w:val="26"/>
                              </w:rPr>
                              <w:t>TP. Hồ Chí Minh, 07/2019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0E514EF" id="Text Box 20" o:spid="_x0000_s1029" type="#_x0000_t202" style="position:absolute;margin-left:0;margin-top:360.6pt;width:610.5pt;height:34.5pt;z-index:251663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" fillcolor="white [3201]" strokecolor="white [3212]" strokeweight=".5pt">
                <v:textbox>
                  <w:txbxContent>
                    <w:p w14:paraId="6844A51C" w14:textId="286AA96C" w:rsidR="001D18E3" w:rsidRPr="00806A78" w:rsidRDefault="001D18E3" w:rsidP="00E5178B">
                      <w:pPr>
                        <w:jc w:val="center"/>
                        <w:rPr>
                          <w:color w:val="FF0000"/>
                          <w:sz w:val="26"/>
                          <w:szCs w:val="26"/>
                        </w:rPr>
                      </w:pPr>
                      <w:r w:rsidRPr="00806A78">
                        <w:rPr>
                          <w:color w:val="FF0000"/>
                          <w:sz w:val="26"/>
                          <w:szCs w:val="26"/>
                        </w:rPr>
                        <w:t>TP. Hồ Chí Minh, 07/2019</w:t>
                      </w:r>
                    </w:p>
                  </w:txbxContent>
                </v:textbox>
                <w10:wrap anchorx="margin"/>
              </v:shape>
            </w:pict>
          </mc:Fallback>
        </mc:AlternateContent>
      </w:r>
      <w:r w:rsidRPr="00211071">
        <w:rPr>
          <w:b/>
          <w:sz w:val="24"/>
        </w:rPr>
        <w:br w:type="page"/>
      </w:r>
    </w:p>
    <w:p w14:paraId="6DE771CC" w14:textId="77777777" w:rsidR="005F1213" w:rsidRPr="00211071" w:rsidRDefault="005F1213" w:rsidP="00E55917">
      <w:pPr>
        <w:shd w:val="clear" w:color="auto" w:fill="FFFFFF"/>
        <w:jc w:val="center"/>
        <w:rPr>
          <w:b/>
          <w:color w:val="333333"/>
          <w:sz w:val="26"/>
          <w:szCs w:val="26"/>
        </w:rPr>
        <w:sectPr w:rsidR="005F1213" w:rsidRPr="00211071" w:rsidSect="00536CB2">
          <w:footerReference w:type="default" r:id="rId8"/>
          <w:pgSz w:w="11909" w:h="16834" w:code="9"/>
          <w:pgMar w:top="1134" w:right="1440" w:bottom="1135" w:left="1440" w:header="720" w:footer="720" w:gutter="0"/>
          <w:cols w:space="720"/>
        </w:sectPr>
      </w:pPr>
      <w:bookmarkStart w:id="8" w:name="_Toc42329612"/>
    </w:p>
    <w:bookmarkEnd w:id="8"/>
    <w:p w14:paraId="309B9984" w14:textId="6D347A7C" w:rsidR="00881350" w:rsidRPr="00211071" w:rsidRDefault="00881350" w:rsidP="00C30F1E">
      <w:pPr>
        <w:jc w:val="center"/>
        <w:rPr>
          <w:bCs/>
          <w:color w:val="000000" w:themeColor="text1"/>
          <w:sz w:val="26"/>
          <w:szCs w:val="26"/>
        </w:rPr>
      </w:pPr>
      <w:r w:rsidRPr="00211071">
        <w:rPr>
          <w:b/>
          <w:bCs/>
          <w:sz w:val="28"/>
        </w:rPr>
        <w:lastRenderedPageBreak/>
        <w:t>NHẬN XÉT CỦA GIẢNG VIÊN</w:t>
      </w:r>
    </w:p>
    <w:p w14:paraId="5C5D31FF" w14:textId="77777777" w:rsidR="00881350" w:rsidRPr="00211071" w:rsidRDefault="00881350" w:rsidP="00881350">
      <w:pPr>
        <w:tabs>
          <w:tab w:val="left" w:leader="dot" w:pos="9356"/>
        </w:tabs>
        <w:rPr>
          <w:sz w:val="30"/>
          <w:szCs w:val="30"/>
        </w:rPr>
      </w:pPr>
      <w:r w:rsidRPr="00211071">
        <w:rPr>
          <w:sz w:val="30"/>
          <w:szCs w:val="30"/>
        </w:rPr>
        <w:tab/>
      </w:r>
      <w:r w:rsidRPr="00211071">
        <w:rPr>
          <w:sz w:val="30"/>
          <w:szCs w:val="30"/>
        </w:rPr>
        <w:tab/>
      </w:r>
    </w:p>
    <w:p w14:paraId="7E53E3B1" w14:textId="77777777" w:rsidR="00881350" w:rsidRPr="00211071" w:rsidRDefault="00881350" w:rsidP="00881350">
      <w:pPr>
        <w:tabs>
          <w:tab w:val="left" w:leader="dot" w:pos="9356"/>
        </w:tabs>
        <w:rPr>
          <w:sz w:val="30"/>
          <w:szCs w:val="30"/>
        </w:rPr>
      </w:pPr>
      <w:r w:rsidRPr="00211071">
        <w:rPr>
          <w:sz w:val="30"/>
          <w:szCs w:val="30"/>
        </w:rPr>
        <w:tab/>
      </w:r>
    </w:p>
    <w:p w14:paraId="7352F841" w14:textId="77777777" w:rsidR="00881350" w:rsidRPr="00211071" w:rsidRDefault="00881350" w:rsidP="00881350">
      <w:pPr>
        <w:tabs>
          <w:tab w:val="left" w:leader="dot" w:pos="9356"/>
        </w:tabs>
        <w:rPr>
          <w:sz w:val="30"/>
          <w:szCs w:val="30"/>
        </w:rPr>
      </w:pPr>
      <w:r w:rsidRPr="00211071">
        <w:rPr>
          <w:sz w:val="30"/>
          <w:szCs w:val="30"/>
        </w:rPr>
        <w:tab/>
      </w:r>
    </w:p>
    <w:p w14:paraId="510AD8AA" w14:textId="77777777" w:rsidR="00881350" w:rsidRPr="00211071" w:rsidRDefault="00881350" w:rsidP="00881350">
      <w:pPr>
        <w:tabs>
          <w:tab w:val="left" w:leader="dot" w:pos="9356"/>
        </w:tabs>
        <w:rPr>
          <w:sz w:val="30"/>
          <w:szCs w:val="30"/>
        </w:rPr>
      </w:pPr>
      <w:r w:rsidRPr="00211071">
        <w:rPr>
          <w:sz w:val="30"/>
          <w:szCs w:val="30"/>
        </w:rPr>
        <w:tab/>
      </w:r>
    </w:p>
    <w:p w14:paraId="2826BFC3" w14:textId="77777777" w:rsidR="00881350" w:rsidRPr="00211071" w:rsidRDefault="00881350" w:rsidP="00881350">
      <w:pPr>
        <w:tabs>
          <w:tab w:val="left" w:leader="dot" w:pos="9356"/>
        </w:tabs>
        <w:rPr>
          <w:sz w:val="30"/>
          <w:szCs w:val="30"/>
        </w:rPr>
      </w:pPr>
      <w:r w:rsidRPr="00211071">
        <w:rPr>
          <w:sz w:val="30"/>
          <w:szCs w:val="30"/>
        </w:rPr>
        <w:tab/>
      </w:r>
    </w:p>
    <w:p w14:paraId="719752AF" w14:textId="77777777" w:rsidR="00881350" w:rsidRPr="00211071" w:rsidRDefault="00881350" w:rsidP="00881350">
      <w:pPr>
        <w:tabs>
          <w:tab w:val="left" w:leader="dot" w:pos="9356"/>
        </w:tabs>
        <w:rPr>
          <w:sz w:val="30"/>
          <w:szCs w:val="30"/>
        </w:rPr>
      </w:pPr>
      <w:r w:rsidRPr="00211071">
        <w:rPr>
          <w:sz w:val="30"/>
          <w:szCs w:val="30"/>
        </w:rPr>
        <w:tab/>
      </w:r>
    </w:p>
    <w:p w14:paraId="554C0247" w14:textId="77777777" w:rsidR="00881350" w:rsidRPr="00211071" w:rsidRDefault="00881350" w:rsidP="00881350">
      <w:pPr>
        <w:tabs>
          <w:tab w:val="left" w:leader="dot" w:pos="9356"/>
        </w:tabs>
        <w:rPr>
          <w:sz w:val="30"/>
          <w:szCs w:val="30"/>
        </w:rPr>
      </w:pPr>
      <w:r w:rsidRPr="00211071">
        <w:rPr>
          <w:sz w:val="30"/>
          <w:szCs w:val="30"/>
        </w:rPr>
        <w:tab/>
      </w:r>
    </w:p>
    <w:p w14:paraId="60003DA0" w14:textId="77777777" w:rsidR="00881350" w:rsidRPr="00211071" w:rsidRDefault="00881350" w:rsidP="00881350">
      <w:pPr>
        <w:tabs>
          <w:tab w:val="left" w:leader="dot" w:pos="9356"/>
        </w:tabs>
        <w:rPr>
          <w:sz w:val="30"/>
          <w:szCs w:val="30"/>
        </w:rPr>
      </w:pPr>
      <w:r w:rsidRPr="00211071">
        <w:rPr>
          <w:sz w:val="30"/>
          <w:szCs w:val="30"/>
        </w:rPr>
        <w:tab/>
      </w:r>
    </w:p>
    <w:p w14:paraId="0449092E" w14:textId="77777777" w:rsidR="00881350" w:rsidRPr="00211071" w:rsidRDefault="00881350" w:rsidP="00881350">
      <w:pPr>
        <w:tabs>
          <w:tab w:val="left" w:leader="dot" w:pos="9356"/>
        </w:tabs>
        <w:rPr>
          <w:sz w:val="30"/>
          <w:szCs w:val="30"/>
        </w:rPr>
      </w:pPr>
      <w:r w:rsidRPr="00211071">
        <w:rPr>
          <w:sz w:val="30"/>
          <w:szCs w:val="30"/>
        </w:rPr>
        <w:tab/>
      </w:r>
    </w:p>
    <w:p w14:paraId="00F1EC54" w14:textId="77777777" w:rsidR="00881350" w:rsidRPr="00211071" w:rsidRDefault="00881350" w:rsidP="00881350">
      <w:pPr>
        <w:tabs>
          <w:tab w:val="left" w:leader="dot" w:pos="9356"/>
        </w:tabs>
        <w:rPr>
          <w:sz w:val="30"/>
          <w:szCs w:val="30"/>
        </w:rPr>
      </w:pPr>
      <w:r w:rsidRPr="00211071">
        <w:rPr>
          <w:sz w:val="30"/>
          <w:szCs w:val="30"/>
        </w:rPr>
        <w:tab/>
      </w:r>
    </w:p>
    <w:p w14:paraId="5C03F1FC" w14:textId="77777777" w:rsidR="00881350" w:rsidRPr="00211071" w:rsidRDefault="00881350" w:rsidP="00881350">
      <w:pPr>
        <w:tabs>
          <w:tab w:val="left" w:leader="dot" w:pos="9356"/>
        </w:tabs>
        <w:rPr>
          <w:sz w:val="30"/>
          <w:szCs w:val="30"/>
        </w:rPr>
      </w:pPr>
      <w:r w:rsidRPr="00211071">
        <w:rPr>
          <w:sz w:val="30"/>
          <w:szCs w:val="30"/>
        </w:rPr>
        <w:tab/>
      </w:r>
    </w:p>
    <w:p w14:paraId="1E67357B" w14:textId="77777777" w:rsidR="00881350" w:rsidRPr="00211071" w:rsidRDefault="00881350" w:rsidP="00881350">
      <w:pPr>
        <w:tabs>
          <w:tab w:val="left" w:leader="dot" w:pos="9356"/>
        </w:tabs>
        <w:rPr>
          <w:sz w:val="30"/>
          <w:szCs w:val="30"/>
        </w:rPr>
      </w:pPr>
      <w:r w:rsidRPr="00211071">
        <w:rPr>
          <w:sz w:val="30"/>
          <w:szCs w:val="30"/>
        </w:rPr>
        <w:tab/>
      </w:r>
    </w:p>
    <w:p w14:paraId="787B61F5" w14:textId="77777777" w:rsidR="00881350" w:rsidRPr="00211071" w:rsidRDefault="00881350" w:rsidP="00881350">
      <w:pPr>
        <w:tabs>
          <w:tab w:val="left" w:leader="dot" w:pos="9356"/>
        </w:tabs>
        <w:rPr>
          <w:sz w:val="30"/>
          <w:szCs w:val="30"/>
        </w:rPr>
      </w:pPr>
      <w:r w:rsidRPr="00211071">
        <w:rPr>
          <w:sz w:val="30"/>
          <w:szCs w:val="30"/>
        </w:rPr>
        <w:tab/>
      </w:r>
    </w:p>
    <w:p w14:paraId="3069EFA3" w14:textId="77777777" w:rsidR="00881350" w:rsidRPr="00211071" w:rsidRDefault="00881350" w:rsidP="00881350">
      <w:pPr>
        <w:tabs>
          <w:tab w:val="left" w:leader="dot" w:pos="9356"/>
        </w:tabs>
        <w:rPr>
          <w:sz w:val="30"/>
          <w:szCs w:val="30"/>
        </w:rPr>
      </w:pPr>
      <w:r w:rsidRPr="00211071">
        <w:rPr>
          <w:sz w:val="30"/>
          <w:szCs w:val="30"/>
        </w:rPr>
        <w:tab/>
      </w:r>
    </w:p>
    <w:p w14:paraId="6B1B0EF6" w14:textId="77777777" w:rsidR="00881350" w:rsidRPr="00211071" w:rsidRDefault="00881350" w:rsidP="00881350">
      <w:pPr>
        <w:tabs>
          <w:tab w:val="left" w:leader="dot" w:pos="9356"/>
        </w:tabs>
        <w:rPr>
          <w:sz w:val="30"/>
          <w:szCs w:val="30"/>
        </w:rPr>
      </w:pPr>
      <w:r w:rsidRPr="00211071">
        <w:rPr>
          <w:sz w:val="30"/>
          <w:szCs w:val="30"/>
        </w:rPr>
        <w:tab/>
      </w:r>
    </w:p>
    <w:p w14:paraId="0819EFE7" w14:textId="77777777" w:rsidR="00881350" w:rsidRPr="00211071" w:rsidRDefault="00881350" w:rsidP="00881350">
      <w:pPr>
        <w:tabs>
          <w:tab w:val="left" w:leader="dot" w:pos="9356"/>
        </w:tabs>
        <w:rPr>
          <w:sz w:val="30"/>
          <w:szCs w:val="30"/>
        </w:rPr>
      </w:pPr>
      <w:r w:rsidRPr="00211071">
        <w:rPr>
          <w:sz w:val="30"/>
          <w:szCs w:val="30"/>
        </w:rPr>
        <w:tab/>
      </w:r>
    </w:p>
    <w:p w14:paraId="66152032" w14:textId="77777777" w:rsidR="00881350" w:rsidRPr="00211071" w:rsidRDefault="00881350" w:rsidP="00881350">
      <w:pPr>
        <w:tabs>
          <w:tab w:val="left" w:leader="dot" w:pos="9356"/>
        </w:tabs>
        <w:rPr>
          <w:sz w:val="30"/>
          <w:szCs w:val="30"/>
        </w:rPr>
      </w:pPr>
      <w:r w:rsidRPr="00211071">
        <w:rPr>
          <w:sz w:val="30"/>
          <w:szCs w:val="30"/>
        </w:rPr>
        <w:tab/>
      </w:r>
    </w:p>
    <w:p w14:paraId="53810F9B" w14:textId="77777777" w:rsidR="00881350" w:rsidRPr="00211071" w:rsidRDefault="00881350" w:rsidP="00881350">
      <w:pPr>
        <w:tabs>
          <w:tab w:val="left" w:leader="dot" w:pos="9356"/>
        </w:tabs>
        <w:rPr>
          <w:sz w:val="30"/>
          <w:szCs w:val="30"/>
        </w:rPr>
      </w:pPr>
      <w:r w:rsidRPr="00211071">
        <w:rPr>
          <w:sz w:val="30"/>
          <w:szCs w:val="30"/>
        </w:rPr>
        <w:tab/>
      </w:r>
    </w:p>
    <w:p w14:paraId="1940874D" w14:textId="77777777" w:rsidR="00881350" w:rsidRPr="00211071" w:rsidRDefault="00881350" w:rsidP="00881350">
      <w:pPr>
        <w:tabs>
          <w:tab w:val="left" w:leader="dot" w:pos="9356"/>
        </w:tabs>
        <w:rPr>
          <w:sz w:val="30"/>
          <w:szCs w:val="30"/>
        </w:rPr>
      </w:pPr>
      <w:r w:rsidRPr="00211071">
        <w:rPr>
          <w:sz w:val="30"/>
          <w:szCs w:val="30"/>
        </w:rPr>
        <w:tab/>
      </w:r>
    </w:p>
    <w:p w14:paraId="5B934E37" w14:textId="77777777" w:rsidR="00881350" w:rsidRPr="00211071" w:rsidRDefault="00881350" w:rsidP="00881350">
      <w:pPr>
        <w:tabs>
          <w:tab w:val="left" w:leader="dot" w:pos="9356"/>
        </w:tabs>
        <w:rPr>
          <w:sz w:val="30"/>
          <w:szCs w:val="30"/>
        </w:rPr>
      </w:pPr>
      <w:r w:rsidRPr="00211071">
        <w:rPr>
          <w:sz w:val="30"/>
          <w:szCs w:val="30"/>
        </w:rPr>
        <w:tab/>
      </w:r>
    </w:p>
    <w:p w14:paraId="3D2C8B7E" w14:textId="77777777" w:rsidR="00881350" w:rsidRPr="00211071" w:rsidRDefault="00881350" w:rsidP="00881350">
      <w:pPr>
        <w:tabs>
          <w:tab w:val="left" w:leader="dot" w:pos="9356"/>
        </w:tabs>
        <w:rPr>
          <w:sz w:val="30"/>
          <w:szCs w:val="30"/>
        </w:rPr>
      </w:pPr>
      <w:r w:rsidRPr="00211071">
        <w:rPr>
          <w:sz w:val="30"/>
          <w:szCs w:val="30"/>
        </w:rPr>
        <w:tab/>
      </w:r>
    </w:p>
    <w:p w14:paraId="70F02FBF" w14:textId="77777777" w:rsidR="00881350" w:rsidRPr="00211071" w:rsidRDefault="00881350" w:rsidP="00881350">
      <w:pPr>
        <w:tabs>
          <w:tab w:val="left" w:leader="dot" w:pos="9356"/>
        </w:tabs>
        <w:rPr>
          <w:sz w:val="30"/>
          <w:szCs w:val="30"/>
        </w:rPr>
      </w:pPr>
      <w:r w:rsidRPr="00211071">
        <w:rPr>
          <w:sz w:val="30"/>
          <w:szCs w:val="30"/>
        </w:rPr>
        <w:tab/>
      </w:r>
    </w:p>
    <w:p w14:paraId="49649D76" w14:textId="77777777" w:rsidR="00881350" w:rsidRPr="00211071" w:rsidRDefault="00881350" w:rsidP="00881350">
      <w:pPr>
        <w:tabs>
          <w:tab w:val="left" w:leader="dot" w:pos="9356"/>
        </w:tabs>
        <w:rPr>
          <w:sz w:val="30"/>
          <w:szCs w:val="30"/>
        </w:rPr>
      </w:pPr>
      <w:r w:rsidRPr="00211071">
        <w:rPr>
          <w:sz w:val="30"/>
          <w:szCs w:val="30"/>
        </w:rPr>
        <w:tab/>
      </w:r>
    </w:p>
    <w:p w14:paraId="33F98113" w14:textId="77777777" w:rsidR="00881350" w:rsidRPr="00211071" w:rsidRDefault="00881350" w:rsidP="00881350">
      <w:pPr>
        <w:tabs>
          <w:tab w:val="left" w:leader="dot" w:pos="9356"/>
        </w:tabs>
        <w:rPr>
          <w:sz w:val="30"/>
          <w:szCs w:val="30"/>
        </w:rPr>
      </w:pPr>
      <w:r w:rsidRPr="00211071">
        <w:rPr>
          <w:sz w:val="30"/>
          <w:szCs w:val="30"/>
        </w:rPr>
        <w:tab/>
      </w:r>
    </w:p>
    <w:p w14:paraId="05D97B24" w14:textId="77777777" w:rsidR="00881350" w:rsidRPr="00211071" w:rsidRDefault="00881350" w:rsidP="00881350">
      <w:pPr>
        <w:tabs>
          <w:tab w:val="left" w:leader="dot" w:pos="9356"/>
        </w:tabs>
        <w:rPr>
          <w:sz w:val="30"/>
          <w:szCs w:val="30"/>
        </w:rPr>
      </w:pPr>
      <w:r w:rsidRPr="00211071">
        <w:rPr>
          <w:sz w:val="30"/>
          <w:szCs w:val="30"/>
        </w:rPr>
        <w:tab/>
      </w:r>
    </w:p>
    <w:p w14:paraId="0355C144" w14:textId="77777777" w:rsidR="00881350" w:rsidRPr="00211071" w:rsidRDefault="00881350" w:rsidP="00881350">
      <w:pPr>
        <w:tabs>
          <w:tab w:val="left" w:leader="dot" w:pos="9356"/>
        </w:tabs>
        <w:rPr>
          <w:sz w:val="30"/>
          <w:szCs w:val="30"/>
        </w:rPr>
      </w:pPr>
      <w:r w:rsidRPr="00211071">
        <w:rPr>
          <w:sz w:val="30"/>
          <w:szCs w:val="30"/>
        </w:rPr>
        <w:tab/>
      </w:r>
    </w:p>
    <w:p w14:paraId="0BE3EF20" w14:textId="77777777" w:rsidR="00881350" w:rsidRPr="00211071" w:rsidRDefault="00881350" w:rsidP="00881350">
      <w:pPr>
        <w:tabs>
          <w:tab w:val="left" w:leader="dot" w:pos="9356"/>
        </w:tabs>
        <w:rPr>
          <w:sz w:val="30"/>
          <w:szCs w:val="30"/>
        </w:rPr>
      </w:pPr>
      <w:r w:rsidRPr="00211071">
        <w:rPr>
          <w:sz w:val="30"/>
          <w:szCs w:val="30"/>
        </w:rPr>
        <w:tab/>
      </w:r>
    </w:p>
    <w:p w14:paraId="4259528D" w14:textId="77777777" w:rsidR="00881350" w:rsidRPr="00211071" w:rsidRDefault="00881350" w:rsidP="00881350">
      <w:pPr>
        <w:tabs>
          <w:tab w:val="left" w:leader="dot" w:pos="9356"/>
        </w:tabs>
        <w:rPr>
          <w:sz w:val="30"/>
          <w:szCs w:val="30"/>
        </w:rPr>
      </w:pPr>
      <w:r w:rsidRPr="00211071">
        <w:rPr>
          <w:sz w:val="30"/>
          <w:szCs w:val="30"/>
        </w:rPr>
        <w:tab/>
      </w:r>
    </w:p>
    <w:p w14:paraId="77C0C057" w14:textId="77777777" w:rsidR="00881350" w:rsidRPr="00211071" w:rsidRDefault="00881350" w:rsidP="00881350">
      <w:pPr>
        <w:tabs>
          <w:tab w:val="left" w:leader="dot" w:pos="9356"/>
        </w:tabs>
        <w:rPr>
          <w:sz w:val="30"/>
          <w:szCs w:val="30"/>
        </w:rPr>
      </w:pPr>
      <w:r w:rsidRPr="00211071">
        <w:rPr>
          <w:sz w:val="30"/>
          <w:szCs w:val="30"/>
        </w:rPr>
        <w:tab/>
      </w:r>
    </w:p>
    <w:p w14:paraId="389FB0A2" w14:textId="77777777" w:rsidR="00881350" w:rsidRPr="00211071" w:rsidRDefault="00881350" w:rsidP="00881350">
      <w:pPr>
        <w:tabs>
          <w:tab w:val="left" w:leader="dot" w:pos="9356"/>
        </w:tabs>
        <w:rPr>
          <w:sz w:val="30"/>
          <w:szCs w:val="30"/>
        </w:rPr>
      </w:pPr>
      <w:r w:rsidRPr="00211071">
        <w:rPr>
          <w:sz w:val="30"/>
          <w:szCs w:val="30"/>
        </w:rPr>
        <w:tab/>
      </w:r>
    </w:p>
    <w:p w14:paraId="61480766" w14:textId="77777777" w:rsidR="00881350" w:rsidRPr="00211071" w:rsidRDefault="00881350" w:rsidP="00881350">
      <w:pPr>
        <w:tabs>
          <w:tab w:val="left" w:leader="dot" w:pos="9356"/>
        </w:tabs>
        <w:rPr>
          <w:sz w:val="30"/>
          <w:szCs w:val="30"/>
        </w:rPr>
      </w:pPr>
      <w:r w:rsidRPr="00211071">
        <w:rPr>
          <w:sz w:val="30"/>
          <w:szCs w:val="30"/>
        </w:rPr>
        <w:tab/>
      </w:r>
    </w:p>
    <w:p w14:paraId="2350B803" w14:textId="77777777" w:rsidR="00881350" w:rsidRPr="00211071" w:rsidRDefault="00881350" w:rsidP="00881350">
      <w:pPr>
        <w:tabs>
          <w:tab w:val="left" w:leader="dot" w:pos="9356"/>
        </w:tabs>
        <w:rPr>
          <w:sz w:val="30"/>
          <w:szCs w:val="30"/>
        </w:rPr>
      </w:pPr>
      <w:r w:rsidRPr="00211071">
        <w:rPr>
          <w:sz w:val="30"/>
          <w:szCs w:val="30"/>
        </w:rPr>
        <w:tab/>
      </w:r>
    </w:p>
    <w:p w14:paraId="627CA661" w14:textId="426624BB" w:rsidR="00804ED6" w:rsidRPr="00936218" w:rsidRDefault="00045EB0" w:rsidP="00045EB0">
      <w:pPr>
        <w:tabs>
          <w:tab w:val="center" w:pos="5812"/>
        </w:tabs>
        <w:spacing w:before="240" w:after="120"/>
        <w:rPr>
          <w:sz w:val="26"/>
          <w:szCs w:val="26"/>
        </w:rPr>
      </w:pPr>
      <w:r>
        <w:tab/>
      </w:r>
      <w:r w:rsidRPr="00936218">
        <w:rPr>
          <w:sz w:val="26"/>
          <w:szCs w:val="26"/>
        </w:rPr>
        <w:t>Thành phố Hồ Chí Minh, ngày  …… Tháng …… năm ……</w:t>
      </w:r>
    </w:p>
    <w:p w14:paraId="66A94C94" w14:textId="137ECB61" w:rsidR="00881350" w:rsidRPr="00936218" w:rsidRDefault="00881350" w:rsidP="00045EB0">
      <w:pPr>
        <w:tabs>
          <w:tab w:val="center" w:pos="5812"/>
        </w:tabs>
        <w:rPr>
          <w:sz w:val="26"/>
          <w:szCs w:val="26"/>
        </w:rPr>
      </w:pPr>
      <w:r w:rsidRPr="00936218">
        <w:rPr>
          <w:sz w:val="26"/>
          <w:szCs w:val="26"/>
        </w:rPr>
        <w:tab/>
        <w:t>Chữ ký của giáo viên</w:t>
      </w:r>
    </w:p>
    <w:p w14:paraId="53CE82A1" w14:textId="01D082CB" w:rsidR="00E55917" w:rsidRPr="00045EB0" w:rsidRDefault="00E55917" w:rsidP="00045EB0">
      <w:pPr>
        <w:tabs>
          <w:tab w:val="center" w:pos="5812"/>
        </w:tabs>
      </w:pPr>
      <w:r w:rsidRPr="00045EB0">
        <w:br w:type="page"/>
      </w:r>
    </w:p>
    <w:p w14:paraId="5B1DE1F0" w14:textId="1B0B9BD2" w:rsidR="00D004DF" w:rsidRPr="00211071" w:rsidRDefault="00AD2A35" w:rsidP="00D004DF">
      <w:pPr>
        <w:pStyle w:val="Heading1"/>
        <w:rPr>
          <w:rFonts w:ascii="Times New Roman" w:hAnsi="Times New Roman"/>
          <w:sz w:val="32"/>
        </w:rPr>
      </w:pPr>
      <w:bookmarkStart w:id="9" w:name="_Toc11189149"/>
      <w:bookmarkStart w:id="10" w:name="_Toc44754052"/>
      <w:r w:rsidRPr="00211071">
        <w:rPr>
          <w:rFonts w:ascii="Times New Roman" w:hAnsi="Times New Roman"/>
          <w:sz w:val="32"/>
        </w:rPr>
        <w:lastRenderedPageBreak/>
        <w:t>TRÍCH YẾU</w:t>
      </w:r>
      <w:bookmarkEnd w:id="9"/>
      <w:bookmarkEnd w:id="10"/>
    </w:p>
    <w:p w14:paraId="50D083E6" w14:textId="76CEEB02" w:rsidR="00314FAB" w:rsidRPr="00211071" w:rsidRDefault="00314FAB" w:rsidP="005A3347">
      <w:pPr>
        <w:pStyle w:val="ListParagraph"/>
        <w:spacing w:before="120" w:after="120" w:line="360" w:lineRule="auto"/>
        <w:ind w:left="0" w:right="57" w:firstLine="720"/>
        <w:contextualSpacing w:val="0"/>
        <w:rPr>
          <w:rFonts w:ascii="Times New Roman" w:hAnsi="Times New Roman" w:cs="Times New Roman"/>
          <w:sz w:val="26"/>
          <w:szCs w:val="26"/>
        </w:rPr>
      </w:pPr>
      <w:r w:rsidRPr="00211071">
        <w:rPr>
          <w:rFonts w:ascii="Times New Roman" w:hAnsi="Times New Roman" w:cs="Times New Roman"/>
        </w:rPr>
        <w:t>Đồ án chuyên ngành A, v</w:t>
      </w:r>
      <w:r w:rsidR="00D004DF" w:rsidRPr="00211071">
        <w:rPr>
          <w:rFonts w:ascii="Times New Roman" w:hAnsi="Times New Roman" w:cs="Times New Roman"/>
          <w:sz w:val="26"/>
          <w:szCs w:val="26"/>
        </w:rPr>
        <w:t xml:space="preserve">ới đề tài thiết kế và xây dựng website bán hàng, chúng tôi </w:t>
      </w:r>
      <w:r w:rsidRPr="00211071">
        <w:rPr>
          <w:rFonts w:ascii="Times New Roman" w:hAnsi="Times New Roman" w:cs="Times New Roman"/>
          <w:sz w:val="26"/>
          <w:szCs w:val="26"/>
        </w:rPr>
        <w:t>chọn</w:t>
      </w:r>
      <w:r w:rsidR="00D004DF" w:rsidRPr="00211071">
        <w:rPr>
          <w:rFonts w:ascii="Times New Roman" w:hAnsi="Times New Roman" w:cs="Times New Roman"/>
          <w:sz w:val="26"/>
          <w:szCs w:val="26"/>
        </w:rPr>
        <w:t xml:space="preserve"> xây dựng một website bán các thiết bị điện tử như máy tính, điện thoại, đồng hồ thông minh và các phụ kiện điện tử khác. Website </w:t>
      </w:r>
      <w:r w:rsidR="0062182B" w:rsidRPr="00211071">
        <w:rPr>
          <w:rFonts w:ascii="Times New Roman" w:hAnsi="Times New Roman" w:cs="Times New Roman"/>
          <w:sz w:val="26"/>
          <w:szCs w:val="26"/>
        </w:rPr>
        <w:t>bán hàng điện tử</w:t>
      </w:r>
      <w:r w:rsidR="00D004DF" w:rsidRPr="00211071">
        <w:rPr>
          <w:rFonts w:ascii="Times New Roman" w:hAnsi="Times New Roman" w:cs="Times New Roman"/>
          <w:sz w:val="26"/>
          <w:szCs w:val="26"/>
        </w:rPr>
        <w:t xml:space="preserve"> xây dựng cung cấp </w:t>
      </w:r>
      <w:r w:rsidR="0062182B" w:rsidRPr="00211071">
        <w:rPr>
          <w:rFonts w:ascii="Times New Roman" w:hAnsi="Times New Roman" w:cs="Times New Roman"/>
          <w:sz w:val="26"/>
          <w:szCs w:val="26"/>
        </w:rPr>
        <w:t xml:space="preserve">cho những ai có nhu cầu xem </w:t>
      </w:r>
      <w:r w:rsidRPr="00211071">
        <w:rPr>
          <w:rFonts w:ascii="Times New Roman" w:hAnsi="Times New Roman" w:cs="Times New Roman"/>
          <w:sz w:val="26"/>
          <w:szCs w:val="26"/>
        </w:rPr>
        <w:t xml:space="preserve">trước </w:t>
      </w:r>
      <w:r w:rsidR="0062182B" w:rsidRPr="00211071">
        <w:rPr>
          <w:rFonts w:ascii="Times New Roman" w:hAnsi="Times New Roman" w:cs="Times New Roman"/>
          <w:sz w:val="26"/>
          <w:szCs w:val="26"/>
        </w:rPr>
        <w:t>các mặt hàng điện tử, giá cả phù hợp với nhu cầu và đặc biệt có thể</w:t>
      </w:r>
      <w:r w:rsidR="00D004DF" w:rsidRPr="00211071">
        <w:rPr>
          <w:rFonts w:ascii="Times New Roman" w:hAnsi="Times New Roman" w:cs="Times New Roman"/>
          <w:sz w:val="26"/>
          <w:szCs w:val="26"/>
        </w:rPr>
        <w:t xml:space="preserve"> mua hàng </w:t>
      </w:r>
      <w:r w:rsidR="0062182B" w:rsidRPr="00211071">
        <w:rPr>
          <w:rFonts w:ascii="Times New Roman" w:hAnsi="Times New Roman" w:cs="Times New Roman"/>
          <w:sz w:val="26"/>
          <w:szCs w:val="26"/>
        </w:rPr>
        <w:t>online mà không cần đến cửa hàng</w:t>
      </w:r>
      <w:r w:rsidR="00D004DF" w:rsidRPr="00211071">
        <w:rPr>
          <w:rFonts w:ascii="Times New Roman" w:hAnsi="Times New Roman" w:cs="Times New Roman"/>
          <w:sz w:val="26"/>
          <w:szCs w:val="26"/>
        </w:rPr>
        <w:t xml:space="preserve">. </w:t>
      </w:r>
      <w:r w:rsidRPr="00211071">
        <w:rPr>
          <w:rFonts w:ascii="Times New Roman" w:hAnsi="Times New Roman" w:cs="Times New Roman"/>
          <w:sz w:val="26"/>
          <w:szCs w:val="26"/>
        </w:rPr>
        <w:t>Và đây cũng là tiện ích cho khách hàng ở xa hoặc bận rộn cũng có thể đặt hàng online.</w:t>
      </w:r>
    </w:p>
    <w:p w14:paraId="2BE47875" w14:textId="25CC0F25" w:rsidR="007970FC" w:rsidRPr="00211071" w:rsidRDefault="00D004DF" w:rsidP="005A3347">
      <w:pPr>
        <w:pStyle w:val="ListParagraph"/>
        <w:spacing w:before="120" w:after="120" w:line="360" w:lineRule="auto"/>
        <w:ind w:left="0" w:right="57" w:firstLine="720"/>
        <w:contextualSpacing w:val="0"/>
        <w:rPr>
          <w:rFonts w:ascii="Times New Roman" w:hAnsi="Times New Roman" w:cs="Times New Roman"/>
          <w:sz w:val="26"/>
          <w:szCs w:val="26"/>
        </w:rPr>
      </w:pPr>
      <w:r w:rsidRPr="00211071">
        <w:rPr>
          <w:rFonts w:ascii="Times New Roman" w:hAnsi="Times New Roman" w:cs="Times New Roman"/>
          <w:sz w:val="26"/>
          <w:szCs w:val="26"/>
        </w:rPr>
        <w:t xml:space="preserve">Các sản phẩm được trình bày trên một giao diện </w:t>
      </w:r>
      <w:r w:rsidR="00314FAB" w:rsidRPr="00211071">
        <w:rPr>
          <w:rFonts w:ascii="Times New Roman" w:hAnsi="Times New Roman" w:cs="Times New Roman"/>
          <w:sz w:val="26"/>
          <w:szCs w:val="26"/>
        </w:rPr>
        <w:t xml:space="preserve">Website </w:t>
      </w:r>
      <w:r w:rsidRPr="00211071">
        <w:rPr>
          <w:rFonts w:ascii="Times New Roman" w:hAnsi="Times New Roman" w:cs="Times New Roman"/>
          <w:sz w:val="26"/>
          <w:szCs w:val="26"/>
        </w:rPr>
        <w:t xml:space="preserve">thân thiện, </w:t>
      </w:r>
      <w:r w:rsidR="00314FAB" w:rsidRPr="00211071">
        <w:rPr>
          <w:rFonts w:ascii="Times New Roman" w:hAnsi="Times New Roman" w:cs="Times New Roman"/>
          <w:sz w:val="26"/>
          <w:szCs w:val="26"/>
        </w:rPr>
        <w:t xml:space="preserve">người có nhu cầu </w:t>
      </w:r>
      <w:r w:rsidRPr="00211071">
        <w:rPr>
          <w:rFonts w:ascii="Times New Roman" w:hAnsi="Times New Roman" w:cs="Times New Roman"/>
          <w:sz w:val="26"/>
          <w:szCs w:val="26"/>
        </w:rPr>
        <w:t xml:space="preserve">dễ dàng tìm kiếm và tham khảo thông tin thông qua các thông tin </w:t>
      </w:r>
      <w:r w:rsidR="00314FAB" w:rsidRPr="00211071">
        <w:rPr>
          <w:rFonts w:ascii="Times New Roman" w:hAnsi="Times New Roman" w:cs="Times New Roman"/>
          <w:sz w:val="26"/>
          <w:szCs w:val="26"/>
        </w:rPr>
        <w:t>mô tả</w:t>
      </w:r>
      <w:r w:rsidRPr="00211071">
        <w:rPr>
          <w:rFonts w:ascii="Times New Roman" w:hAnsi="Times New Roman" w:cs="Times New Roman"/>
          <w:sz w:val="26"/>
          <w:szCs w:val="26"/>
        </w:rPr>
        <w:t xml:space="preserve"> trên mỗi sản phẩ</w:t>
      </w:r>
      <w:r w:rsidR="00314FAB" w:rsidRPr="00211071">
        <w:rPr>
          <w:rFonts w:ascii="Times New Roman" w:hAnsi="Times New Roman" w:cs="Times New Roman"/>
          <w:sz w:val="26"/>
          <w:szCs w:val="26"/>
        </w:rPr>
        <w:t>m, s</w:t>
      </w:r>
      <w:r w:rsidRPr="00211071">
        <w:rPr>
          <w:rFonts w:ascii="Times New Roman" w:hAnsi="Times New Roman" w:cs="Times New Roman"/>
          <w:sz w:val="26"/>
          <w:szCs w:val="26"/>
        </w:rPr>
        <w:t>au khi đã chọn được sản phẩm và muốn đặt hàng chỉ với một vài thao tác chuột đơn giản thì đã có thể đặt hàng và nhận lại hóa đơn</w:t>
      </w:r>
      <w:r w:rsidR="0062182B" w:rsidRPr="00211071">
        <w:rPr>
          <w:rFonts w:ascii="Times New Roman" w:hAnsi="Times New Roman" w:cs="Times New Roman"/>
          <w:sz w:val="26"/>
          <w:szCs w:val="26"/>
        </w:rPr>
        <w:t xml:space="preserve"> xác nhận</w:t>
      </w:r>
      <w:r w:rsidRPr="00211071">
        <w:rPr>
          <w:rFonts w:ascii="Times New Roman" w:hAnsi="Times New Roman" w:cs="Times New Roman"/>
          <w:sz w:val="26"/>
          <w:szCs w:val="26"/>
        </w:rPr>
        <w:t xml:space="preserve"> các sản phẩm </w:t>
      </w:r>
      <w:r w:rsidR="00D01E62" w:rsidRPr="00211071">
        <w:rPr>
          <w:rFonts w:ascii="Times New Roman" w:hAnsi="Times New Roman" w:cs="Times New Roman"/>
          <w:sz w:val="26"/>
          <w:szCs w:val="26"/>
        </w:rPr>
        <w:t xml:space="preserve">đặt hàng và tổng tiền thanh toán trên hóa đơn tương ứng để </w:t>
      </w:r>
      <w:r w:rsidRPr="00211071">
        <w:rPr>
          <w:rFonts w:ascii="Times New Roman" w:hAnsi="Times New Roman" w:cs="Times New Roman"/>
          <w:sz w:val="26"/>
          <w:szCs w:val="26"/>
        </w:rPr>
        <w:t xml:space="preserve">đến khi </w:t>
      </w:r>
      <w:r w:rsidR="00D01E62" w:rsidRPr="00211071">
        <w:rPr>
          <w:rFonts w:ascii="Times New Roman" w:hAnsi="Times New Roman" w:cs="Times New Roman"/>
          <w:sz w:val="26"/>
          <w:szCs w:val="26"/>
        </w:rPr>
        <w:t>người d</w:t>
      </w:r>
      <w:r w:rsidR="002651EE" w:rsidRPr="00211071">
        <w:rPr>
          <w:rFonts w:ascii="Times New Roman" w:hAnsi="Times New Roman" w:cs="Times New Roman"/>
          <w:sz w:val="26"/>
          <w:szCs w:val="26"/>
        </w:rPr>
        <w:t>ù</w:t>
      </w:r>
      <w:r w:rsidR="00D01E62" w:rsidRPr="00211071">
        <w:rPr>
          <w:rFonts w:ascii="Times New Roman" w:hAnsi="Times New Roman" w:cs="Times New Roman"/>
          <w:sz w:val="26"/>
          <w:szCs w:val="26"/>
        </w:rPr>
        <w:t xml:space="preserve">ng </w:t>
      </w:r>
      <w:r w:rsidRPr="00211071">
        <w:rPr>
          <w:rFonts w:ascii="Times New Roman" w:hAnsi="Times New Roman" w:cs="Times New Roman"/>
          <w:sz w:val="26"/>
          <w:szCs w:val="26"/>
        </w:rPr>
        <w:t xml:space="preserve">nhận hàng có thể kiểm tra, đối chiếu với sản phẩm được giao. </w:t>
      </w:r>
      <w:r w:rsidR="007970FC" w:rsidRPr="00211071">
        <w:rPr>
          <w:rFonts w:ascii="Times New Roman" w:hAnsi="Times New Roman" w:cs="Times New Roman"/>
          <w:sz w:val="26"/>
          <w:szCs w:val="26"/>
        </w:rPr>
        <w:t>Ngoài ra, các nhà kinh doanh cần có một website để quảng cáo sản phẩm đến cộng đồng, tìm kiếm khách hàng trên phạm vi lớn, giảm chi phí thuê hoặc đầu tư mặt bằng mới.</w:t>
      </w:r>
    </w:p>
    <w:p w14:paraId="2471A362" w14:textId="0082268C" w:rsidR="00D004DF" w:rsidRPr="00211071" w:rsidRDefault="00314FAB" w:rsidP="005A3347">
      <w:pPr>
        <w:pStyle w:val="ListParagraph"/>
        <w:spacing w:before="120" w:after="120" w:line="360" w:lineRule="auto"/>
        <w:ind w:left="0" w:right="57" w:firstLine="720"/>
        <w:contextualSpacing w:val="0"/>
        <w:rPr>
          <w:rFonts w:ascii="Times New Roman" w:hAnsi="Times New Roman" w:cs="Times New Roman"/>
          <w:sz w:val="26"/>
          <w:szCs w:val="26"/>
        </w:rPr>
      </w:pPr>
      <w:r w:rsidRPr="00211071">
        <w:rPr>
          <w:rFonts w:ascii="Times New Roman" w:hAnsi="Times New Roman" w:cs="Times New Roman"/>
          <w:sz w:val="26"/>
          <w:szCs w:val="26"/>
        </w:rPr>
        <w:t>Vớ</w:t>
      </w:r>
      <w:r w:rsidR="00D01E62" w:rsidRPr="00211071">
        <w:rPr>
          <w:rFonts w:ascii="Times New Roman" w:hAnsi="Times New Roman" w:cs="Times New Roman"/>
          <w:sz w:val="26"/>
          <w:szCs w:val="26"/>
        </w:rPr>
        <w:t>i góc độ là sinh viên</w:t>
      </w:r>
      <w:r w:rsidR="00D004DF" w:rsidRPr="00211071">
        <w:rPr>
          <w:rFonts w:ascii="Times New Roman" w:hAnsi="Times New Roman" w:cs="Times New Roman"/>
          <w:sz w:val="26"/>
          <w:szCs w:val="26"/>
        </w:rPr>
        <w:t xml:space="preserve">, </w:t>
      </w:r>
      <w:r w:rsidR="00D01E62" w:rsidRPr="00211071">
        <w:rPr>
          <w:rFonts w:ascii="Times New Roman" w:hAnsi="Times New Roman" w:cs="Times New Roman"/>
          <w:sz w:val="26"/>
          <w:szCs w:val="26"/>
        </w:rPr>
        <w:t xml:space="preserve">chúng tôi nhận thấy rằng </w:t>
      </w:r>
      <w:r w:rsidR="00D004DF" w:rsidRPr="00211071">
        <w:rPr>
          <w:rFonts w:ascii="Times New Roman" w:hAnsi="Times New Roman" w:cs="Times New Roman"/>
          <w:sz w:val="26"/>
          <w:szCs w:val="26"/>
        </w:rPr>
        <w:t xml:space="preserve">nhu cầu sử dụng những website </w:t>
      </w:r>
      <w:r w:rsidR="00D01E62" w:rsidRPr="00211071">
        <w:rPr>
          <w:rFonts w:ascii="Times New Roman" w:hAnsi="Times New Roman" w:cs="Times New Roman"/>
          <w:sz w:val="26"/>
          <w:szCs w:val="26"/>
        </w:rPr>
        <w:t xml:space="preserve">bán hàng online </w:t>
      </w:r>
      <w:r w:rsidR="00D004DF" w:rsidRPr="00211071">
        <w:rPr>
          <w:rFonts w:ascii="Times New Roman" w:hAnsi="Times New Roman" w:cs="Times New Roman"/>
          <w:sz w:val="26"/>
          <w:szCs w:val="26"/>
        </w:rPr>
        <w:t>như thế này là</w:t>
      </w:r>
      <w:r w:rsidR="00D01E62" w:rsidRPr="00211071">
        <w:rPr>
          <w:rFonts w:ascii="Times New Roman" w:hAnsi="Times New Roman" w:cs="Times New Roman"/>
          <w:sz w:val="26"/>
          <w:szCs w:val="26"/>
        </w:rPr>
        <w:t xml:space="preserve"> </w:t>
      </w:r>
      <w:r w:rsidR="00D004DF" w:rsidRPr="00211071">
        <w:rPr>
          <w:rFonts w:ascii="Times New Roman" w:hAnsi="Times New Roman" w:cs="Times New Roman"/>
          <w:sz w:val="26"/>
          <w:szCs w:val="26"/>
        </w:rPr>
        <w:t>cần thiết</w:t>
      </w:r>
      <w:r w:rsidR="00265247" w:rsidRPr="00211071">
        <w:rPr>
          <w:rFonts w:ascii="Times New Roman" w:hAnsi="Times New Roman" w:cs="Times New Roman"/>
          <w:sz w:val="26"/>
          <w:szCs w:val="26"/>
        </w:rPr>
        <w:t>. M</w:t>
      </w:r>
      <w:r w:rsidR="007970FC" w:rsidRPr="00211071">
        <w:rPr>
          <w:rFonts w:ascii="Times New Roman" w:hAnsi="Times New Roman" w:cs="Times New Roman"/>
          <w:sz w:val="26"/>
          <w:szCs w:val="26"/>
        </w:rPr>
        <w:t xml:space="preserve">ặc dù đây cũng có thể là một áp lực lớn khi </w:t>
      </w:r>
      <w:r w:rsidR="00265247" w:rsidRPr="00211071">
        <w:rPr>
          <w:rFonts w:ascii="Times New Roman" w:hAnsi="Times New Roman" w:cs="Times New Roman"/>
          <w:sz w:val="26"/>
          <w:szCs w:val="26"/>
        </w:rPr>
        <w:t xml:space="preserve">chúng tôi </w:t>
      </w:r>
      <w:r w:rsidR="007970FC" w:rsidRPr="00211071">
        <w:rPr>
          <w:rFonts w:ascii="Times New Roman" w:hAnsi="Times New Roman" w:cs="Times New Roman"/>
          <w:sz w:val="26"/>
          <w:szCs w:val="26"/>
        </w:rPr>
        <w:t>phải tìm hiểu nhiều công nghệ, chọn lựa công nghệ phù hợp với nhu cầu</w:t>
      </w:r>
      <w:r w:rsidR="00265247" w:rsidRPr="00211071">
        <w:rPr>
          <w:rFonts w:ascii="Times New Roman" w:hAnsi="Times New Roman" w:cs="Times New Roman"/>
          <w:sz w:val="26"/>
          <w:szCs w:val="26"/>
        </w:rPr>
        <w:t xml:space="preserve"> trong một khoảng thời gian hạn chế</w:t>
      </w:r>
      <w:r w:rsidR="007970FC" w:rsidRPr="00211071">
        <w:rPr>
          <w:rFonts w:ascii="Times New Roman" w:hAnsi="Times New Roman" w:cs="Times New Roman"/>
          <w:sz w:val="26"/>
          <w:szCs w:val="26"/>
        </w:rPr>
        <w:t>. Tuy nhiên, nhờ</w:t>
      </w:r>
      <w:r w:rsidR="009A3486" w:rsidRPr="00211071">
        <w:rPr>
          <w:rFonts w:ascii="Times New Roman" w:hAnsi="Times New Roman" w:cs="Times New Roman"/>
          <w:sz w:val="26"/>
          <w:szCs w:val="26"/>
        </w:rPr>
        <w:t xml:space="preserve"> </w:t>
      </w:r>
      <w:r w:rsidR="007970FC" w:rsidRPr="00211071">
        <w:rPr>
          <w:rFonts w:ascii="Times New Roman" w:hAnsi="Times New Roman" w:cs="Times New Roman"/>
          <w:sz w:val="26"/>
          <w:szCs w:val="26"/>
        </w:rPr>
        <w:t>vậ</w:t>
      </w:r>
      <w:r w:rsidR="009A3486" w:rsidRPr="00211071">
        <w:rPr>
          <w:rFonts w:ascii="Times New Roman" w:hAnsi="Times New Roman" w:cs="Times New Roman"/>
          <w:sz w:val="26"/>
          <w:szCs w:val="26"/>
        </w:rPr>
        <w:t>y mà chúng tôi thu thập được nhiều kiến thức nền tảng, trải nghiệm ứng dụng thực tiễn và rút ra được nhiều kinh nghiệ</w:t>
      </w:r>
      <w:r w:rsidR="00265247" w:rsidRPr="00211071">
        <w:rPr>
          <w:rFonts w:ascii="Times New Roman" w:hAnsi="Times New Roman" w:cs="Times New Roman"/>
          <w:sz w:val="26"/>
          <w:szCs w:val="26"/>
        </w:rPr>
        <w:t xml:space="preserve">m </w:t>
      </w:r>
      <w:r w:rsidR="009A3486" w:rsidRPr="00211071">
        <w:rPr>
          <w:rFonts w:ascii="Times New Roman" w:hAnsi="Times New Roman" w:cs="Times New Roman"/>
          <w:sz w:val="26"/>
          <w:szCs w:val="26"/>
        </w:rPr>
        <w:t>học tập để thực hiện tiếp những dự án tương lai.</w:t>
      </w:r>
    </w:p>
    <w:p w14:paraId="3B62BBCA" w14:textId="4DBF27F1" w:rsidR="00D004DF" w:rsidRPr="00211071" w:rsidRDefault="00D004DF">
      <w:pPr>
        <w:rPr>
          <w:b/>
          <w:sz w:val="24"/>
        </w:rPr>
      </w:pPr>
      <w:r w:rsidRPr="00211071">
        <w:rPr>
          <w:b/>
          <w:sz w:val="24"/>
        </w:rPr>
        <w:br w:type="page"/>
      </w:r>
    </w:p>
    <w:p w14:paraId="6236017A" w14:textId="7D91A748" w:rsidR="006D55C6" w:rsidRPr="00211071" w:rsidRDefault="00AD2A35" w:rsidP="003C1FFF">
      <w:pPr>
        <w:pStyle w:val="Heading1"/>
        <w:rPr>
          <w:rFonts w:ascii="Times New Roman" w:hAnsi="Times New Roman"/>
          <w:sz w:val="32"/>
        </w:rPr>
      </w:pPr>
      <w:bookmarkStart w:id="11" w:name="_Toc44754053"/>
      <w:r w:rsidRPr="00211071">
        <w:rPr>
          <w:rFonts w:ascii="Times New Roman" w:hAnsi="Times New Roman"/>
          <w:sz w:val="32"/>
        </w:rPr>
        <w:lastRenderedPageBreak/>
        <w:t>MỤC LỤC</w:t>
      </w:r>
      <w:bookmarkEnd w:id="11"/>
    </w:p>
    <w:sdt>
      <w:sdtPr>
        <w:rPr>
          <w:rFonts w:ascii="Times New Roman" w:eastAsia="Times New Roman" w:hAnsi="Times New Roman" w:cs="Times New Roman"/>
          <w:color w:val="auto"/>
          <w:sz w:val="20"/>
          <w:szCs w:val="20"/>
        </w:rPr>
        <w:id w:val="1095446908"/>
        <w:docPartObj>
          <w:docPartGallery w:val="Table of Contents"/>
          <w:docPartUnique/>
        </w:docPartObj>
      </w:sdtPr>
      <w:sdtEndPr>
        <w:rPr>
          <w:b/>
          <w:bCs/>
          <w:noProof/>
        </w:rPr>
      </w:sdtEndPr>
      <w:sdtContent>
        <w:p w14:paraId="7C0BF79F" w14:textId="704C936A" w:rsidR="00265E79" w:rsidRPr="00211071" w:rsidRDefault="00265E79">
          <w:pPr>
            <w:pStyle w:val="TOCHeading"/>
            <w:rPr>
              <w:rFonts w:ascii="Times New Roman" w:hAnsi="Times New Roman" w:cs="Times New Roman"/>
            </w:rPr>
          </w:pPr>
        </w:p>
        <w:p w14:paraId="2E333604" w14:textId="10D3C6D5" w:rsidR="00107598" w:rsidRDefault="00747D93">
          <w:pPr>
            <w:pStyle w:val="TOC1"/>
            <w:tabs>
              <w:tab w:val="right" w:leader="dot" w:pos="9019"/>
            </w:tabs>
            <w:rPr>
              <w:rFonts w:asciiTheme="minorHAnsi" w:eastAsiaTheme="minorEastAsia" w:hAnsiTheme="minorHAnsi" w:cstheme="minorBidi"/>
              <w:noProof/>
              <w:sz w:val="22"/>
              <w:szCs w:val="22"/>
            </w:rPr>
          </w:pPr>
          <w:r w:rsidRPr="00211071">
            <w:fldChar w:fldCharType="begin"/>
          </w:r>
          <w:r w:rsidRPr="00211071">
            <w:instrText xml:space="preserve"> TOC \o "1-4" \h \z \u </w:instrText>
          </w:r>
          <w:r w:rsidRPr="00211071">
            <w:fldChar w:fldCharType="separate"/>
          </w:r>
          <w:hyperlink w:anchor="_Toc44754052" w:history="1">
            <w:r w:rsidR="00107598" w:rsidRPr="00DC770C">
              <w:rPr>
                <w:rStyle w:val="Hyperlink"/>
                <w:noProof/>
              </w:rPr>
              <w:t>TRÍCH YẾU</w:t>
            </w:r>
            <w:r w:rsidR="00107598">
              <w:rPr>
                <w:noProof/>
                <w:webHidden/>
              </w:rPr>
              <w:tab/>
            </w:r>
            <w:r w:rsidR="00107598">
              <w:rPr>
                <w:noProof/>
                <w:webHidden/>
              </w:rPr>
              <w:fldChar w:fldCharType="begin"/>
            </w:r>
            <w:r w:rsidR="00107598">
              <w:rPr>
                <w:noProof/>
                <w:webHidden/>
              </w:rPr>
              <w:instrText xml:space="preserve"> PAGEREF _Toc44754052 \h </w:instrText>
            </w:r>
            <w:r w:rsidR="00107598">
              <w:rPr>
                <w:noProof/>
                <w:webHidden/>
              </w:rPr>
            </w:r>
            <w:r w:rsidR="00107598">
              <w:rPr>
                <w:noProof/>
                <w:webHidden/>
              </w:rPr>
              <w:fldChar w:fldCharType="separate"/>
            </w:r>
            <w:r w:rsidR="00107598">
              <w:rPr>
                <w:noProof/>
                <w:webHidden/>
              </w:rPr>
              <w:t>ii</w:t>
            </w:r>
            <w:r w:rsidR="00107598">
              <w:rPr>
                <w:noProof/>
                <w:webHidden/>
              </w:rPr>
              <w:fldChar w:fldCharType="end"/>
            </w:r>
          </w:hyperlink>
        </w:p>
        <w:p w14:paraId="7DABF0D8" w14:textId="6AF5E3E3"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53" w:history="1">
            <w:r w:rsidR="00107598" w:rsidRPr="00DC770C">
              <w:rPr>
                <w:rStyle w:val="Hyperlink"/>
                <w:noProof/>
              </w:rPr>
              <w:t>MỤC LỤC</w:t>
            </w:r>
            <w:r w:rsidR="00107598">
              <w:rPr>
                <w:noProof/>
                <w:webHidden/>
              </w:rPr>
              <w:tab/>
            </w:r>
            <w:r w:rsidR="00107598">
              <w:rPr>
                <w:noProof/>
                <w:webHidden/>
              </w:rPr>
              <w:fldChar w:fldCharType="begin"/>
            </w:r>
            <w:r w:rsidR="00107598">
              <w:rPr>
                <w:noProof/>
                <w:webHidden/>
              </w:rPr>
              <w:instrText xml:space="preserve"> PAGEREF _Toc44754053 \h </w:instrText>
            </w:r>
            <w:r w:rsidR="00107598">
              <w:rPr>
                <w:noProof/>
                <w:webHidden/>
              </w:rPr>
            </w:r>
            <w:r w:rsidR="00107598">
              <w:rPr>
                <w:noProof/>
                <w:webHidden/>
              </w:rPr>
              <w:fldChar w:fldCharType="separate"/>
            </w:r>
            <w:r w:rsidR="00107598">
              <w:rPr>
                <w:noProof/>
                <w:webHidden/>
              </w:rPr>
              <w:t>iii</w:t>
            </w:r>
            <w:r w:rsidR="00107598">
              <w:rPr>
                <w:noProof/>
                <w:webHidden/>
              </w:rPr>
              <w:fldChar w:fldCharType="end"/>
            </w:r>
          </w:hyperlink>
        </w:p>
        <w:p w14:paraId="484393EA" w14:textId="14C38344"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54" w:history="1">
            <w:r w:rsidR="00107598" w:rsidRPr="00DC770C">
              <w:rPr>
                <w:rStyle w:val="Hyperlink"/>
                <w:noProof/>
              </w:rPr>
              <w:t>MỤC LỤC HÌNH ẢNH</w:t>
            </w:r>
            <w:r w:rsidR="00107598">
              <w:rPr>
                <w:noProof/>
                <w:webHidden/>
              </w:rPr>
              <w:tab/>
            </w:r>
            <w:r w:rsidR="00107598">
              <w:rPr>
                <w:noProof/>
                <w:webHidden/>
              </w:rPr>
              <w:fldChar w:fldCharType="begin"/>
            </w:r>
            <w:r w:rsidR="00107598">
              <w:rPr>
                <w:noProof/>
                <w:webHidden/>
              </w:rPr>
              <w:instrText xml:space="preserve"> PAGEREF _Toc44754054 \h </w:instrText>
            </w:r>
            <w:r w:rsidR="00107598">
              <w:rPr>
                <w:noProof/>
                <w:webHidden/>
              </w:rPr>
            </w:r>
            <w:r w:rsidR="00107598">
              <w:rPr>
                <w:noProof/>
                <w:webHidden/>
              </w:rPr>
              <w:fldChar w:fldCharType="separate"/>
            </w:r>
            <w:r w:rsidR="00107598">
              <w:rPr>
                <w:noProof/>
                <w:webHidden/>
              </w:rPr>
              <w:t>iv</w:t>
            </w:r>
            <w:r w:rsidR="00107598">
              <w:rPr>
                <w:noProof/>
                <w:webHidden/>
              </w:rPr>
              <w:fldChar w:fldCharType="end"/>
            </w:r>
          </w:hyperlink>
        </w:p>
        <w:p w14:paraId="638E652D" w14:textId="1C159698"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55" w:history="1">
            <w:r w:rsidR="00107598" w:rsidRPr="00DC770C">
              <w:rPr>
                <w:rStyle w:val="Hyperlink"/>
                <w:noProof/>
              </w:rPr>
              <w:t>LỜI CẢM ƠN</w:t>
            </w:r>
            <w:r w:rsidR="00107598">
              <w:rPr>
                <w:noProof/>
                <w:webHidden/>
              </w:rPr>
              <w:tab/>
            </w:r>
            <w:r w:rsidR="00107598">
              <w:rPr>
                <w:noProof/>
                <w:webHidden/>
              </w:rPr>
              <w:fldChar w:fldCharType="begin"/>
            </w:r>
            <w:r w:rsidR="00107598">
              <w:rPr>
                <w:noProof/>
                <w:webHidden/>
              </w:rPr>
              <w:instrText xml:space="preserve"> PAGEREF _Toc44754055 \h </w:instrText>
            </w:r>
            <w:r w:rsidR="00107598">
              <w:rPr>
                <w:noProof/>
                <w:webHidden/>
              </w:rPr>
            </w:r>
            <w:r w:rsidR="00107598">
              <w:rPr>
                <w:noProof/>
                <w:webHidden/>
              </w:rPr>
              <w:fldChar w:fldCharType="separate"/>
            </w:r>
            <w:r w:rsidR="00107598">
              <w:rPr>
                <w:noProof/>
                <w:webHidden/>
              </w:rPr>
              <w:t>v</w:t>
            </w:r>
            <w:r w:rsidR="00107598">
              <w:rPr>
                <w:noProof/>
                <w:webHidden/>
              </w:rPr>
              <w:fldChar w:fldCharType="end"/>
            </w:r>
          </w:hyperlink>
        </w:p>
        <w:p w14:paraId="68CC6223" w14:textId="6CB6E4B6"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56" w:history="1">
            <w:r w:rsidR="00107598" w:rsidRPr="00DC770C">
              <w:rPr>
                <w:rStyle w:val="Hyperlink"/>
                <w:noProof/>
              </w:rPr>
              <w:t>NHẬP ĐỀ</w:t>
            </w:r>
            <w:r w:rsidR="00107598">
              <w:rPr>
                <w:noProof/>
                <w:webHidden/>
              </w:rPr>
              <w:tab/>
            </w:r>
            <w:r w:rsidR="00107598">
              <w:rPr>
                <w:noProof/>
                <w:webHidden/>
              </w:rPr>
              <w:fldChar w:fldCharType="begin"/>
            </w:r>
            <w:r w:rsidR="00107598">
              <w:rPr>
                <w:noProof/>
                <w:webHidden/>
              </w:rPr>
              <w:instrText xml:space="preserve"> PAGEREF _Toc44754056 \h </w:instrText>
            </w:r>
            <w:r w:rsidR="00107598">
              <w:rPr>
                <w:noProof/>
                <w:webHidden/>
              </w:rPr>
            </w:r>
            <w:r w:rsidR="00107598">
              <w:rPr>
                <w:noProof/>
                <w:webHidden/>
              </w:rPr>
              <w:fldChar w:fldCharType="separate"/>
            </w:r>
            <w:r w:rsidR="00107598">
              <w:rPr>
                <w:noProof/>
                <w:webHidden/>
              </w:rPr>
              <w:t>1</w:t>
            </w:r>
            <w:r w:rsidR="00107598">
              <w:rPr>
                <w:noProof/>
                <w:webHidden/>
              </w:rPr>
              <w:fldChar w:fldCharType="end"/>
            </w:r>
          </w:hyperlink>
        </w:p>
        <w:p w14:paraId="03DDBD0C" w14:textId="7FCD5E88"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57" w:history="1">
            <w:r w:rsidR="00107598" w:rsidRPr="00DC770C">
              <w:rPr>
                <w:rStyle w:val="Hyperlink"/>
                <w:noProof/>
              </w:rPr>
              <w:t>NỘI DUNG</w:t>
            </w:r>
            <w:r w:rsidR="00107598">
              <w:rPr>
                <w:noProof/>
                <w:webHidden/>
              </w:rPr>
              <w:tab/>
            </w:r>
            <w:r w:rsidR="00107598">
              <w:rPr>
                <w:noProof/>
                <w:webHidden/>
              </w:rPr>
              <w:fldChar w:fldCharType="begin"/>
            </w:r>
            <w:r w:rsidR="00107598">
              <w:rPr>
                <w:noProof/>
                <w:webHidden/>
              </w:rPr>
              <w:instrText xml:space="preserve"> PAGEREF _Toc44754057 \h </w:instrText>
            </w:r>
            <w:r w:rsidR="00107598">
              <w:rPr>
                <w:noProof/>
                <w:webHidden/>
              </w:rPr>
            </w:r>
            <w:r w:rsidR="00107598">
              <w:rPr>
                <w:noProof/>
                <w:webHidden/>
              </w:rPr>
              <w:fldChar w:fldCharType="separate"/>
            </w:r>
            <w:r w:rsidR="00107598">
              <w:rPr>
                <w:noProof/>
                <w:webHidden/>
              </w:rPr>
              <w:t>3</w:t>
            </w:r>
            <w:r w:rsidR="00107598">
              <w:rPr>
                <w:noProof/>
                <w:webHidden/>
              </w:rPr>
              <w:fldChar w:fldCharType="end"/>
            </w:r>
          </w:hyperlink>
        </w:p>
        <w:p w14:paraId="6CAA3126" w14:textId="1AA2F3CF" w:rsidR="00107598" w:rsidRDefault="00867A06">
          <w:pPr>
            <w:pStyle w:val="TOC1"/>
            <w:tabs>
              <w:tab w:val="left" w:pos="400"/>
              <w:tab w:val="right" w:leader="dot" w:pos="9019"/>
            </w:tabs>
            <w:rPr>
              <w:rFonts w:asciiTheme="minorHAnsi" w:eastAsiaTheme="minorEastAsia" w:hAnsiTheme="minorHAnsi" w:cstheme="minorBidi"/>
              <w:noProof/>
              <w:sz w:val="22"/>
              <w:szCs w:val="22"/>
            </w:rPr>
          </w:pPr>
          <w:hyperlink w:anchor="_Toc44754058" w:history="1">
            <w:r w:rsidR="00107598" w:rsidRPr="00DC770C">
              <w:rPr>
                <w:rStyle w:val="Hyperlink"/>
                <w:noProof/>
              </w:rPr>
              <w:t>1.</w:t>
            </w:r>
            <w:r w:rsidR="00107598">
              <w:rPr>
                <w:rFonts w:asciiTheme="minorHAnsi" w:eastAsiaTheme="minorEastAsia" w:hAnsiTheme="minorHAnsi" w:cstheme="minorBidi"/>
                <w:noProof/>
                <w:sz w:val="22"/>
                <w:szCs w:val="22"/>
              </w:rPr>
              <w:tab/>
            </w:r>
            <w:r w:rsidR="00107598" w:rsidRPr="00DC770C">
              <w:rPr>
                <w:rStyle w:val="Hyperlink"/>
                <w:noProof/>
              </w:rPr>
              <w:t>Công nghệ sử dụng</w:t>
            </w:r>
            <w:r w:rsidR="00107598">
              <w:rPr>
                <w:noProof/>
                <w:webHidden/>
              </w:rPr>
              <w:tab/>
            </w:r>
            <w:r w:rsidR="00107598">
              <w:rPr>
                <w:noProof/>
                <w:webHidden/>
              </w:rPr>
              <w:fldChar w:fldCharType="begin"/>
            </w:r>
            <w:r w:rsidR="00107598">
              <w:rPr>
                <w:noProof/>
                <w:webHidden/>
              </w:rPr>
              <w:instrText xml:space="preserve"> PAGEREF _Toc44754058 \h </w:instrText>
            </w:r>
            <w:r w:rsidR="00107598">
              <w:rPr>
                <w:noProof/>
                <w:webHidden/>
              </w:rPr>
            </w:r>
            <w:r w:rsidR="00107598">
              <w:rPr>
                <w:noProof/>
                <w:webHidden/>
              </w:rPr>
              <w:fldChar w:fldCharType="separate"/>
            </w:r>
            <w:r w:rsidR="00107598">
              <w:rPr>
                <w:noProof/>
                <w:webHidden/>
              </w:rPr>
              <w:t>3</w:t>
            </w:r>
            <w:r w:rsidR="00107598">
              <w:rPr>
                <w:noProof/>
                <w:webHidden/>
              </w:rPr>
              <w:fldChar w:fldCharType="end"/>
            </w:r>
          </w:hyperlink>
        </w:p>
        <w:p w14:paraId="582C7D0F" w14:textId="302D3571"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59" w:history="1">
            <w:r w:rsidR="00107598" w:rsidRPr="00DC770C">
              <w:rPr>
                <w:rStyle w:val="Hyperlink"/>
                <w:noProof/>
              </w:rPr>
              <w:t>1.1.</w:t>
            </w:r>
            <w:r w:rsidR="00107598">
              <w:rPr>
                <w:rFonts w:asciiTheme="minorHAnsi" w:eastAsiaTheme="minorEastAsia" w:hAnsiTheme="minorHAnsi" w:cstheme="minorBidi"/>
                <w:noProof/>
                <w:sz w:val="22"/>
                <w:szCs w:val="22"/>
              </w:rPr>
              <w:tab/>
            </w:r>
            <w:r w:rsidR="00107598" w:rsidRPr="00DC770C">
              <w:rPr>
                <w:rStyle w:val="Hyperlink"/>
                <w:noProof/>
              </w:rPr>
              <w:t>Phần mềm sử dụng</w:t>
            </w:r>
            <w:r w:rsidR="00107598">
              <w:rPr>
                <w:noProof/>
                <w:webHidden/>
              </w:rPr>
              <w:tab/>
            </w:r>
            <w:r w:rsidR="00107598">
              <w:rPr>
                <w:noProof/>
                <w:webHidden/>
              </w:rPr>
              <w:fldChar w:fldCharType="begin"/>
            </w:r>
            <w:r w:rsidR="00107598">
              <w:rPr>
                <w:noProof/>
                <w:webHidden/>
              </w:rPr>
              <w:instrText xml:space="preserve"> PAGEREF _Toc44754059 \h </w:instrText>
            </w:r>
            <w:r w:rsidR="00107598">
              <w:rPr>
                <w:noProof/>
                <w:webHidden/>
              </w:rPr>
            </w:r>
            <w:r w:rsidR="00107598">
              <w:rPr>
                <w:noProof/>
                <w:webHidden/>
              </w:rPr>
              <w:fldChar w:fldCharType="separate"/>
            </w:r>
            <w:r w:rsidR="00107598">
              <w:rPr>
                <w:noProof/>
                <w:webHidden/>
              </w:rPr>
              <w:t>3</w:t>
            </w:r>
            <w:r w:rsidR="00107598">
              <w:rPr>
                <w:noProof/>
                <w:webHidden/>
              </w:rPr>
              <w:fldChar w:fldCharType="end"/>
            </w:r>
          </w:hyperlink>
        </w:p>
        <w:p w14:paraId="3DC684D6" w14:textId="7EFBF03A"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0" w:history="1">
            <w:r w:rsidR="00107598" w:rsidRPr="00DC770C">
              <w:rPr>
                <w:rStyle w:val="Hyperlink"/>
                <w:noProof/>
              </w:rPr>
              <w:t>1.2.</w:t>
            </w:r>
            <w:r w:rsidR="00107598">
              <w:rPr>
                <w:rFonts w:asciiTheme="minorHAnsi" w:eastAsiaTheme="minorEastAsia" w:hAnsiTheme="minorHAnsi" w:cstheme="minorBidi"/>
                <w:noProof/>
                <w:sz w:val="22"/>
                <w:szCs w:val="22"/>
              </w:rPr>
              <w:tab/>
            </w:r>
            <w:r w:rsidR="00107598" w:rsidRPr="00DC770C">
              <w:rPr>
                <w:rStyle w:val="Hyperlink"/>
                <w:noProof/>
              </w:rPr>
              <w:t>Ngôn ngữ sử dụng và framework</w:t>
            </w:r>
            <w:r w:rsidR="00107598">
              <w:rPr>
                <w:noProof/>
                <w:webHidden/>
              </w:rPr>
              <w:tab/>
            </w:r>
            <w:r w:rsidR="00107598">
              <w:rPr>
                <w:noProof/>
                <w:webHidden/>
              </w:rPr>
              <w:fldChar w:fldCharType="begin"/>
            </w:r>
            <w:r w:rsidR="00107598">
              <w:rPr>
                <w:noProof/>
                <w:webHidden/>
              </w:rPr>
              <w:instrText xml:space="preserve"> PAGEREF _Toc44754060 \h </w:instrText>
            </w:r>
            <w:r w:rsidR="00107598">
              <w:rPr>
                <w:noProof/>
                <w:webHidden/>
              </w:rPr>
            </w:r>
            <w:r w:rsidR="00107598">
              <w:rPr>
                <w:noProof/>
                <w:webHidden/>
              </w:rPr>
              <w:fldChar w:fldCharType="separate"/>
            </w:r>
            <w:r w:rsidR="00107598">
              <w:rPr>
                <w:noProof/>
                <w:webHidden/>
              </w:rPr>
              <w:t>4</w:t>
            </w:r>
            <w:r w:rsidR="00107598">
              <w:rPr>
                <w:noProof/>
                <w:webHidden/>
              </w:rPr>
              <w:fldChar w:fldCharType="end"/>
            </w:r>
          </w:hyperlink>
        </w:p>
        <w:p w14:paraId="03E2DE29" w14:textId="57039ADB" w:rsidR="00107598" w:rsidRDefault="00867A06">
          <w:pPr>
            <w:pStyle w:val="TOC2"/>
            <w:tabs>
              <w:tab w:val="right" w:leader="dot" w:pos="9019"/>
            </w:tabs>
            <w:rPr>
              <w:rFonts w:asciiTheme="minorHAnsi" w:eastAsiaTheme="minorEastAsia" w:hAnsiTheme="minorHAnsi" w:cstheme="minorBidi"/>
              <w:noProof/>
              <w:sz w:val="22"/>
              <w:szCs w:val="22"/>
            </w:rPr>
          </w:pPr>
          <w:hyperlink w:anchor="_Toc44754061" w:history="1">
            <w:r w:rsidR="00107598" w:rsidRPr="00DC770C">
              <w:rPr>
                <w:rStyle w:val="Hyperlink"/>
                <w:noProof/>
              </w:rPr>
              <w:t>1.3 Công nghệ cài đặt cho dự án</w:t>
            </w:r>
            <w:r w:rsidR="00107598">
              <w:rPr>
                <w:noProof/>
                <w:webHidden/>
              </w:rPr>
              <w:tab/>
            </w:r>
            <w:r w:rsidR="00107598">
              <w:rPr>
                <w:noProof/>
                <w:webHidden/>
              </w:rPr>
              <w:fldChar w:fldCharType="begin"/>
            </w:r>
            <w:r w:rsidR="00107598">
              <w:rPr>
                <w:noProof/>
                <w:webHidden/>
              </w:rPr>
              <w:instrText xml:space="preserve"> PAGEREF _Toc44754061 \h </w:instrText>
            </w:r>
            <w:r w:rsidR="00107598">
              <w:rPr>
                <w:noProof/>
                <w:webHidden/>
              </w:rPr>
            </w:r>
            <w:r w:rsidR="00107598">
              <w:rPr>
                <w:noProof/>
                <w:webHidden/>
              </w:rPr>
              <w:fldChar w:fldCharType="separate"/>
            </w:r>
            <w:r w:rsidR="00107598">
              <w:rPr>
                <w:noProof/>
                <w:webHidden/>
              </w:rPr>
              <w:t>14</w:t>
            </w:r>
            <w:r w:rsidR="00107598">
              <w:rPr>
                <w:noProof/>
                <w:webHidden/>
              </w:rPr>
              <w:fldChar w:fldCharType="end"/>
            </w:r>
          </w:hyperlink>
        </w:p>
        <w:p w14:paraId="31718B42" w14:textId="1C8CA024" w:rsidR="00107598" w:rsidRDefault="00867A06">
          <w:pPr>
            <w:pStyle w:val="TOC1"/>
            <w:tabs>
              <w:tab w:val="left" w:pos="400"/>
              <w:tab w:val="right" w:leader="dot" w:pos="9019"/>
            </w:tabs>
            <w:rPr>
              <w:rFonts w:asciiTheme="minorHAnsi" w:eastAsiaTheme="minorEastAsia" w:hAnsiTheme="minorHAnsi" w:cstheme="minorBidi"/>
              <w:noProof/>
              <w:sz w:val="22"/>
              <w:szCs w:val="22"/>
            </w:rPr>
          </w:pPr>
          <w:hyperlink w:anchor="_Toc44754062" w:history="1">
            <w:r w:rsidR="00107598" w:rsidRPr="00DC770C">
              <w:rPr>
                <w:rStyle w:val="Hyperlink"/>
                <w:noProof/>
              </w:rPr>
              <w:t>2.</w:t>
            </w:r>
            <w:r w:rsidR="00107598">
              <w:rPr>
                <w:rFonts w:asciiTheme="minorHAnsi" w:eastAsiaTheme="minorEastAsia" w:hAnsiTheme="minorHAnsi" w:cstheme="minorBidi"/>
                <w:noProof/>
                <w:sz w:val="22"/>
                <w:szCs w:val="22"/>
              </w:rPr>
              <w:tab/>
            </w:r>
            <w:r w:rsidR="00107598" w:rsidRPr="00DC770C">
              <w:rPr>
                <w:rStyle w:val="Hyperlink"/>
                <w:noProof/>
              </w:rPr>
              <w:t>Đặc tả yêu cầu hệ thống</w:t>
            </w:r>
            <w:r w:rsidR="00107598">
              <w:rPr>
                <w:noProof/>
                <w:webHidden/>
              </w:rPr>
              <w:tab/>
            </w:r>
            <w:r w:rsidR="00107598">
              <w:rPr>
                <w:noProof/>
                <w:webHidden/>
              </w:rPr>
              <w:fldChar w:fldCharType="begin"/>
            </w:r>
            <w:r w:rsidR="00107598">
              <w:rPr>
                <w:noProof/>
                <w:webHidden/>
              </w:rPr>
              <w:instrText xml:space="preserve"> PAGEREF _Toc44754062 \h </w:instrText>
            </w:r>
            <w:r w:rsidR="00107598">
              <w:rPr>
                <w:noProof/>
                <w:webHidden/>
              </w:rPr>
            </w:r>
            <w:r w:rsidR="00107598">
              <w:rPr>
                <w:noProof/>
                <w:webHidden/>
              </w:rPr>
              <w:fldChar w:fldCharType="separate"/>
            </w:r>
            <w:r w:rsidR="00107598">
              <w:rPr>
                <w:noProof/>
                <w:webHidden/>
              </w:rPr>
              <w:t>14</w:t>
            </w:r>
            <w:r w:rsidR="00107598">
              <w:rPr>
                <w:noProof/>
                <w:webHidden/>
              </w:rPr>
              <w:fldChar w:fldCharType="end"/>
            </w:r>
          </w:hyperlink>
        </w:p>
        <w:p w14:paraId="6BF83DF0" w14:textId="32BEEE23"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3" w:history="1">
            <w:r w:rsidR="00107598" w:rsidRPr="00DC770C">
              <w:rPr>
                <w:rStyle w:val="Hyperlink"/>
                <w:noProof/>
              </w:rPr>
              <w:t>2.1.</w:t>
            </w:r>
            <w:r w:rsidR="00107598">
              <w:rPr>
                <w:rFonts w:asciiTheme="minorHAnsi" w:eastAsiaTheme="minorEastAsia" w:hAnsiTheme="minorHAnsi" w:cstheme="minorBidi"/>
                <w:noProof/>
                <w:sz w:val="22"/>
                <w:szCs w:val="22"/>
              </w:rPr>
              <w:tab/>
            </w:r>
            <w:r w:rsidR="00107598" w:rsidRPr="00DC770C">
              <w:rPr>
                <w:rStyle w:val="Hyperlink"/>
                <w:noProof/>
              </w:rPr>
              <w:t>Giới thiệu hệ thống</w:t>
            </w:r>
            <w:r w:rsidR="00107598">
              <w:rPr>
                <w:noProof/>
                <w:webHidden/>
              </w:rPr>
              <w:tab/>
            </w:r>
            <w:r w:rsidR="00107598">
              <w:rPr>
                <w:noProof/>
                <w:webHidden/>
              </w:rPr>
              <w:fldChar w:fldCharType="begin"/>
            </w:r>
            <w:r w:rsidR="00107598">
              <w:rPr>
                <w:noProof/>
                <w:webHidden/>
              </w:rPr>
              <w:instrText xml:space="preserve"> PAGEREF _Toc44754063 \h </w:instrText>
            </w:r>
            <w:r w:rsidR="00107598">
              <w:rPr>
                <w:noProof/>
                <w:webHidden/>
              </w:rPr>
            </w:r>
            <w:r w:rsidR="00107598">
              <w:rPr>
                <w:noProof/>
                <w:webHidden/>
              </w:rPr>
              <w:fldChar w:fldCharType="separate"/>
            </w:r>
            <w:r w:rsidR="00107598">
              <w:rPr>
                <w:noProof/>
                <w:webHidden/>
              </w:rPr>
              <w:t>14</w:t>
            </w:r>
            <w:r w:rsidR="00107598">
              <w:rPr>
                <w:noProof/>
                <w:webHidden/>
              </w:rPr>
              <w:fldChar w:fldCharType="end"/>
            </w:r>
          </w:hyperlink>
        </w:p>
        <w:p w14:paraId="2D6D0DA9" w14:textId="7812DAE1"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4" w:history="1">
            <w:r w:rsidR="00107598" w:rsidRPr="00DC770C">
              <w:rPr>
                <w:rStyle w:val="Hyperlink"/>
                <w:noProof/>
              </w:rPr>
              <w:t>2.2.</w:t>
            </w:r>
            <w:r w:rsidR="00107598">
              <w:rPr>
                <w:rFonts w:asciiTheme="minorHAnsi" w:eastAsiaTheme="minorEastAsia" w:hAnsiTheme="minorHAnsi" w:cstheme="minorBidi"/>
                <w:noProof/>
                <w:sz w:val="22"/>
                <w:szCs w:val="22"/>
              </w:rPr>
              <w:tab/>
            </w:r>
            <w:r w:rsidR="00107598" w:rsidRPr="00DC770C">
              <w:rPr>
                <w:rStyle w:val="Hyperlink"/>
                <w:noProof/>
              </w:rPr>
              <w:t>Phạm vi của hệ thống</w:t>
            </w:r>
            <w:r w:rsidR="00107598">
              <w:rPr>
                <w:noProof/>
                <w:webHidden/>
              </w:rPr>
              <w:tab/>
            </w:r>
            <w:r w:rsidR="00107598">
              <w:rPr>
                <w:noProof/>
                <w:webHidden/>
              </w:rPr>
              <w:fldChar w:fldCharType="begin"/>
            </w:r>
            <w:r w:rsidR="00107598">
              <w:rPr>
                <w:noProof/>
                <w:webHidden/>
              </w:rPr>
              <w:instrText xml:space="preserve"> PAGEREF _Toc44754064 \h </w:instrText>
            </w:r>
            <w:r w:rsidR="00107598">
              <w:rPr>
                <w:noProof/>
                <w:webHidden/>
              </w:rPr>
            </w:r>
            <w:r w:rsidR="00107598">
              <w:rPr>
                <w:noProof/>
                <w:webHidden/>
              </w:rPr>
              <w:fldChar w:fldCharType="separate"/>
            </w:r>
            <w:r w:rsidR="00107598">
              <w:rPr>
                <w:noProof/>
                <w:webHidden/>
              </w:rPr>
              <w:t>14</w:t>
            </w:r>
            <w:r w:rsidR="00107598">
              <w:rPr>
                <w:noProof/>
                <w:webHidden/>
              </w:rPr>
              <w:fldChar w:fldCharType="end"/>
            </w:r>
          </w:hyperlink>
        </w:p>
        <w:p w14:paraId="4BB1CE68" w14:textId="1ECA31F2"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5" w:history="1">
            <w:r w:rsidR="00107598" w:rsidRPr="00DC770C">
              <w:rPr>
                <w:rStyle w:val="Hyperlink"/>
                <w:noProof/>
              </w:rPr>
              <w:t>2.3.</w:t>
            </w:r>
            <w:r w:rsidR="00107598">
              <w:rPr>
                <w:rFonts w:asciiTheme="minorHAnsi" w:eastAsiaTheme="minorEastAsia" w:hAnsiTheme="minorHAnsi" w:cstheme="minorBidi"/>
                <w:noProof/>
                <w:sz w:val="22"/>
                <w:szCs w:val="22"/>
              </w:rPr>
              <w:tab/>
            </w:r>
            <w:r w:rsidR="00107598" w:rsidRPr="00DC770C">
              <w:rPr>
                <w:rStyle w:val="Hyperlink"/>
                <w:noProof/>
              </w:rPr>
              <w:t>Các actor</w:t>
            </w:r>
            <w:r w:rsidR="00107598">
              <w:rPr>
                <w:noProof/>
                <w:webHidden/>
              </w:rPr>
              <w:tab/>
            </w:r>
            <w:r w:rsidR="00107598">
              <w:rPr>
                <w:noProof/>
                <w:webHidden/>
              </w:rPr>
              <w:fldChar w:fldCharType="begin"/>
            </w:r>
            <w:r w:rsidR="00107598">
              <w:rPr>
                <w:noProof/>
                <w:webHidden/>
              </w:rPr>
              <w:instrText xml:space="preserve"> PAGEREF _Toc44754065 \h </w:instrText>
            </w:r>
            <w:r w:rsidR="00107598">
              <w:rPr>
                <w:noProof/>
                <w:webHidden/>
              </w:rPr>
            </w:r>
            <w:r w:rsidR="00107598">
              <w:rPr>
                <w:noProof/>
                <w:webHidden/>
              </w:rPr>
              <w:fldChar w:fldCharType="separate"/>
            </w:r>
            <w:r w:rsidR="00107598">
              <w:rPr>
                <w:noProof/>
                <w:webHidden/>
              </w:rPr>
              <w:t>15</w:t>
            </w:r>
            <w:r w:rsidR="00107598">
              <w:rPr>
                <w:noProof/>
                <w:webHidden/>
              </w:rPr>
              <w:fldChar w:fldCharType="end"/>
            </w:r>
          </w:hyperlink>
        </w:p>
        <w:p w14:paraId="7F484697" w14:textId="2A103655"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6" w:history="1">
            <w:r w:rsidR="00107598" w:rsidRPr="00DC770C">
              <w:rPr>
                <w:rStyle w:val="Hyperlink"/>
                <w:noProof/>
              </w:rPr>
              <w:t>2.4.</w:t>
            </w:r>
            <w:r w:rsidR="00107598">
              <w:rPr>
                <w:rFonts w:asciiTheme="minorHAnsi" w:eastAsiaTheme="minorEastAsia" w:hAnsiTheme="minorHAnsi" w:cstheme="minorBidi"/>
                <w:noProof/>
                <w:sz w:val="22"/>
                <w:szCs w:val="22"/>
              </w:rPr>
              <w:tab/>
            </w:r>
            <w:r w:rsidR="00107598" w:rsidRPr="00DC770C">
              <w:rPr>
                <w:rStyle w:val="Hyperlink"/>
                <w:noProof/>
              </w:rPr>
              <w:t>Các yêu cầu phi chức năng</w:t>
            </w:r>
            <w:r w:rsidR="00107598">
              <w:rPr>
                <w:noProof/>
                <w:webHidden/>
              </w:rPr>
              <w:tab/>
            </w:r>
            <w:r w:rsidR="00107598">
              <w:rPr>
                <w:noProof/>
                <w:webHidden/>
              </w:rPr>
              <w:fldChar w:fldCharType="begin"/>
            </w:r>
            <w:r w:rsidR="00107598">
              <w:rPr>
                <w:noProof/>
                <w:webHidden/>
              </w:rPr>
              <w:instrText xml:space="preserve"> PAGEREF _Toc44754066 \h </w:instrText>
            </w:r>
            <w:r w:rsidR="00107598">
              <w:rPr>
                <w:noProof/>
                <w:webHidden/>
              </w:rPr>
            </w:r>
            <w:r w:rsidR="00107598">
              <w:rPr>
                <w:noProof/>
                <w:webHidden/>
              </w:rPr>
              <w:fldChar w:fldCharType="separate"/>
            </w:r>
            <w:r w:rsidR="00107598">
              <w:rPr>
                <w:noProof/>
                <w:webHidden/>
              </w:rPr>
              <w:t>15</w:t>
            </w:r>
            <w:r w:rsidR="00107598">
              <w:rPr>
                <w:noProof/>
                <w:webHidden/>
              </w:rPr>
              <w:fldChar w:fldCharType="end"/>
            </w:r>
          </w:hyperlink>
        </w:p>
        <w:p w14:paraId="12C914C1" w14:textId="2C86A0BE"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7" w:history="1">
            <w:r w:rsidR="00107598" w:rsidRPr="00DC770C">
              <w:rPr>
                <w:rStyle w:val="Hyperlink"/>
                <w:noProof/>
              </w:rPr>
              <w:t>2.5.</w:t>
            </w:r>
            <w:r w:rsidR="00107598">
              <w:rPr>
                <w:rFonts w:asciiTheme="minorHAnsi" w:eastAsiaTheme="minorEastAsia" w:hAnsiTheme="minorHAnsi" w:cstheme="minorBidi"/>
                <w:noProof/>
                <w:sz w:val="22"/>
                <w:szCs w:val="22"/>
              </w:rPr>
              <w:tab/>
            </w:r>
            <w:r w:rsidR="00107598" w:rsidRPr="00DC770C">
              <w:rPr>
                <w:rStyle w:val="Hyperlink"/>
                <w:noProof/>
              </w:rPr>
              <w:t>Mô hình hệ thống</w:t>
            </w:r>
            <w:r w:rsidR="00107598">
              <w:rPr>
                <w:noProof/>
                <w:webHidden/>
              </w:rPr>
              <w:tab/>
            </w:r>
            <w:r w:rsidR="00107598">
              <w:rPr>
                <w:noProof/>
                <w:webHidden/>
              </w:rPr>
              <w:fldChar w:fldCharType="begin"/>
            </w:r>
            <w:r w:rsidR="00107598">
              <w:rPr>
                <w:noProof/>
                <w:webHidden/>
              </w:rPr>
              <w:instrText xml:space="preserve"> PAGEREF _Toc44754067 \h </w:instrText>
            </w:r>
            <w:r w:rsidR="00107598">
              <w:rPr>
                <w:noProof/>
                <w:webHidden/>
              </w:rPr>
            </w:r>
            <w:r w:rsidR="00107598">
              <w:rPr>
                <w:noProof/>
                <w:webHidden/>
              </w:rPr>
              <w:fldChar w:fldCharType="separate"/>
            </w:r>
            <w:r w:rsidR="00107598">
              <w:rPr>
                <w:noProof/>
                <w:webHidden/>
              </w:rPr>
              <w:t>16</w:t>
            </w:r>
            <w:r w:rsidR="00107598">
              <w:rPr>
                <w:noProof/>
                <w:webHidden/>
              </w:rPr>
              <w:fldChar w:fldCharType="end"/>
            </w:r>
          </w:hyperlink>
        </w:p>
        <w:p w14:paraId="472DFA5E" w14:textId="35E781FF" w:rsidR="00107598" w:rsidRDefault="00867A06">
          <w:pPr>
            <w:pStyle w:val="TOC1"/>
            <w:tabs>
              <w:tab w:val="left" w:pos="400"/>
              <w:tab w:val="right" w:leader="dot" w:pos="9019"/>
            </w:tabs>
            <w:rPr>
              <w:rFonts w:asciiTheme="minorHAnsi" w:eastAsiaTheme="minorEastAsia" w:hAnsiTheme="minorHAnsi" w:cstheme="minorBidi"/>
              <w:noProof/>
              <w:sz w:val="22"/>
              <w:szCs w:val="22"/>
            </w:rPr>
          </w:pPr>
          <w:hyperlink w:anchor="_Toc44754068" w:history="1">
            <w:r w:rsidR="00107598" w:rsidRPr="00DC770C">
              <w:rPr>
                <w:rStyle w:val="Hyperlink"/>
                <w:noProof/>
              </w:rPr>
              <w:t>3.</w:t>
            </w:r>
            <w:r w:rsidR="00107598">
              <w:rPr>
                <w:rFonts w:asciiTheme="minorHAnsi" w:eastAsiaTheme="minorEastAsia" w:hAnsiTheme="minorHAnsi" w:cstheme="minorBidi"/>
                <w:noProof/>
                <w:sz w:val="22"/>
                <w:szCs w:val="22"/>
              </w:rPr>
              <w:tab/>
            </w:r>
            <w:r w:rsidR="00107598" w:rsidRPr="00DC770C">
              <w:rPr>
                <w:rStyle w:val="Hyperlink"/>
                <w:noProof/>
              </w:rPr>
              <w:t>Thiết kế hệ thống</w:t>
            </w:r>
            <w:r w:rsidR="00107598">
              <w:rPr>
                <w:noProof/>
                <w:webHidden/>
              </w:rPr>
              <w:tab/>
            </w:r>
            <w:r w:rsidR="00107598">
              <w:rPr>
                <w:noProof/>
                <w:webHidden/>
              </w:rPr>
              <w:fldChar w:fldCharType="begin"/>
            </w:r>
            <w:r w:rsidR="00107598">
              <w:rPr>
                <w:noProof/>
                <w:webHidden/>
              </w:rPr>
              <w:instrText xml:space="preserve"> PAGEREF _Toc44754068 \h </w:instrText>
            </w:r>
            <w:r w:rsidR="00107598">
              <w:rPr>
                <w:noProof/>
                <w:webHidden/>
              </w:rPr>
            </w:r>
            <w:r w:rsidR="00107598">
              <w:rPr>
                <w:noProof/>
                <w:webHidden/>
              </w:rPr>
              <w:fldChar w:fldCharType="separate"/>
            </w:r>
            <w:r w:rsidR="00107598">
              <w:rPr>
                <w:noProof/>
                <w:webHidden/>
              </w:rPr>
              <w:t>16</w:t>
            </w:r>
            <w:r w:rsidR="00107598">
              <w:rPr>
                <w:noProof/>
                <w:webHidden/>
              </w:rPr>
              <w:fldChar w:fldCharType="end"/>
            </w:r>
          </w:hyperlink>
        </w:p>
        <w:p w14:paraId="49EAC236" w14:textId="33A1E318"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69" w:history="1">
            <w:r w:rsidR="00107598" w:rsidRPr="00DC770C">
              <w:rPr>
                <w:rStyle w:val="Hyperlink"/>
                <w:noProof/>
              </w:rPr>
              <w:t>3.1.</w:t>
            </w:r>
            <w:r w:rsidR="00107598">
              <w:rPr>
                <w:rFonts w:asciiTheme="minorHAnsi" w:eastAsiaTheme="minorEastAsia" w:hAnsiTheme="minorHAnsi" w:cstheme="minorBidi"/>
                <w:noProof/>
                <w:sz w:val="22"/>
                <w:szCs w:val="22"/>
              </w:rPr>
              <w:tab/>
            </w:r>
            <w:r w:rsidR="00107598" w:rsidRPr="00DC770C">
              <w:rPr>
                <w:rStyle w:val="Hyperlink"/>
                <w:noProof/>
              </w:rPr>
              <w:t>Thiết kế sơ đồ thực thể</w:t>
            </w:r>
            <w:r w:rsidR="00107598">
              <w:rPr>
                <w:noProof/>
                <w:webHidden/>
              </w:rPr>
              <w:tab/>
            </w:r>
            <w:r w:rsidR="00107598">
              <w:rPr>
                <w:noProof/>
                <w:webHidden/>
              </w:rPr>
              <w:fldChar w:fldCharType="begin"/>
            </w:r>
            <w:r w:rsidR="00107598">
              <w:rPr>
                <w:noProof/>
                <w:webHidden/>
              </w:rPr>
              <w:instrText xml:space="preserve"> PAGEREF _Toc44754069 \h </w:instrText>
            </w:r>
            <w:r w:rsidR="00107598">
              <w:rPr>
                <w:noProof/>
                <w:webHidden/>
              </w:rPr>
            </w:r>
            <w:r w:rsidR="00107598">
              <w:rPr>
                <w:noProof/>
                <w:webHidden/>
              </w:rPr>
              <w:fldChar w:fldCharType="separate"/>
            </w:r>
            <w:r w:rsidR="00107598">
              <w:rPr>
                <w:noProof/>
                <w:webHidden/>
              </w:rPr>
              <w:t>16</w:t>
            </w:r>
            <w:r w:rsidR="00107598">
              <w:rPr>
                <w:noProof/>
                <w:webHidden/>
              </w:rPr>
              <w:fldChar w:fldCharType="end"/>
            </w:r>
          </w:hyperlink>
        </w:p>
        <w:p w14:paraId="4E297832" w14:textId="1695BE87"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70" w:history="1">
            <w:r w:rsidR="00107598" w:rsidRPr="00DC770C">
              <w:rPr>
                <w:rStyle w:val="Hyperlink"/>
                <w:noProof/>
              </w:rPr>
              <w:t>3.2.</w:t>
            </w:r>
            <w:r w:rsidR="00107598">
              <w:rPr>
                <w:rFonts w:asciiTheme="minorHAnsi" w:eastAsiaTheme="minorEastAsia" w:hAnsiTheme="minorHAnsi" w:cstheme="minorBidi"/>
                <w:noProof/>
                <w:sz w:val="22"/>
                <w:szCs w:val="22"/>
              </w:rPr>
              <w:tab/>
            </w:r>
            <w:r w:rsidR="00107598" w:rsidRPr="00DC770C">
              <w:rPr>
                <w:rStyle w:val="Hyperlink"/>
                <w:noProof/>
              </w:rPr>
              <w:t>Thiết kế cơ sở dữ liệu</w:t>
            </w:r>
            <w:r w:rsidR="00107598">
              <w:rPr>
                <w:noProof/>
                <w:webHidden/>
              </w:rPr>
              <w:tab/>
            </w:r>
            <w:r w:rsidR="00107598">
              <w:rPr>
                <w:noProof/>
                <w:webHidden/>
              </w:rPr>
              <w:fldChar w:fldCharType="begin"/>
            </w:r>
            <w:r w:rsidR="00107598">
              <w:rPr>
                <w:noProof/>
                <w:webHidden/>
              </w:rPr>
              <w:instrText xml:space="preserve"> PAGEREF _Toc44754070 \h </w:instrText>
            </w:r>
            <w:r w:rsidR="00107598">
              <w:rPr>
                <w:noProof/>
                <w:webHidden/>
              </w:rPr>
            </w:r>
            <w:r w:rsidR="00107598">
              <w:rPr>
                <w:noProof/>
                <w:webHidden/>
              </w:rPr>
              <w:fldChar w:fldCharType="separate"/>
            </w:r>
            <w:r w:rsidR="00107598">
              <w:rPr>
                <w:noProof/>
                <w:webHidden/>
              </w:rPr>
              <w:t>17</w:t>
            </w:r>
            <w:r w:rsidR="00107598">
              <w:rPr>
                <w:noProof/>
                <w:webHidden/>
              </w:rPr>
              <w:fldChar w:fldCharType="end"/>
            </w:r>
          </w:hyperlink>
        </w:p>
        <w:p w14:paraId="27F4E331" w14:textId="54816ACB"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71" w:history="1">
            <w:r w:rsidR="00107598" w:rsidRPr="00DC770C">
              <w:rPr>
                <w:rStyle w:val="Hyperlink"/>
                <w:noProof/>
              </w:rPr>
              <w:t>3.3.</w:t>
            </w:r>
            <w:r w:rsidR="00107598">
              <w:rPr>
                <w:rFonts w:asciiTheme="minorHAnsi" w:eastAsiaTheme="minorEastAsia" w:hAnsiTheme="minorHAnsi" w:cstheme="minorBidi"/>
                <w:noProof/>
                <w:sz w:val="22"/>
                <w:szCs w:val="22"/>
              </w:rPr>
              <w:tab/>
            </w:r>
            <w:r w:rsidR="00107598" w:rsidRPr="00DC770C">
              <w:rPr>
                <w:rStyle w:val="Hyperlink"/>
                <w:noProof/>
              </w:rPr>
              <w:t>Mô hình Usecase</w:t>
            </w:r>
            <w:r w:rsidR="00107598">
              <w:rPr>
                <w:noProof/>
                <w:webHidden/>
              </w:rPr>
              <w:tab/>
            </w:r>
            <w:r w:rsidR="00107598">
              <w:rPr>
                <w:noProof/>
                <w:webHidden/>
              </w:rPr>
              <w:fldChar w:fldCharType="begin"/>
            </w:r>
            <w:r w:rsidR="00107598">
              <w:rPr>
                <w:noProof/>
                <w:webHidden/>
              </w:rPr>
              <w:instrText xml:space="preserve"> PAGEREF _Toc44754071 \h </w:instrText>
            </w:r>
            <w:r w:rsidR="00107598">
              <w:rPr>
                <w:noProof/>
                <w:webHidden/>
              </w:rPr>
            </w:r>
            <w:r w:rsidR="00107598">
              <w:rPr>
                <w:noProof/>
                <w:webHidden/>
              </w:rPr>
              <w:fldChar w:fldCharType="separate"/>
            </w:r>
            <w:r w:rsidR="00107598">
              <w:rPr>
                <w:noProof/>
                <w:webHidden/>
              </w:rPr>
              <w:t>18</w:t>
            </w:r>
            <w:r w:rsidR="00107598">
              <w:rPr>
                <w:noProof/>
                <w:webHidden/>
              </w:rPr>
              <w:fldChar w:fldCharType="end"/>
            </w:r>
          </w:hyperlink>
        </w:p>
        <w:p w14:paraId="78BC9E26" w14:textId="717D86F3"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72" w:history="1">
            <w:r w:rsidR="00107598" w:rsidRPr="00DC770C">
              <w:rPr>
                <w:rStyle w:val="Hyperlink"/>
                <w:noProof/>
              </w:rPr>
              <w:t>3.4.</w:t>
            </w:r>
            <w:r w:rsidR="00107598">
              <w:rPr>
                <w:rFonts w:asciiTheme="minorHAnsi" w:eastAsiaTheme="minorEastAsia" w:hAnsiTheme="minorHAnsi" w:cstheme="minorBidi"/>
                <w:noProof/>
                <w:sz w:val="22"/>
                <w:szCs w:val="22"/>
              </w:rPr>
              <w:tab/>
            </w:r>
            <w:r w:rsidR="00107598" w:rsidRPr="00DC770C">
              <w:rPr>
                <w:rStyle w:val="Hyperlink"/>
                <w:noProof/>
              </w:rPr>
              <w:t>Thiết kế giao diện</w:t>
            </w:r>
            <w:r w:rsidR="00107598">
              <w:rPr>
                <w:noProof/>
                <w:webHidden/>
              </w:rPr>
              <w:tab/>
            </w:r>
            <w:r w:rsidR="00107598">
              <w:rPr>
                <w:noProof/>
                <w:webHidden/>
              </w:rPr>
              <w:fldChar w:fldCharType="begin"/>
            </w:r>
            <w:r w:rsidR="00107598">
              <w:rPr>
                <w:noProof/>
                <w:webHidden/>
              </w:rPr>
              <w:instrText xml:space="preserve"> PAGEREF _Toc44754072 \h </w:instrText>
            </w:r>
            <w:r w:rsidR="00107598">
              <w:rPr>
                <w:noProof/>
                <w:webHidden/>
              </w:rPr>
            </w:r>
            <w:r w:rsidR="00107598">
              <w:rPr>
                <w:noProof/>
                <w:webHidden/>
              </w:rPr>
              <w:fldChar w:fldCharType="separate"/>
            </w:r>
            <w:r w:rsidR="00107598">
              <w:rPr>
                <w:noProof/>
                <w:webHidden/>
              </w:rPr>
              <w:t>18</w:t>
            </w:r>
            <w:r w:rsidR="00107598">
              <w:rPr>
                <w:noProof/>
                <w:webHidden/>
              </w:rPr>
              <w:fldChar w:fldCharType="end"/>
            </w:r>
          </w:hyperlink>
        </w:p>
        <w:p w14:paraId="770BFF5A" w14:textId="64EABA3B"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73" w:history="1">
            <w:r w:rsidR="00107598" w:rsidRPr="00DC770C">
              <w:rPr>
                <w:rStyle w:val="Hyperlink"/>
                <w:noProof/>
              </w:rPr>
              <w:t>3.5.</w:t>
            </w:r>
            <w:r w:rsidR="00107598">
              <w:rPr>
                <w:rFonts w:asciiTheme="minorHAnsi" w:eastAsiaTheme="minorEastAsia" w:hAnsiTheme="minorHAnsi" w:cstheme="minorBidi"/>
                <w:noProof/>
                <w:sz w:val="22"/>
                <w:szCs w:val="22"/>
              </w:rPr>
              <w:tab/>
            </w:r>
            <w:r w:rsidR="00107598" w:rsidRPr="00DC770C">
              <w:rPr>
                <w:rStyle w:val="Hyperlink"/>
                <w:noProof/>
              </w:rPr>
              <w:t>Những chức năng chính của hệ thống</w:t>
            </w:r>
            <w:r w:rsidR="00107598">
              <w:rPr>
                <w:noProof/>
                <w:webHidden/>
              </w:rPr>
              <w:tab/>
            </w:r>
            <w:r w:rsidR="00107598">
              <w:rPr>
                <w:noProof/>
                <w:webHidden/>
              </w:rPr>
              <w:fldChar w:fldCharType="begin"/>
            </w:r>
            <w:r w:rsidR="00107598">
              <w:rPr>
                <w:noProof/>
                <w:webHidden/>
              </w:rPr>
              <w:instrText xml:space="preserve"> PAGEREF _Toc44754073 \h </w:instrText>
            </w:r>
            <w:r w:rsidR="00107598">
              <w:rPr>
                <w:noProof/>
                <w:webHidden/>
              </w:rPr>
            </w:r>
            <w:r w:rsidR="00107598">
              <w:rPr>
                <w:noProof/>
                <w:webHidden/>
              </w:rPr>
              <w:fldChar w:fldCharType="separate"/>
            </w:r>
            <w:r w:rsidR="00107598">
              <w:rPr>
                <w:noProof/>
                <w:webHidden/>
              </w:rPr>
              <w:t>33</w:t>
            </w:r>
            <w:r w:rsidR="00107598">
              <w:rPr>
                <w:noProof/>
                <w:webHidden/>
              </w:rPr>
              <w:fldChar w:fldCharType="end"/>
            </w:r>
          </w:hyperlink>
        </w:p>
        <w:p w14:paraId="22502119" w14:textId="08E63CBE" w:rsidR="00107598" w:rsidRDefault="00867A06">
          <w:pPr>
            <w:pStyle w:val="TOC3"/>
            <w:tabs>
              <w:tab w:val="left" w:pos="1100"/>
              <w:tab w:val="right" w:leader="dot" w:pos="9019"/>
            </w:tabs>
            <w:rPr>
              <w:rFonts w:asciiTheme="minorHAnsi" w:eastAsiaTheme="minorEastAsia" w:hAnsiTheme="minorHAnsi" w:cstheme="minorBidi"/>
              <w:noProof/>
              <w:sz w:val="22"/>
              <w:szCs w:val="22"/>
            </w:rPr>
          </w:pPr>
          <w:hyperlink w:anchor="_Toc44754074" w:history="1">
            <w:r w:rsidR="00107598" w:rsidRPr="00DC770C">
              <w:rPr>
                <w:rStyle w:val="Hyperlink"/>
                <w:bCs/>
                <w:noProof/>
              </w:rPr>
              <w:t>3.5.1.</w:t>
            </w:r>
            <w:r w:rsidR="00107598">
              <w:rPr>
                <w:rFonts w:asciiTheme="minorHAnsi" w:eastAsiaTheme="minorEastAsia" w:hAnsiTheme="minorHAnsi" w:cstheme="minorBidi"/>
                <w:noProof/>
                <w:sz w:val="22"/>
                <w:szCs w:val="22"/>
              </w:rPr>
              <w:tab/>
            </w:r>
            <w:r w:rsidR="00107598" w:rsidRPr="00DC770C">
              <w:rPr>
                <w:rStyle w:val="Hyperlink"/>
                <w:bCs/>
                <w:noProof/>
              </w:rPr>
              <w:t>Chức năng đăng nhập</w:t>
            </w:r>
            <w:r w:rsidR="00107598">
              <w:rPr>
                <w:noProof/>
                <w:webHidden/>
              </w:rPr>
              <w:tab/>
            </w:r>
            <w:r w:rsidR="00107598">
              <w:rPr>
                <w:noProof/>
                <w:webHidden/>
              </w:rPr>
              <w:fldChar w:fldCharType="begin"/>
            </w:r>
            <w:r w:rsidR="00107598">
              <w:rPr>
                <w:noProof/>
                <w:webHidden/>
              </w:rPr>
              <w:instrText xml:space="preserve"> PAGEREF _Toc44754074 \h </w:instrText>
            </w:r>
            <w:r w:rsidR="00107598">
              <w:rPr>
                <w:noProof/>
                <w:webHidden/>
              </w:rPr>
            </w:r>
            <w:r w:rsidR="00107598">
              <w:rPr>
                <w:noProof/>
                <w:webHidden/>
              </w:rPr>
              <w:fldChar w:fldCharType="separate"/>
            </w:r>
            <w:r w:rsidR="00107598">
              <w:rPr>
                <w:noProof/>
                <w:webHidden/>
              </w:rPr>
              <w:t>33</w:t>
            </w:r>
            <w:r w:rsidR="00107598">
              <w:rPr>
                <w:noProof/>
                <w:webHidden/>
              </w:rPr>
              <w:fldChar w:fldCharType="end"/>
            </w:r>
          </w:hyperlink>
        </w:p>
        <w:p w14:paraId="77128A3B" w14:textId="6202D839" w:rsidR="00107598" w:rsidRDefault="00867A06">
          <w:pPr>
            <w:pStyle w:val="TOC3"/>
            <w:tabs>
              <w:tab w:val="left" w:pos="1100"/>
              <w:tab w:val="right" w:leader="dot" w:pos="9019"/>
            </w:tabs>
            <w:rPr>
              <w:rFonts w:asciiTheme="minorHAnsi" w:eastAsiaTheme="minorEastAsia" w:hAnsiTheme="minorHAnsi" w:cstheme="minorBidi"/>
              <w:noProof/>
              <w:sz w:val="22"/>
              <w:szCs w:val="22"/>
            </w:rPr>
          </w:pPr>
          <w:hyperlink w:anchor="_Toc44754075" w:history="1">
            <w:r w:rsidR="00107598" w:rsidRPr="00DC770C">
              <w:rPr>
                <w:rStyle w:val="Hyperlink"/>
                <w:bCs/>
                <w:noProof/>
              </w:rPr>
              <w:t>3.5.2.</w:t>
            </w:r>
            <w:r w:rsidR="00107598">
              <w:rPr>
                <w:rFonts w:asciiTheme="minorHAnsi" w:eastAsiaTheme="minorEastAsia" w:hAnsiTheme="minorHAnsi" w:cstheme="minorBidi"/>
                <w:noProof/>
                <w:sz w:val="22"/>
                <w:szCs w:val="22"/>
              </w:rPr>
              <w:tab/>
            </w:r>
            <w:r w:rsidR="00107598" w:rsidRPr="00DC770C">
              <w:rPr>
                <w:rStyle w:val="Hyperlink"/>
                <w:bCs/>
                <w:noProof/>
              </w:rPr>
              <w:t>Chức năng đăng ký</w:t>
            </w:r>
            <w:r w:rsidR="00107598">
              <w:rPr>
                <w:noProof/>
                <w:webHidden/>
              </w:rPr>
              <w:tab/>
            </w:r>
            <w:r w:rsidR="00107598">
              <w:rPr>
                <w:noProof/>
                <w:webHidden/>
              </w:rPr>
              <w:fldChar w:fldCharType="begin"/>
            </w:r>
            <w:r w:rsidR="00107598">
              <w:rPr>
                <w:noProof/>
                <w:webHidden/>
              </w:rPr>
              <w:instrText xml:space="preserve"> PAGEREF _Toc44754075 \h </w:instrText>
            </w:r>
            <w:r w:rsidR="00107598">
              <w:rPr>
                <w:noProof/>
                <w:webHidden/>
              </w:rPr>
            </w:r>
            <w:r w:rsidR="00107598">
              <w:rPr>
                <w:noProof/>
                <w:webHidden/>
              </w:rPr>
              <w:fldChar w:fldCharType="separate"/>
            </w:r>
            <w:r w:rsidR="00107598">
              <w:rPr>
                <w:noProof/>
                <w:webHidden/>
              </w:rPr>
              <w:t>35</w:t>
            </w:r>
            <w:r w:rsidR="00107598">
              <w:rPr>
                <w:noProof/>
                <w:webHidden/>
              </w:rPr>
              <w:fldChar w:fldCharType="end"/>
            </w:r>
          </w:hyperlink>
        </w:p>
        <w:p w14:paraId="1D4DE495" w14:textId="3E8FB68A" w:rsidR="00107598" w:rsidRDefault="00867A06">
          <w:pPr>
            <w:pStyle w:val="TOC3"/>
            <w:tabs>
              <w:tab w:val="left" w:pos="1100"/>
              <w:tab w:val="right" w:leader="dot" w:pos="9019"/>
            </w:tabs>
            <w:rPr>
              <w:rFonts w:asciiTheme="minorHAnsi" w:eastAsiaTheme="minorEastAsia" w:hAnsiTheme="minorHAnsi" w:cstheme="minorBidi"/>
              <w:noProof/>
              <w:sz w:val="22"/>
              <w:szCs w:val="22"/>
            </w:rPr>
          </w:pPr>
          <w:hyperlink w:anchor="_Toc44754076" w:history="1">
            <w:r w:rsidR="00107598" w:rsidRPr="00DC770C">
              <w:rPr>
                <w:rStyle w:val="Hyperlink"/>
                <w:bCs/>
                <w:noProof/>
              </w:rPr>
              <w:t>3.5.3.</w:t>
            </w:r>
            <w:r w:rsidR="00107598">
              <w:rPr>
                <w:rFonts w:asciiTheme="minorHAnsi" w:eastAsiaTheme="minorEastAsia" w:hAnsiTheme="minorHAnsi" w:cstheme="minorBidi"/>
                <w:noProof/>
                <w:sz w:val="22"/>
                <w:szCs w:val="22"/>
              </w:rPr>
              <w:tab/>
            </w:r>
            <w:r w:rsidR="00107598" w:rsidRPr="00DC770C">
              <w:rPr>
                <w:rStyle w:val="Hyperlink"/>
                <w:bCs/>
                <w:noProof/>
              </w:rPr>
              <w:t>Chức năng Giỏ hàng</w:t>
            </w:r>
            <w:r w:rsidR="00107598">
              <w:rPr>
                <w:noProof/>
                <w:webHidden/>
              </w:rPr>
              <w:tab/>
            </w:r>
            <w:r w:rsidR="00107598">
              <w:rPr>
                <w:noProof/>
                <w:webHidden/>
              </w:rPr>
              <w:fldChar w:fldCharType="begin"/>
            </w:r>
            <w:r w:rsidR="00107598">
              <w:rPr>
                <w:noProof/>
                <w:webHidden/>
              </w:rPr>
              <w:instrText xml:space="preserve"> PAGEREF _Toc44754076 \h </w:instrText>
            </w:r>
            <w:r w:rsidR="00107598">
              <w:rPr>
                <w:noProof/>
                <w:webHidden/>
              </w:rPr>
            </w:r>
            <w:r w:rsidR="00107598">
              <w:rPr>
                <w:noProof/>
                <w:webHidden/>
              </w:rPr>
              <w:fldChar w:fldCharType="separate"/>
            </w:r>
            <w:r w:rsidR="00107598">
              <w:rPr>
                <w:noProof/>
                <w:webHidden/>
              </w:rPr>
              <w:t>37</w:t>
            </w:r>
            <w:r w:rsidR="00107598">
              <w:rPr>
                <w:noProof/>
                <w:webHidden/>
              </w:rPr>
              <w:fldChar w:fldCharType="end"/>
            </w:r>
          </w:hyperlink>
        </w:p>
        <w:p w14:paraId="5046F860" w14:textId="3A1C269D" w:rsidR="00107598" w:rsidRDefault="00867A06">
          <w:pPr>
            <w:pStyle w:val="TOC3"/>
            <w:tabs>
              <w:tab w:val="left" w:pos="1100"/>
              <w:tab w:val="right" w:leader="dot" w:pos="9019"/>
            </w:tabs>
            <w:rPr>
              <w:rFonts w:asciiTheme="minorHAnsi" w:eastAsiaTheme="minorEastAsia" w:hAnsiTheme="minorHAnsi" w:cstheme="minorBidi"/>
              <w:noProof/>
              <w:sz w:val="22"/>
              <w:szCs w:val="22"/>
            </w:rPr>
          </w:pPr>
          <w:hyperlink w:anchor="_Toc44754077" w:history="1">
            <w:r w:rsidR="00107598" w:rsidRPr="00DC770C">
              <w:rPr>
                <w:rStyle w:val="Hyperlink"/>
                <w:bCs/>
                <w:noProof/>
              </w:rPr>
              <w:t>3.5.4.</w:t>
            </w:r>
            <w:r w:rsidR="00107598">
              <w:rPr>
                <w:rFonts w:asciiTheme="minorHAnsi" w:eastAsiaTheme="minorEastAsia" w:hAnsiTheme="minorHAnsi" w:cstheme="minorBidi"/>
                <w:noProof/>
                <w:sz w:val="22"/>
                <w:szCs w:val="22"/>
              </w:rPr>
              <w:tab/>
            </w:r>
            <w:r w:rsidR="00107598" w:rsidRPr="00DC770C">
              <w:rPr>
                <w:rStyle w:val="Hyperlink"/>
                <w:bCs/>
                <w:noProof/>
              </w:rPr>
              <w:t>Chức năng quản lý sản phẩm</w:t>
            </w:r>
            <w:r w:rsidR="00107598">
              <w:rPr>
                <w:noProof/>
                <w:webHidden/>
              </w:rPr>
              <w:tab/>
            </w:r>
            <w:r w:rsidR="00107598">
              <w:rPr>
                <w:noProof/>
                <w:webHidden/>
              </w:rPr>
              <w:fldChar w:fldCharType="begin"/>
            </w:r>
            <w:r w:rsidR="00107598">
              <w:rPr>
                <w:noProof/>
                <w:webHidden/>
              </w:rPr>
              <w:instrText xml:space="preserve"> PAGEREF _Toc44754077 \h </w:instrText>
            </w:r>
            <w:r w:rsidR="00107598">
              <w:rPr>
                <w:noProof/>
                <w:webHidden/>
              </w:rPr>
            </w:r>
            <w:r w:rsidR="00107598">
              <w:rPr>
                <w:noProof/>
                <w:webHidden/>
              </w:rPr>
              <w:fldChar w:fldCharType="separate"/>
            </w:r>
            <w:r w:rsidR="00107598">
              <w:rPr>
                <w:noProof/>
                <w:webHidden/>
              </w:rPr>
              <w:t>40</w:t>
            </w:r>
            <w:r w:rsidR="00107598">
              <w:rPr>
                <w:noProof/>
                <w:webHidden/>
              </w:rPr>
              <w:fldChar w:fldCharType="end"/>
            </w:r>
          </w:hyperlink>
        </w:p>
        <w:p w14:paraId="4DB36952" w14:textId="25C61986" w:rsidR="00107598" w:rsidRDefault="00867A06">
          <w:pPr>
            <w:pStyle w:val="TOC4"/>
            <w:tabs>
              <w:tab w:val="left" w:pos="1540"/>
              <w:tab w:val="right" w:leader="dot" w:pos="9019"/>
            </w:tabs>
            <w:rPr>
              <w:rFonts w:asciiTheme="minorHAnsi" w:eastAsiaTheme="minorEastAsia" w:hAnsiTheme="minorHAnsi" w:cstheme="minorBidi"/>
              <w:noProof/>
              <w:sz w:val="22"/>
              <w:szCs w:val="22"/>
            </w:rPr>
          </w:pPr>
          <w:hyperlink w:anchor="_Toc44754078" w:history="1">
            <w:r w:rsidR="00107598" w:rsidRPr="00DC770C">
              <w:rPr>
                <w:rStyle w:val="Hyperlink"/>
                <w:bCs/>
                <w:noProof/>
              </w:rPr>
              <w:t>3.3.4.1</w:t>
            </w:r>
            <w:r w:rsidR="00107598">
              <w:rPr>
                <w:rFonts w:asciiTheme="minorHAnsi" w:eastAsiaTheme="minorEastAsia" w:hAnsiTheme="minorHAnsi" w:cstheme="minorBidi"/>
                <w:noProof/>
                <w:sz w:val="22"/>
                <w:szCs w:val="22"/>
              </w:rPr>
              <w:tab/>
            </w:r>
            <w:r w:rsidR="00107598" w:rsidRPr="00DC770C">
              <w:rPr>
                <w:rStyle w:val="Hyperlink"/>
                <w:bCs/>
                <w:noProof/>
              </w:rPr>
              <w:t>Thêm sản phẩm</w:t>
            </w:r>
            <w:r w:rsidR="00107598">
              <w:rPr>
                <w:noProof/>
                <w:webHidden/>
              </w:rPr>
              <w:tab/>
            </w:r>
            <w:r w:rsidR="00107598">
              <w:rPr>
                <w:noProof/>
                <w:webHidden/>
              </w:rPr>
              <w:fldChar w:fldCharType="begin"/>
            </w:r>
            <w:r w:rsidR="00107598">
              <w:rPr>
                <w:noProof/>
                <w:webHidden/>
              </w:rPr>
              <w:instrText xml:space="preserve"> PAGEREF _Toc44754078 \h </w:instrText>
            </w:r>
            <w:r w:rsidR="00107598">
              <w:rPr>
                <w:noProof/>
                <w:webHidden/>
              </w:rPr>
            </w:r>
            <w:r w:rsidR="00107598">
              <w:rPr>
                <w:noProof/>
                <w:webHidden/>
              </w:rPr>
              <w:fldChar w:fldCharType="separate"/>
            </w:r>
            <w:r w:rsidR="00107598">
              <w:rPr>
                <w:noProof/>
                <w:webHidden/>
              </w:rPr>
              <w:t>41</w:t>
            </w:r>
            <w:r w:rsidR="00107598">
              <w:rPr>
                <w:noProof/>
                <w:webHidden/>
              </w:rPr>
              <w:fldChar w:fldCharType="end"/>
            </w:r>
          </w:hyperlink>
        </w:p>
        <w:p w14:paraId="76DC3E96" w14:textId="3AA1B3CA" w:rsidR="00107598" w:rsidRDefault="00867A06">
          <w:pPr>
            <w:pStyle w:val="TOC4"/>
            <w:tabs>
              <w:tab w:val="left" w:pos="1540"/>
              <w:tab w:val="right" w:leader="dot" w:pos="9019"/>
            </w:tabs>
            <w:rPr>
              <w:rFonts w:asciiTheme="minorHAnsi" w:eastAsiaTheme="minorEastAsia" w:hAnsiTheme="minorHAnsi" w:cstheme="minorBidi"/>
              <w:noProof/>
              <w:sz w:val="22"/>
              <w:szCs w:val="22"/>
            </w:rPr>
          </w:pPr>
          <w:hyperlink w:anchor="_Toc44754079" w:history="1">
            <w:r w:rsidR="00107598" w:rsidRPr="00DC770C">
              <w:rPr>
                <w:rStyle w:val="Hyperlink"/>
                <w:bCs/>
                <w:noProof/>
              </w:rPr>
              <w:t>3.3.4.2</w:t>
            </w:r>
            <w:r w:rsidR="00107598">
              <w:rPr>
                <w:rFonts w:asciiTheme="minorHAnsi" w:eastAsiaTheme="minorEastAsia" w:hAnsiTheme="minorHAnsi" w:cstheme="minorBidi"/>
                <w:noProof/>
                <w:sz w:val="22"/>
                <w:szCs w:val="22"/>
              </w:rPr>
              <w:tab/>
            </w:r>
            <w:r w:rsidR="00107598" w:rsidRPr="00DC770C">
              <w:rPr>
                <w:rStyle w:val="Hyperlink"/>
                <w:bCs/>
                <w:noProof/>
              </w:rPr>
              <w:t>Chỉnh sửa thông tin sản phẩm</w:t>
            </w:r>
            <w:r w:rsidR="00107598">
              <w:rPr>
                <w:noProof/>
                <w:webHidden/>
              </w:rPr>
              <w:tab/>
            </w:r>
            <w:r w:rsidR="00107598">
              <w:rPr>
                <w:noProof/>
                <w:webHidden/>
              </w:rPr>
              <w:fldChar w:fldCharType="begin"/>
            </w:r>
            <w:r w:rsidR="00107598">
              <w:rPr>
                <w:noProof/>
                <w:webHidden/>
              </w:rPr>
              <w:instrText xml:space="preserve"> PAGEREF _Toc44754079 \h </w:instrText>
            </w:r>
            <w:r w:rsidR="00107598">
              <w:rPr>
                <w:noProof/>
                <w:webHidden/>
              </w:rPr>
            </w:r>
            <w:r w:rsidR="00107598">
              <w:rPr>
                <w:noProof/>
                <w:webHidden/>
              </w:rPr>
              <w:fldChar w:fldCharType="separate"/>
            </w:r>
            <w:r w:rsidR="00107598">
              <w:rPr>
                <w:noProof/>
                <w:webHidden/>
              </w:rPr>
              <w:t>42</w:t>
            </w:r>
            <w:r w:rsidR="00107598">
              <w:rPr>
                <w:noProof/>
                <w:webHidden/>
              </w:rPr>
              <w:fldChar w:fldCharType="end"/>
            </w:r>
          </w:hyperlink>
        </w:p>
        <w:p w14:paraId="7A59EB7D" w14:textId="0CA99A9F" w:rsidR="00107598" w:rsidRDefault="00867A06">
          <w:pPr>
            <w:pStyle w:val="TOC4"/>
            <w:tabs>
              <w:tab w:val="left" w:pos="1540"/>
              <w:tab w:val="right" w:leader="dot" w:pos="9019"/>
            </w:tabs>
            <w:rPr>
              <w:rFonts w:asciiTheme="minorHAnsi" w:eastAsiaTheme="minorEastAsia" w:hAnsiTheme="minorHAnsi" w:cstheme="minorBidi"/>
              <w:noProof/>
              <w:sz w:val="22"/>
              <w:szCs w:val="22"/>
            </w:rPr>
          </w:pPr>
          <w:hyperlink w:anchor="_Toc44754080" w:history="1">
            <w:r w:rsidR="00107598" w:rsidRPr="00DC770C">
              <w:rPr>
                <w:rStyle w:val="Hyperlink"/>
                <w:bCs/>
                <w:noProof/>
              </w:rPr>
              <w:t>3.3.4.3</w:t>
            </w:r>
            <w:r w:rsidR="00107598">
              <w:rPr>
                <w:rFonts w:asciiTheme="minorHAnsi" w:eastAsiaTheme="minorEastAsia" w:hAnsiTheme="minorHAnsi" w:cstheme="minorBidi"/>
                <w:noProof/>
                <w:sz w:val="22"/>
                <w:szCs w:val="22"/>
              </w:rPr>
              <w:tab/>
            </w:r>
            <w:r w:rsidR="00107598" w:rsidRPr="00DC770C">
              <w:rPr>
                <w:rStyle w:val="Hyperlink"/>
                <w:bCs/>
                <w:noProof/>
              </w:rPr>
              <w:t>Tìm kiếm sản phẩm</w:t>
            </w:r>
            <w:r w:rsidR="00107598">
              <w:rPr>
                <w:noProof/>
                <w:webHidden/>
              </w:rPr>
              <w:tab/>
            </w:r>
            <w:r w:rsidR="00107598">
              <w:rPr>
                <w:noProof/>
                <w:webHidden/>
              </w:rPr>
              <w:fldChar w:fldCharType="begin"/>
            </w:r>
            <w:r w:rsidR="00107598">
              <w:rPr>
                <w:noProof/>
                <w:webHidden/>
              </w:rPr>
              <w:instrText xml:space="preserve"> PAGEREF _Toc44754080 \h </w:instrText>
            </w:r>
            <w:r w:rsidR="00107598">
              <w:rPr>
                <w:noProof/>
                <w:webHidden/>
              </w:rPr>
            </w:r>
            <w:r w:rsidR="00107598">
              <w:rPr>
                <w:noProof/>
                <w:webHidden/>
              </w:rPr>
              <w:fldChar w:fldCharType="separate"/>
            </w:r>
            <w:r w:rsidR="00107598">
              <w:rPr>
                <w:noProof/>
                <w:webHidden/>
              </w:rPr>
              <w:t>42</w:t>
            </w:r>
            <w:r w:rsidR="00107598">
              <w:rPr>
                <w:noProof/>
                <w:webHidden/>
              </w:rPr>
              <w:fldChar w:fldCharType="end"/>
            </w:r>
          </w:hyperlink>
        </w:p>
        <w:p w14:paraId="66AC02EF" w14:textId="60D56F52" w:rsidR="00107598" w:rsidRDefault="00867A06">
          <w:pPr>
            <w:pStyle w:val="TOC3"/>
            <w:tabs>
              <w:tab w:val="left" w:pos="1100"/>
              <w:tab w:val="right" w:leader="dot" w:pos="9019"/>
            </w:tabs>
            <w:rPr>
              <w:rFonts w:asciiTheme="minorHAnsi" w:eastAsiaTheme="minorEastAsia" w:hAnsiTheme="minorHAnsi" w:cstheme="minorBidi"/>
              <w:noProof/>
              <w:sz w:val="22"/>
              <w:szCs w:val="22"/>
            </w:rPr>
          </w:pPr>
          <w:hyperlink w:anchor="_Toc44754081" w:history="1">
            <w:r w:rsidR="00107598" w:rsidRPr="00DC770C">
              <w:rPr>
                <w:rStyle w:val="Hyperlink"/>
                <w:bCs/>
                <w:noProof/>
              </w:rPr>
              <w:t>3.5.5.</w:t>
            </w:r>
            <w:r w:rsidR="00107598">
              <w:rPr>
                <w:rFonts w:asciiTheme="minorHAnsi" w:eastAsiaTheme="minorEastAsia" w:hAnsiTheme="minorHAnsi" w:cstheme="minorBidi"/>
                <w:noProof/>
                <w:sz w:val="22"/>
                <w:szCs w:val="22"/>
              </w:rPr>
              <w:tab/>
            </w:r>
            <w:r w:rsidR="00107598" w:rsidRPr="00DC770C">
              <w:rPr>
                <w:rStyle w:val="Hyperlink"/>
                <w:bCs/>
                <w:noProof/>
              </w:rPr>
              <w:t>Chức năng theo dõi và báo cáo doanh số</w:t>
            </w:r>
            <w:r w:rsidR="00107598">
              <w:rPr>
                <w:noProof/>
                <w:webHidden/>
              </w:rPr>
              <w:tab/>
            </w:r>
            <w:r w:rsidR="00107598">
              <w:rPr>
                <w:noProof/>
                <w:webHidden/>
              </w:rPr>
              <w:fldChar w:fldCharType="begin"/>
            </w:r>
            <w:r w:rsidR="00107598">
              <w:rPr>
                <w:noProof/>
                <w:webHidden/>
              </w:rPr>
              <w:instrText xml:space="preserve"> PAGEREF _Toc44754081 \h </w:instrText>
            </w:r>
            <w:r w:rsidR="00107598">
              <w:rPr>
                <w:noProof/>
                <w:webHidden/>
              </w:rPr>
            </w:r>
            <w:r w:rsidR="00107598">
              <w:rPr>
                <w:noProof/>
                <w:webHidden/>
              </w:rPr>
              <w:fldChar w:fldCharType="separate"/>
            </w:r>
            <w:r w:rsidR="00107598">
              <w:rPr>
                <w:noProof/>
                <w:webHidden/>
              </w:rPr>
              <w:t>43</w:t>
            </w:r>
            <w:r w:rsidR="00107598">
              <w:rPr>
                <w:noProof/>
                <w:webHidden/>
              </w:rPr>
              <w:fldChar w:fldCharType="end"/>
            </w:r>
          </w:hyperlink>
        </w:p>
        <w:p w14:paraId="6FF973A5" w14:textId="06DDB734" w:rsidR="00107598" w:rsidRDefault="00867A06">
          <w:pPr>
            <w:pStyle w:val="TOC1"/>
            <w:tabs>
              <w:tab w:val="left" w:pos="400"/>
              <w:tab w:val="right" w:leader="dot" w:pos="9019"/>
            </w:tabs>
            <w:rPr>
              <w:rFonts w:asciiTheme="minorHAnsi" w:eastAsiaTheme="minorEastAsia" w:hAnsiTheme="minorHAnsi" w:cstheme="minorBidi"/>
              <w:noProof/>
              <w:sz w:val="22"/>
              <w:szCs w:val="22"/>
            </w:rPr>
          </w:pPr>
          <w:hyperlink w:anchor="_Toc44754082" w:history="1">
            <w:r w:rsidR="00107598" w:rsidRPr="00DC770C">
              <w:rPr>
                <w:rStyle w:val="Hyperlink"/>
                <w:noProof/>
              </w:rPr>
              <w:t>4.</w:t>
            </w:r>
            <w:r w:rsidR="00107598">
              <w:rPr>
                <w:rFonts w:asciiTheme="minorHAnsi" w:eastAsiaTheme="minorEastAsia" w:hAnsiTheme="minorHAnsi" w:cstheme="minorBidi"/>
                <w:noProof/>
                <w:sz w:val="22"/>
                <w:szCs w:val="22"/>
              </w:rPr>
              <w:tab/>
            </w:r>
            <w:r w:rsidR="00107598" w:rsidRPr="00DC770C">
              <w:rPr>
                <w:rStyle w:val="Hyperlink"/>
                <w:noProof/>
              </w:rPr>
              <w:t>Tóm tắt và hướng phát triển</w:t>
            </w:r>
            <w:r w:rsidR="00107598">
              <w:rPr>
                <w:noProof/>
                <w:webHidden/>
              </w:rPr>
              <w:tab/>
            </w:r>
            <w:r w:rsidR="00107598">
              <w:rPr>
                <w:noProof/>
                <w:webHidden/>
              </w:rPr>
              <w:fldChar w:fldCharType="begin"/>
            </w:r>
            <w:r w:rsidR="00107598">
              <w:rPr>
                <w:noProof/>
                <w:webHidden/>
              </w:rPr>
              <w:instrText xml:space="preserve"> PAGEREF _Toc44754082 \h </w:instrText>
            </w:r>
            <w:r w:rsidR="00107598">
              <w:rPr>
                <w:noProof/>
                <w:webHidden/>
              </w:rPr>
            </w:r>
            <w:r w:rsidR="00107598">
              <w:rPr>
                <w:noProof/>
                <w:webHidden/>
              </w:rPr>
              <w:fldChar w:fldCharType="separate"/>
            </w:r>
            <w:r w:rsidR="00107598">
              <w:rPr>
                <w:noProof/>
                <w:webHidden/>
              </w:rPr>
              <w:t>44</w:t>
            </w:r>
            <w:r w:rsidR="00107598">
              <w:rPr>
                <w:noProof/>
                <w:webHidden/>
              </w:rPr>
              <w:fldChar w:fldCharType="end"/>
            </w:r>
          </w:hyperlink>
        </w:p>
        <w:p w14:paraId="4FD68590" w14:textId="10B8847C"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83" w:history="1">
            <w:r w:rsidR="00107598" w:rsidRPr="00DC770C">
              <w:rPr>
                <w:rStyle w:val="Hyperlink"/>
                <w:noProof/>
              </w:rPr>
              <w:t>4.1.</w:t>
            </w:r>
            <w:r w:rsidR="00107598">
              <w:rPr>
                <w:rFonts w:asciiTheme="minorHAnsi" w:eastAsiaTheme="minorEastAsia" w:hAnsiTheme="minorHAnsi" w:cstheme="minorBidi"/>
                <w:noProof/>
                <w:sz w:val="22"/>
                <w:szCs w:val="22"/>
              </w:rPr>
              <w:tab/>
            </w:r>
            <w:r w:rsidR="00107598" w:rsidRPr="00DC770C">
              <w:rPr>
                <w:rStyle w:val="Hyperlink"/>
                <w:noProof/>
              </w:rPr>
              <w:t>Tóm tắt kết quả</w:t>
            </w:r>
            <w:r w:rsidR="00107598">
              <w:rPr>
                <w:noProof/>
                <w:webHidden/>
              </w:rPr>
              <w:tab/>
            </w:r>
            <w:r w:rsidR="00107598">
              <w:rPr>
                <w:noProof/>
                <w:webHidden/>
              </w:rPr>
              <w:fldChar w:fldCharType="begin"/>
            </w:r>
            <w:r w:rsidR="00107598">
              <w:rPr>
                <w:noProof/>
                <w:webHidden/>
              </w:rPr>
              <w:instrText xml:space="preserve"> PAGEREF _Toc44754083 \h </w:instrText>
            </w:r>
            <w:r w:rsidR="00107598">
              <w:rPr>
                <w:noProof/>
                <w:webHidden/>
              </w:rPr>
            </w:r>
            <w:r w:rsidR="00107598">
              <w:rPr>
                <w:noProof/>
                <w:webHidden/>
              </w:rPr>
              <w:fldChar w:fldCharType="separate"/>
            </w:r>
            <w:r w:rsidR="00107598">
              <w:rPr>
                <w:noProof/>
                <w:webHidden/>
              </w:rPr>
              <w:t>44</w:t>
            </w:r>
            <w:r w:rsidR="00107598">
              <w:rPr>
                <w:noProof/>
                <w:webHidden/>
              </w:rPr>
              <w:fldChar w:fldCharType="end"/>
            </w:r>
          </w:hyperlink>
        </w:p>
        <w:p w14:paraId="73CED2A1" w14:textId="7803EC26"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84" w:history="1">
            <w:r w:rsidR="00107598" w:rsidRPr="00DC770C">
              <w:rPr>
                <w:rStyle w:val="Hyperlink"/>
                <w:noProof/>
              </w:rPr>
              <w:t>4.2.</w:t>
            </w:r>
            <w:r w:rsidR="00107598">
              <w:rPr>
                <w:rFonts w:asciiTheme="minorHAnsi" w:eastAsiaTheme="minorEastAsia" w:hAnsiTheme="minorHAnsi" w:cstheme="minorBidi"/>
                <w:noProof/>
                <w:sz w:val="22"/>
                <w:szCs w:val="22"/>
              </w:rPr>
              <w:tab/>
            </w:r>
            <w:r w:rsidR="00107598" w:rsidRPr="00DC770C">
              <w:rPr>
                <w:rStyle w:val="Hyperlink"/>
                <w:noProof/>
              </w:rPr>
              <w:t>Hạn chế</w:t>
            </w:r>
            <w:r w:rsidR="00107598">
              <w:rPr>
                <w:noProof/>
                <w:webHidden/>
              </w:rPr>
              <w:tab/>
            </w:r>
            <w:r w:rsidR="00107598">
              <w:rPr>
                <w:noProof/>
                <w:webHidden/>
              </w:rPr>
              <w:fldChar w:fldCharType="begin"/>
            </w:r>
            <w:r w:rsidR="00107598">
              <w:rPr>
                <w:noProof/>
                <w:webHidden/>
              </w:rPr>
              <w:instrText xml:space="preserve"> PAGEREF _Toc44754084 \h </w:instrText>
            </w:r>
            <w:r w:rsidR="00107598">
              <w:rPr>
                <w:noProof/>
                <w:webHidden/>
              </w:rPr>
            </w:r>
            <w:r w:rsidR="00107598">
              <w:rPr>
                <w:noProof/>
                <w:webHidden/>
              </w:rPr>
              <w:fldChar w:fldCharType="separate"/>
            </w:r>
            <w:r w:rsidR="00107598">
              <w:rPr>
                <w:noProof/>
                <w:webHidden/>
              </w:rPr>
              <w:t>45</w:t>
            </w:r>
            <w:r w:rsidR="00107598">
              <w:rPr>
                <w:noProof/>
                <w:webHidden/>
              </w:rPr>
              <w:fldChar w:fldCharType="end"/>
            </w:r>
          </w:hyperlink>
        </w:p>
        <w:p w14:paraId="60736B37" w14:textId="3FBE626B" w:rsidR="00107598" w:rsidRDefault="00867A06">
          <w:pPr>
            <w:pStyle w:val="TOC2"/>
            <w:tabs>
              <w:tab w:val="left" w:pos="880"/>
              <w:tab w:val="right" w:leader="dot" w:pos="9019"/>
            </w:tabs>
            <w:rPr>
              <w:rFonts w:asciiTheme="minorHAnsi" w:eastAsiaTheme="minorEastAsia" w:hAnsiTheme="minorHAnsi" w:cstheme="minorBidi"/>
              <w:noProof/>
              <w:sz w:val="22"/>
              <w:szCs w:val="22"/>
            </w:rPr>
          </w:pPr>
          <w:hyperlink w:anchor="_Toc44754085" w:history="1">
            <w:r w:rsidR="00107598" w:rsidRPr="00DC770C">
              <w:rPr>
                <w:rStyle w:val="Hyperlink"/>
                <w:noProof/>
              </w:rPr>
              <w:t>4.3.</w:t>
            </w:r>
            <w:r w:rsidR="00107598">
              <w:rPr>
                <w:rFonts w:asciiTheme="minorHAnsi" w:eastAsiaTheme="minorEastAsia" w:hAnsiTheme="minorHAnsi" w:cstheme="minorBidi"/>
                <w:noProof/>
                <w:sz w:val="22"/>
                <w:szCs w:val="22"/>
              </w:rPr>
              <w:tab/>
            </w:r>
            <w:r w:rsidR="00107598" w:rsidRPr="00DC770C">
              <w:rPr>
                <w:rStyle w:val="Hyperlink"/>
                <w:noProof/>
              </w:rPr>
              <w:t>Hướng phát triển</w:t>
            </w:r>
            <w:r w:rsidR="00107598">
              <w:rPr>
                <w:noProof/>
                <w:webHidden/>
              </w:rPr>
              <w:tab/>
            </w:r>
            <w:r w:rsidR="00107598">
              <w:rPr>
                <w:noProof/>
                <w:webHidden/>
              </w:rPr>
              <w:fldChar w:fldCharType="begin"/>
            </w:r>
            <w:r w:rsidR="00107598">
              <w:rPr>
                <w:noProof/>
                <w:webHidden/>
              </w:rPr>
              <w:instrText xml:space="preserve"> PAGEREF _Toc44754085 \h </w:instrText>
            </w:r>
            <w:r w:rsidR="00107598">
              <w:rPr>
                <w:noProof/>
                <w:webHidden/>
              </w:rPr>
            </w:r>
            <w:r w:rsidR="00107598">
              <w:rPr>
                <w:noProof/>
                <w:webHidden/>
              </w:rPr>
              <w:fldChar w:fldCharType="separate"/>
            </w:r>
            <w:r w:rsidR="00107598">
              <w:rPr>
                <w:noProof/>
                <w:webHidden/>
              </w:rPr>
              <w:t>45</w:t>
            </w:r>
            <w:r w:rsidR="00107598">
              <w:rPr>
                <w:noProof/>
                <w:webHidden/>
              </w:rPr>
              <w:fldChar w:fldCharType="end"/>
            </w:r>
          </w:hyperlink>
        </w:p>
        <w:p w14:paraId="46E4F938" w14:textId="3A20C3B7" w:rsidR="00107598" w:rsidRDefault="00867A06">
          <w:pPr>
            <w:pStyle w:val="TOC1"/>
            <w:tabs>
              <w:tab w:val="right" w:leader="dot" w:pos="9019"/>
            </w:tabs>
            <w:rPr>
              <w:rFonts w:asciiTheme="minorHAnsi" w:eastAsiaTheme="minorEastAsia" w:hAnsiTheme="minorHAnsi" w:cstheme="minorBidi"/>
              <w:noProof/>
              <w:sz w:val="22"/>
              <w:szCs w:val="22"/>
            </w:rPr>
          </w:pPr>
          <w:hyperlink w:anchor="_Toc44754086" w:history="1">
            <w:r w:rsidR="00107598" w:rsidRPr="00DC770C">
              <w:rPr>
                <w:rStyle w:val="Hyperlink"/>
                <w:bCs/>
                <w:noProof/>
              </w:rPr>
              <w:t>TÀI LIỆU THAM KHẢO</w:t>
            </w:r>
            <w:r w:rsidR="00107598">
              <w:rPr>
                <w:noProof/>
                <w:webHidden/>
              </w:rPr>
              <w:tab/>
            </w:r>
            <w:r w:rsidR="00107598">
              <w:rPr>
                <w:noProof/>
                <w:webHidden/>
              </w:rPr>
              <w:fldChar w:fldCharType="begin"/>
            </w:r>
            <w:r w:rsidR="00107598">
              <w:rPr>
                <w:noProof/>
                <w:webHidden/>
              </w:rPr>
              <w:instrText xml:space="preserve"> PAGEREF _Toc44754086 \h </w:instrText>
            </w:r>
            <w:r w:rsidR="00107598">
              <w:rPr>
                <w:noProof/>
                <w:webHidden/>
              </w:rPr>
            </w:r>
            <w:r w:rsidR="00107598">
              <w:rPr>
                <w:noProof/>
                <w:webHidden/>
              </w:rPr>
              <w:fldChar w:fldCharType="separate"/>
            </w:r>
            <w:r w:rsidR="00107598">
              <w:rPr>
                <w:noProof/>
                <w:webHidden/>
              </w:rPr>
              <w:t>46</w:t>
            </w:r>
            <w:r w:rsidR="00107598">
              <w:rPr>
                <w:noProof/>
                <w:webHidden/>
              </w:rPr>
              <w:fldChar w:fldCharType="end"/>
            </w:r>
          </w:hyperlink>
        </w:p>
        <w:p w14:paraId="72278BE4" w14:textId="3637839E" w:rsidR="00265E79" w:rsidRPr="00211071" w:rsidRDefault="00747D93">
          <w:r w:rsidRPr="00211071">
            <w:fldChar w:fldCharType="end"/>
          </w:r>
        </w:p>
      </w:sdtContent>
    </w:sdt>
    <w:p w14:paraId="396C27DC" w14:textId="56324961" w:rsidR="00D004DF" w:rsidRPr="00211071" w:rsidRDefault="00D004DF" w:rsidP="00AD2A35">
      <w:pPr>
        <w:rPr>
          <w:sz w:val="26"/>
          <w:szCs w:val="26"/>
        </w:rPr>
      </w:pPr>
    </w:p>
    <w:p w14:paraId="4A326F49" w14:textId="77777777" w:rsidR="00D004DF" w:rsidRPr="00211071" w:rsidRDefault="00D004DF">
      <w:pPr>
        <w:rPr>
          <w:sz w:val="26"/>
          <w:szCs w:val="26"/>
        </w:rPr>
      </w:pPr>
      <w:r w:rsidRPr="00211071">
        <w:rPr>
          <w:sz w:val="26"/>
          <w:szCs w:val="26"/>
        </w:rPr>
        <w:br w:type="page"/>
      </w:r>
    </w:p>
    <w:p w14:paraId="581ECBFA" w14:textId="7CCDD711" w:rsidR="00181D74" w:rsidRPr="00211071" w:rsidRDefault="00ED674F" w:rsidP="007D07A7">
      <w:pPr>
        <w:pStyle w:val="Heading1"/>
        <w:rPr>
          <w:rFonts w:ascii="Times New Roman" w:hAnsi="Times New Roman"/>
          <w:sz w:val="32"/>
        </w:rPr>
      </w:pPr>
      <w:bookmarkStart w:id="12" w:name="_Toc44754054"/>
      <w:r w:rsidRPr="00211071">
        <w:rPr>
          <w:rFonts w:ascii="Times New Roman" w:hAnsi="Times New Roman"/>
          <w:sz w:val="32"/>
        </w:rPr>
        <w:lastRenderedPageBreak/>
        <w:t>MỤC LỤC HÌNH ẢNH</w:t>
      </w:r>
      <w:bookmarkEnd w:id="12"/>
    </w:p>
    <w:p w14:paraId="7FC0A008" w14:textId="77777777" w:rsidR="00F22750" w:rsidRPr="00211071" w:rsidRDefault="00F22750" w:rsidP="00F22750"/>
    <w:p w14:paraId="30BA287C" w14:textId="77777777" w:rsidR="00107598" w:rsidRPr="00F658BF" w:rsidRDefault="00181D74" w:rsidP="005A0757">
      <w:pPr>
        <w:rPr>
          <w:noProof/>
        </w:rPr>
      </w:pPr>
      <w:bookmarkStart w:id="13" w:name="_Toc44457261"/>
      <w:r w:rsidRPr="00F658BF">
        <w:rPr>
          <w:rStyle w:val="Emphasis"/>
          <w:i w:val="0"/>
          <w:iCs w:val="0"/>
        </w:rPr>
        <w:t>Hình 1.1</w:t>
      </w:r>
      <w:bookmarkEnd w:id="13"/>
      <w:r w:rsidR="00EA0560" w:rsidRPr="00F658BF">
        <w:rPr>
          <w:rStyle w:val="Emphasis"/>
          <w:i w:val="0"/>
          <w:iCs w:val="0"/>
        </w:rPr>
        <w:fldChar w:fldCharType="begin"/>
      </w:r>
      <w:r w:rsidR="00EA0560" w:rsidRPr="00F658BF">
        <w:rPr>
          <w:rStyle w:val="Emphasis"/>
          <w:i w:val="0"/>
          <w:iCs w:val="0"/>
        </w:rPr>
        <w:instrText xml:space="preserve"> TOC \h \z \c "Hình 1.1." </w:instrText>
      </w:r>
      <w:r w:rsidR="00EA0560" w:rsidRPr="00F658BF">
        <w:rPr>
          <w:rStyle w:val="Emphasis"/>
          <w:i w:val="0"/>
          <w:iCs w:val="0"/>
        </w:rPr>
        <w:fldChar w:fldCharType="separate"/>
      </w:r>
    </w:p>
    <w:p w14:paraId="70AFF576" w14:textId="03580087"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r:id="rId9" w:anchor="_Toc44754001" w:history="1">
        <w:r w:rsidR="00107598" w:rsidRPr="00F658BF">
          <w:rPr>
            <w:rStyle w:val="Hyperlink"/>
            <w:noProof/>
          </w:rPr>
          <w:t>Hình 1.1. 1: Logo visual studio</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_Toc44754001 \h </w:instrText>
        </w:r>
        <w:r w:rsidR="00107598" w:rsidRPr="00F658BF">
          <w:rPr>
            <w:noProof/>
            <w:webHidden/>
          </w:rPr>
        </w:r>
        <w:r w:rsidR="00107598" w:rsidRPr="00F658BF">
          <w:rPr>
            <w:noProof/>
            <w:webHidden/>
          </w:rPr>
          <w:fldChar w:fldCharType="separate"/>
        </w:r>
        <w:r w:rsidR="00107598" w:rsidRPr="00F658BF">
          <w:rPr>
            <w:noProof/>
            <w:webHidden/>
          </w:rPr>
          <w:t>3</w:t>
        </w:r>
        <w:r w:rsidR="00107598" w:rsidRPr="00F658BF">
          <w:rPr>
            <w:noProof/>
            <w:webHidden/>
          </w:rPr>
          <w:fldChar w:fldCharType="end"/>
        </w:r>
      </w:hyperlink>
    </w:p>
    <w:p w14:paraId="29689698" w14:textId="0CF36CA6"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r:id="rId10" w:anchor="_Toc44754002" w:history="1">
        <w:r w:rsidR="00107598" w:rsidRPr="00F658BF">
          <w:rPr>
            <w:rStyle w:val="Hyperlink"/>
            <w:noProof/>
          </w:rPr>
          <w:t>Hình 1.1. 2: Logo SQL Server</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_Toc44754002 \h </w:instrText>
        </w:r>
        <w:r w:rsidR="00107598" w:rsidRPr="00F658BF">
          <w:rPr>
            <w:noProof/>
            <w:webHidden/>
          </w:rPr>
        </w:r>
        <w:r w:rsidR="00107598" w:rsidRPr="00F658BF">
          <w:rPr>
            <w:noProof/>
            <w:webHidden/>
          </w:rPr>
          <w:fldChar w:fldCharType="separate"/>
        </w:r>
        <w:r w:rsidR="00107598" w:rsidRPr="00F658BF">
          <w:rPr>
            <w:noProof/>
            <w:webHidden/>
          </w:rPr>
          <w:t>3</w:t>
        </w:r>
        <w:r w:rsidR="00107598" w:rsidRPr="00F658BF">
          <w:rPr>
            <w:noProof/>
            <w:webHidden/>
          </w:rPr>
          <w:fldChar w:fldCharType="end"/>
        </w:r>
      </w:hyperlink>
    </w:p>
    <w:p w14:paraId="64CDE9FB" w14:textId="77777777" w:rsidR="00107598" w:rsidRPr="00F658BF" w:rsidRDefault="00EA0560" w:rsidP="005A0757">
      <w:pPr>
        <w:rPr>
          <w:noProof/>
        </w:rPr>
      </w:pPr>
      <w:r w:rsidRPr="00F658BF">
        <w:rPr>
          <w:rStyle w:val="Emphasis"/>
          <w:i w:val="0"/>
          <w:iCs w:val="0"/>
        </w:rPr>
        <w:fldChar w:fldCharType="end"/>
      </w:r>
      <w:bookmarkStart w:id="14" w:name="_Toc44457262"/>
      <w:r w:rsidRPr="00F658BF">
        <w:rPr>
          <w:rStyle w:val="Emphasis"/>
          <w:i w:val="0"/>
          <w:iCs w:val="0"/>
        </w:rPr>
        <w:t>Hình 1.</w:t>
      </w:r>
      <w:r w:rsidR="00181D74" w:rsidRPr="00F658BF">
        <w:rPr>
          <w:rStyle w:val="Emphasis"/>
          <w:i w:val="0"/>
          <w:iCs w:val="0"/>
        </w:rPr>
        <w:t>2</w:t>
      </w:r>
      <w:bookmarkEnd w:id="14"/>
      <w:r w:rsidRPr="00F658BF">
        <w:rPr>
          <w:rStyle w:val="Emphasis"/>
          <w:i w:val="0"/>
          <w:iCs w:val="0"/>
        </w:rPr>
        <w:fldChar w:fldCharType="begin"/>
      </w:r>
      <w:r w:rsidRPr="00F658BF">
        <w:rPr>
          <w:rStyle w:val="Emphasis"/>
          <w:i w:val="0"/>
          <w:iCs w:val="0"/>
        </w:rPr>
        <w:instrText xml:space="preserve"> TOC \h \z \c "Hình 1.2." </w:instrText>
      </w:r>
      <w:r w:rsidRPr="00F658BF">
        <w:rPr>
          <w:rStyle w:val="Emphasis"/>
          <w:i w:val="0"/>
          <w:iCs w:val="0"/>
        </w:rPr>
        <w:fldChar w:fldCharType="separate"/>
      </w:r>
    </w:p>
    <w:p w14:paraId="4A963CFE" w14:textId="447D7A6F"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04" w:history="1">
        <w:r w:rsidR="00107598" w:rsidRPr="00F658BF">
          <w:rPr>
            <w:rStyle w:val="Hyperlink"/>
            <w:noProof/>
          </w:rPr>
          <w:t>Hình 1.2. 1: ASP.NET trong .Net Framework</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_Toc44754004 \h </w:instrText>
        </w:r>
        <w:r w:rsidR="00107598" w:rsidRPr="00F658BF">
          <w:rPr>
            <w:noProof/>
            <w:webHidden/>
          </w:rPr>
        </w:r>
        <w:r w:rsidR="00107598" w:rsidRPr="00F658BF">
          <w:rPr>
            <w:noProof/>
            <w:webHidden/>
          </w:rPr>
          <w:fldChar w:fldCharType="separate"/>
        </w:r>
        <w:r w:rsidR="00107598" w:rsidRPr="00F658BF">
          <w:rPr>
            <w:noProof/>
            <w:webHidden/>
          </w:rPr>
          <w:t>4</w:t>
        </w:r>
        <w:r w:rsidR="00107598" w:rsidRPr="00F658BF">
          <w:rPr>
            <w:noProof/>
            <w:webHidden/>
          </w:rPr>
          <w:fldChar w:fldCharType="end"/>
        </w:r>
      </w:hyperlink>
    </w:p>
    <w:p w14:paraId="00AEAAF4" w14:textId="403344D1"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05" w:history="1">
        <w:r w:rsidR="00107598" w:rsidRPr="00F658BF">
          <w:rPr>
            <w:rStyle w:val="Hyperlink"/>
            <w:noProof/>
          </w:rPr>
          <w:t>Hình 1.2. 2: Hệ thống namespace</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_Toc44754005 \h </w:instrText>
        </w:r>
        <w:r w:rsidR="00107598" w:rsidRPr="00F658BF">
          <w:rPr>
            <w:noProof/>
            <w:webHidden/>
          </w:rPr>
        </w:r>
        <w:r w:rsidR="00107598" w:rsidRPr="00F658BF">
          <w:rPr>
            <w:noProof/>
            <w:webHidden/>
          </w:rPr>
          <w:fldChar w:fldCharType="separate"/>
        </w:r>
        <w:r w:rsidR="00107598" w:rsidRPr="00F658BF">
          <w:rPr>
            <w:noProof/>
            <w:webHidden/>
          </w:rPr>
          <w:t>4</w:t>
        </w:r>
        <w:r w:rsidR="00107598" w:rsidRPr="00F658BF">
          <w:rPr>
            <w:noProof/>
            <w:webHidden/>
          </w:rPr>
          <w:fldChar w:fldCharType="end"/>
        </w:r>
      </w:hyperlink>
    </w:p>
    <w:p w14:paraId="47E0FB7A" w14:textId="5E70A19E"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06" w:history="1">
        <w:r w:rsidR="00107598" w:rsidRPr="00F658BF">
          <w:rPr>
            <w:rStyle w:val="Hyperlink"/>
            <w:noProof/>
          </w:rPr>
          <w:t>Hình 1.2. 3: Quá trình xử lý trang ASPX</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_Toc44754006 \h </w:instrText>
        </w:r>
        <w:r w:rsidR="00107598" w:rsidRPr="00F658BF">
          <w:rPr>
            <w:noProof/>
            <w:webHidden/>
          </w:rPr>
        </w:r>
        <w:r w:rsidR="00107598" w:rsidRPr="00F658BF">
          <w:rPr>
            <w:noProof/>
            <w:webHidden/>
          </w:rPr>
          <w:fldChar w:fldCharType="separate"/>
        </w:r>
        <w:r w:rsidR="00107598" w:rsidRPr="00F658BF">
          <w:rPr>
            <w:noProof/>
            <w:webHidden/>
          </w:rPr>
          <w:t>5</w:t>
        </w:r>
        <w:r w:rsidR="00107598" w:rsidRPr="00F658BF">
          <w:rPr>
            <w:noProof/>
            <w:webHidden/>
          </w:rPr>
          <w:fldChar w:fldCharType="end"/>
        </w:r>
      </w:hyperlink>
    </w:p>
    <w:p w14:paraId="1D1C50F0" w14:textId="52F61BE3"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07" w:history="1">
        <w:r w:rsidR="00107598" w:rsidRPr="00F658BF">
          <w:rPr>
            <w:rStyle w:val="Hyperlink"/>
            <w:noProof/>
          </w:rPr>
          <w:t>Hình 1.2. 4: Xử lý tập tin cấu hình ASP.NET</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_Toc44754007 \h </w:instrText>
        </w:r>
        <w:r w:rsidR="00107598" w:rsidRPr="00F658BF">
          <w:rPr>
            <w:noProof/>
            <w:webHidden/>
          </w:rPr>
        </w:r>
        <w:r w:rsidR="00107598" w:rsidRPr="00F658BF">
          <w:rPr>
            <w:noProof/>
            <w:webHidden/>
          </w:rPr>
          <w:fldChar w:fldCharType="separate"/>
        </w:r>
        <w:r w:rsidR="00107598" w:rsidRPr="00F658BF">
          <w:rPr>
            <w:noProof/>
            <w:webHidden/>
          </w:rPr>
          <w:t>7</w:t>
        </w:r>
        <w:r w:rsidR="00107598" w:rsidRPr="00F658BF">
          <w:rPr>
            <w:noProof/>
            <w:webHidden/>
          </w:rPr>
          <w:fldChar w:fldCharType="end"/>
        </w:r>
      </w:hyperlink>
    </w:p>
    <w:p w14:paraId="6259CF6B" w14:textId="1AD3F995"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r:id="rId11" w:anchor="_Toc44754008" w:history="1">
        <w:r w:rsidR="00107598" w:rsidRPr="00F658BF">
          <w:rPr>
            <w:rStyle w:val="Hyperlink"/>
            <w:noProof/>
          </w:rPr>
          <w:t>Hình 1.2. 5: MVC Pattern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_Toc44754008 \h </w:instrText>
        </w:r>
        <w:r w:rsidR="00107598" w:rsidRPr="00F658BF">
          <w:rPr>
            <w:noProof/>
            <w:webHidden/>
          </w:rPr>
        </w:r>
        <w:r w:rsidR="00107598" w:rsidRPr="00F658BF">
          <w:rPr>
            <w:noProof/>
            <w:webHidden/>
          </w:rPr>
          <w:fldChar w:fldCharType="separate"/>
        </w:r>
        <w:r w:rsidR="00107598" w:rsidRPr="00F658BF">
          <w:rPr>
            <w:noProof/>
            <w:webHidden/>
          </w:rPr>
          <w:t>8</w:t>
        </w:r>
        <w:r w:rsidR="00107598" w:rsidRPr="00F658BF">
          <w:rPr>
            <w:noProof/>
            <w:webHidden/>
          </w:rPr>
          <w:fldChar w:fldCharType="end"/>
        </w:r>
      </w:hyperlink>
    </w:p>
    <w:p w14:paraId="2A77199C" w14:textId="38D2F7E1"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r:id="rId12" w:anchor="_Toc44754009" w:history="1">
        <w:r w:rsidR="00107598" w:rsidRPr="00F658BF">
          <w:rPr>
            <w:rStyle w:val="Hyperlink"/>
            <w:noProof/>
          </w:rPr>
          <w:t>Hình 1.2. 6: Logo SQL</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_Toc44754009 \h </w:instrText>
        </w:r>
        <w:r w:rsidR="00107598" w:rsidRPr="00F658BF">
          <w:rPr>
            <w:noProof/>
            <w:webHidden/>
          </w:rPr>
        </w:r>
        <w:r w:rsidR="00107598" w:rsidRPr="00F658BF">
          <w:rPr>
            <w:noProof/>
            <w:webHidden/>
          </w:rPr>
          <w:fldChar w:fldCharType="separate"/>
        </w:r>
        <w:r w:rsidR="00107598" w:rsidRPr="00F658BF">
          <w:rPr>
            <w:noProof/>
            <w:webHidden/>
          </w:rPr>
          <w:t>8</w:t>
        </w:r>
        <w:r w:rsidR="00107598" w:rsidRPr="00F658BF">
          <w:rPr>
            <w:noProof/>
            <w:webHidden/>
          </w:rPr>
          <w:fldChar w:fldCharType="end"/>
        </w:r>
      </w:hyperlink>
    </w:p>
    <w:p w14:paraId="361E3211" w14:textId="34470110"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0" w:history="1">
        <w:r w:rsidR="00107598" w:rsidRPr="00F658BF">
          <w:rPr>
            <w:rStyle w:val="Hyperlink"/>
            <w:noProof/>
          </w:rPr>
          <w:t>Hình 1.2. 7: Sơ đồ Entity Framework</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_Toc44754010 \h </w:instrText>
        </w:r>
        <w:r w:rsidR="00107598" w:rsidRPr="00F658BF">
          <w:rPr>
            <w:noProof/>
            <w:webHidden/>
          </w:rPr>
        </w:r>
        <w:r w:rsidR="00107598" w:rsidRPr="00F658BF">
          <w:rPr>
            <w:noProof/>
            <w:webHidden/>
          </w:rPr>
          <w:fldChar w:fldCharType="separate"/>
        </w:r>
        <w:r w:rsidR="00107598" w:rsidRPr="00F658BF">
          <w:rPr>
            <w:noProof/>
            <w:webHidden/>
          </w:rPr>
          <w:t>11</w:t>
        </w:r>
        <w:r w:rsidR="00107598" w:rsidRPr="00F658BF">
          <w:rPr>
            <w:noProof/>
            <w:webHidden/>
          </w:rPr>
          <w:fldChar w:fldCharType="end"/>
        </w:r>
      </w:hyperlink>
    </w:p>
    <w:p w14:paraId="773CD37C" w14:textId="77777777" w:rsidR="00107598" w:rsidRPr="00F658BF" w:rsidRDefault="00EA0560" w:rsidP="005A0757">
      <w:pPr>
        <w:rPr>
          <w:noProof/>
        </w:rPr>
      </w:pPr>
      <w:r w:rsidRPr="00F658BF">
        <w:rPr>
          <w:rStyle w:val="Emphasis"/>
          <w:i w:val="0"/>
          <w:iCs w:val="0"/>
        </w:rPr>
        <w:fldChar w:fldCharType="end"/>
      </w:r>
      <w:bookmarkStart w:id="15" w:name="_Toc44457263"/>
      <w:r w:rsidR="000C1B7A" w:rsidRPr="00F658BF">
        <w:rPr>
          <w:rStyle w:val="Emphasis"/>
          <w:i w:val="0"/>
          <w:iCs w:val="0"/>
        </w:rPr>
        <w:t xml:space="preserve">Hình </w:t>
      </w:r>
      <w:r w:rsidR="00181D74" w:rsidRPr="00F658BF">
        <w:rPr>
          <w:rStyle w:val="Emphasis"/>
          <w:i w:val="0"/>
          <w:iCs w:val="0"/>
        </w:rPr>
        <w:t>2.4</w:t>
      </w:r>
      <w:bookmarkEnd w:id="15"/>
      <w:r w:rsidR="000C1B7A" w:rsidRPr="00F658BF">
        <w:rPr>
          <w:rStyle w:val="Emphasis"/>
          <w:i w:val="0"/>
          <w:iCs w:val="0"/>
        </w:rPr>
        <w:fldChar w:fldCharType="begin"/>
      </w:r>
      <w:r w:rsidR="000C1B7A" w:rsidRPr="00F658BF">
        <w:rPr>
          <w:rStyle w:val="Emphasis"/>
          <w:i w:val="0"/>
          <w:iCs w:val="0"/>
        </w:rPr>
        <w:instrText xml:space="preserve"> TOC \h \z \c "Hình 2.4." </w:instrText>
      </w:r>
      <w:r w:rsidR="000C1B7A" w:rsidRPr="00F658BF">
        <w:rPr>
          <w:rStyle w:val="Emphasis"/>
          <w:i w:val="0"/>
          <w:iCs w:val="0"/>
        </w:rPr>
        <w:fldChar w:fldCharType="separate"/>
      </w:r>
    </w:p>
    <w:p w14:paraId="738A3E7F" w14:textId="62699DE1"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1" w:history="1">
        <w:r w:rsidR="00107598" w:rsidRPr="00F658BF">
          <w:rPr>
            <w:rStyle w:val="Hyperlink"/>
            <w:noProof/>
          </w:rPr>
          <w:t>Hình 2.4. 1: Sơ đồ hoạt động của hệ thống</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_Toc44754011 \h </w:instrText>
        </w:r>
        <w:r w:rsidR="00107598" w:rsidRPr="00F658BF">
          <w:rPr>
            <w:noProof/>
            <w:webHidden/>
          </w:rPr>
        </w:r>
        <w:r w:rsidR="00107598" w:rsidRPr="00F658BF">
          <w:rPr>
            <w:noProof/>
            <w:webHidden/>
          </w:rPr>
          <w:fldChar w:fldCharType="separate"/>
        </w:r>
        <w:r w:rsidR="00107598" w:rsidRPr="00F658BF">
          <w:rPr>
            <w:noProof/>
            <w:webHidden/>
          </w:rPr>
          <w:t>16</w:t>
        </w:r>
        <w:r w:rsidR="00107598" w:rsidRPr="00F658BF">
          <w:rPr>
            <w:noProof/>
            <w:webHidden/>
          </w:rPr>
          <w:fldChar w:fldCharType="end"/>
        </w:r>
      </w:hyperlink>
    </w:p>
    <w:p w14:paraId="62C0DCE5" w14:textId="77777777" w:rsidR="00107598" w:rsidRPr="00F658BF" w:rsidRDefault="000C1B7A" w:rsidP="005A0757">
      <w:pPr>
        <w:rPr>
          <w:noProof/>
        </w:rPr>
      </w:pPr>
      <w:r w:rsidRPr="00F658BF">
        <w:rPr>
          <w:rStyle w:val="Emphasis"/>
          <w:i w:val="0"/>
          <w:iCs w:val="0"/>
        </w:rPr>
        <w:fldChar w:fldCharType="end"/>
      </w:r>
      <w:bookmarkStart w:id="16" w:name="_Toc44457264"/>
      <w:r w:rsidR="00E71F88" w:rsidRPr="00F658BF">
        <w:rPr>
          <w:rStyle w:val="Emphasis"/>
          <w:i w:val="0"/>
          <w:iCs w:val="0"/>
        </w:rPr>
        <w:t xml:space="preserve">Hình </w:t>
      </w:r>
      <w:r w:rsidR="00181D74" w:rsidRPr="00F658BF">
        <w:rPr>
          <w:rStyle w:val="Emphasis"/>
          <w:i w:val="0"/>
          <w:iCs w:val="0"/>
        </w:rPr>
        <w:t>3.2</w:t>
      </w:r>
      <w:bookmarkEnd w:id="16"/>
      <w:r w:rsidR="00E71F88" w:rsidRPr="00F658BF">
        <w:rPr>
          <w:rStyle w:val="Emphasis"/>
          <w:i w:val="0"/>
          <w:iCs w:val="0"/>
        </w:rPr>
        <w:fldChar w:fldCharType="begin"/>
      </w:r>
      <w:r w:rsidR="00E71F88" w:rsidRPr="00F658BF">
        <w:rPr>
          <w:rStyle w:val="Emphasis"/>
          <w:i w:val="0"/>
          <w:iCs w:val="0"/>
        </w:rPr>
        <w:instrText xml:space="preserve"> TOC \h \z \c "Hình 3.2." </w:instrText>
      </w:r>
      <w:r w:rsidR="00E71F88" w:rsidRPr="00F658BF">
        <w:rPr>
          <w:rStyle w:val="Emphasis"/>
          <w:i w:val="0"/>
          <w:iCs w:val="0"/>
        </w:rPr>
        <w:fldChar w:fldCharType="separate"/>
      </w:r>
    </w:p>
    <w:p w14:paraId="1BE739A6" w14:textId="738A4103"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2" w:history="1">
        <w:r w:rsidR="00107598" w:rsidRPr="00F658BF">
          <w:rPr>
            <w:rStyle w:val="Hyperlink"/>
            <w:noProof/>
          </w:rPr>
          <w:t>Hình 3.2. 1: Sơ đồ Use Case</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_Toc44754012 \h </w:instrText>
        </w:r>
        <w:r w:rsidR="00107598" w:rsidRPr="00F658BF">
          <w:rPr>
            <w:noProof/>
            <w:webHidden/>
          </w:rPr>
        </w:r>
        <w:r w:rsidR="00107598" w:rsidRPr="00F658BF">
          <w:rPr>
            <w:noProof/>
            <w:webHidden/>
          </w:rPr>
          <w:fldChar w:fldCharType="separate"/>
        </w:r>
        <w:r w:rsidR="00107598" w:rsidRPr="00F658BF">
          <w:rPr>
            <w:noProof/>
            <w:webHidden/>
          </w:rPr>
          <w:t>18</w:t>
        </w:r>
        <w:r w:rsidR="00107598" w:rsidRPr="00F658BF">
          <w:rPr>
            <w:noProof/>
            <w:webHidden/>
          </w:rPr>
          <w:fldChar w:fldCharType="end"/>
        </w:r>
      </w:hyperlink>
    </w:p>
    <w:p w14:paraId="19EFBAC4" w14:textId="77777777" w:rsidR="00107598" w:rsidRPr="00F658BF" w:rsidRDefault="00E71F88" w:rsidP="005A0757">
      <w:pPr>
        <w:rPr>
          <w:noProof/>
        </w:rPr>
      </w:pPr>
      <w:r w:rsidRPr="00F658BF">
        <w:rPr>
          <w:rStyle w:val="Emphasis"/>
          <w:i w:val="0"/>
          <w:iCs w:val="0"/>
        </w:rPr>
        <w:fldChar w:fldCharType="end"/>
      </w:r>
      <w:bookmarkStart w:id="17" w:name="_Toc44457265"/>
      <w:r w:rsidR="00F80C9F" w:rsidRPr="00F658BF">
        <w:rPr>
          <w:rStyle w:val="Emphasis"/>
          <w:i w:val="0"/>
          <w:iCs w:val="0"/>
        </w:rPr>
        <w:t>Hình 3.</w:t>
      </w:r>
      <w:r w:rsidR="00181D74" w:rsidRPr="00F658BF">
        <w:rPr>
          <w:rStyle w:val="Emphasis"/>
          <w:i w:val="0"/>
          <w:iCs w:val="0"/>
        </w:rPr>
        <w:t>3</w:t>
      </w:r>
      <w:bookmarkEnd w:id="17"/>
      <w:r w:rsidR="00F80C9F" w:rsidRPr="00F658BF">
        <w:rPr>
          <w:rStyle w:val="Emphasis"/>
          <w:i w:val="0"/>
          <w:iCs w:val="0"/>
        </w:rPr>
        <w:fldChar w:fldCharType="begin"/>
      </w:r>
      <w:r w:rsidR="00F80C9F" w:rsidRPr="00F658BF">
        <w:rPr>
          <w:rStyle w:val="Emphasis"/>
          <w:i w:val="0"/>
          <w:iCs w:val="0"/>
        </w:rPr>
        <w:instrText xml:space="preserve"> TOC \h \z \c "Hình 3.3." </w:instrText>
      </w:r>
      <w:r w:rsidR="00F80C9F" w:rsidRPr="00F658BF">
        <w:rPr>
          <w:rStyle w:val="Emphasis"/>
          <w:i w:val="0"/>
          <w:iCs w:val="0"/>
        </w:rPr>
        <w:fldChar w:fldCharType="separate"/>
      </w:r>
    </w:p>
    <w:p w14:paraId="1CDCB564" w14:textId="1BE25207"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7" w:history="1">
        <w:r w:rsidR="00107598" w:rsidRPr="00F658BF">
          <w:rPr>
            <w:rStyle w:val="Hyperlink"/>
            <w:noProof/>
          </w:rPr>
          <w:t>Hình 3.3. 1: Login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_Toc44754017 \h </w:instrText>
        </w:r>
        <w:r w:rsidR="00107598" w:rsidRPr="00F658BF">
          <w:rPr>
            <w:noProof/>
            <w:webHidden/>
          </w:rPr>
        </w:r>
        <w:r w:rsidR="00107598" w:rsidRPr="00F658BF">
          <w:rPr>
            <w:noProof/>
            <w:webHidden/>
          </w:rPr>
          <w:fldChar w:fldCharType="separate"/>
        </w:r>
        <w:r w:rsidR="00107598" w:rsidRPr="00F658BF">
          <w:rPr>
            <w:noProof/>
            <w:webHidden/>
          </w:rPr>
          <w:t>33</w:t>
        </w:r>
        <w:r w:rsidR="00107598" w:rsidRPr="00F658BF">
          <w:rPr>
            <w:noProof/>
            <w:webHidden/>
          </w:rPr>
          <w:fldChar w:fldCharType="end"/>
        </w:r>
      </w:hyperlink>
    </w:p>
    <w:p w14:paraId="5A277C0B" w14:textId="2BB8A7DA"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8" w:history="1">
        <w:r w:rsidR="00107598" w:rsidRPr="00F658BF">
          <w:rPr>
            <w:rStyle w:val="Hyperlink"/>
            <w:noProof/>
          </w:rPr>
          <w:t>Hình 3.3. 2: Register</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_Toc44754018 \h </w:instrText>
        </w:r>
        <w:r w:rsidR="00107598" w:rsidRPr="00F658BF">
          <w:rPr>
            <w:noProof/>
            <w:webHidden/>
          </w:rPr>
        </w:r>
        <w:r w:rsidR="00107598" w:rsidRPr="00F658BF">
          <w:rPr>
            <w:noProof/>
            <w:webHidden/>
          </w:rPr>
          <w:fldChar w:fldCharType="separate"/>
        </w:r>
        <w:r w:rsidR="00107598" w:rsidRPr="00F658BF">
          <w:rPr>
            <w:noProof/>
            <w:webHidden/>
          </w:rPr>
          <w:t>35</w:t>
        </w:r>
        <w:r w:rsidR="00107598" w:rsidRPr="00F658BF">
          <w:rPr>
            <w:noProof/>
            <w:webHidden/>
          </w:rPr>
          <w:fldChar w:fldCharType="end"/>
        </w:r>
      </w:hyperlink>
    </w:p>
    <w:p w14:paraId="37CE8D1C" w14:textId="64AB80CB"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19" w:history="1">
        <w:r w:rsidR="00107598" w:rsidRPr="00F658BF">
          <w:rPr>
            <w:rStyle w:val="Hyperlink"/>
            <w:noProof/>
          </w:rPr>
          <w:t>Hình 3.3. 3: Cart</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_Toc44754019 \h </w:instrText>
        </w:r>
        <w:r w:rsidR="00107598" w:rsidRPr="00F658BF">
          <w:rPr>
            <w:noProof/>
            <w:webHidden/>
          </w:rPr>
        </w:r>
        <w:r w:rsidR="00107598" w:rsidRPr="00F658BF">
          <w:rPr>
            <w:noProof/>
            <w:webHidden/>
          </w:rPr>
          <w:fldChar w:fldCharType="separate"/>
        </w:r>
        <w:r w:rsidR="00107598" w:rsidRPr="00F658BF">
          <w:rPr>
            <w:noProof/>
            <w:webHidden/>
          </w:rPr>
          <w:t>37</w:t>
        </w:r>
        <w:r w:rsidR="00107598" w:rsidRPr="00F658BF">
          <w:rPr>
            <w:noProof/>
            <w:webHidden/>
          </w:rPr>
          <w:fldChar w:fldCharType="end"/>
        </w:r>
      </w:hyperlink>
    </w:p>
    <w:p w14:paraId="0A084038" w14:textId="20861551"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20" w:history="1">
        <w:r w:rsidR="00107598" w:rsidRPr="00F658BF">
          <w:rPr>
            <w:rStyle w:val="Hyperlink"/>
            <w:noProof/>
          </w:rPr>
          <w:t>Hình 3.3. 4: Quản lý sản phẩm</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_Toc44754020 \h </w:instrText>
        </w:r>
        <w:r w:rsidR="00107598" w:rsidRPr="00F658BF">
          <w:rPr>
            <w:noProof/>
            <w:webHidden/>
          </w:rPr>
        </w:r>
        <w:r w:rsidR="00107598" w:rsidRPr="00F658BF">
          <w:rPr>
            <w:noProof/>
            <w:webHidden/>
          </w:rPr>
          <w:fldChar w:fldCharType="separate"/>
        </w:r>
        <w:r w:rsidR="00107598" w:rsidRPr="00F658BF">
          <w:rPr>
            <w:noProof/>
            <w:webHidden/>
          </w:rPr>
          <w:t>40</w:t>
        </w:r>
        <w:r w:rsidR="00107598" w:rsidRPr="00F658BF">
          <w:rPr>
            <w:noProof/>
            <w:webHidden/>
          </w:rPr>
          <w:fldChar w:fldCharType="end"/>
        </w:r>
      </w:hyperlink>
    </w:p>
    <w:p w14:paraId="225DD8C6" w14:textId="77777777" w:rsidR="00107598" w:rsidRPr="00F658BF" w:rsidRDefault="00F80C9F" w:rsidP="005A0757">
      <w:pPr>
        <w:rPr>
          <w:noProof/>
        </w:rPr>
      </w:pPr>
      <w:r w:rsidRPr="00F658BF">
        <w:rPr>
          <w:rStyle w:val="Emphasis"/>
          <w:i w:val="0"/>
          <w:iCs w:val="0"/>
        </w:rPr>
        <w:fldChar w:fldCharType="end"/>
      </w:r>
      <w:bookmarkStart w:id="18" w:name="_Toc44457266"/>
      <w:r w:rsidR="00033493" w:rsidRPr="00F658BF">
        <w:rPr>
          <w:rStyle w:val="Emphasis"/>
          <w:i w:val="0"/>
          <w:iCs w:val="0"/>
        </w:rPr>
        <w:t xml:space="preserve">Hình </w:t>
      </w:r>
      <w:r w:rsidR="00181D74" w:rsidRPr="00F658BF">
        <w:rPr>
          <w:rStyle w:val="Emphasis"/>
          <w:i w:val="0"/>
          <w:iCs w:val="0"/>
        </w:rPr>
        <w:t>4.1</w:t>
      </w:r>
      <w:bookmarkEnd w:id="18"/>
      <w:r w:rsidR="00033493" w:rsidRPr="00F658BF">
        <w:rPr>
          <w:rStyle w:val="Emphasis"/>
          <w:i w:val="0"/>
          <w:iCs w:val="0"/>
        </w:rPr>
        <w:fldChar w:fldCharType="begin"/>
      </w:r>
      <w:r w:rsidR="00033493" w:rsidRPr="00F658BF">
        <w:rPr>
          <w:rStyle w:val="Emphasis"/>
          <w:i w:val="0"/>
          <w:iCs w:val="0"/>
        </w:rPr>
        <w:instrText xml:space="preserve"> TOC \h \z \c "Hình 4.1." </w:instrText>
      </w:r>
      <w:r w:rsidR="00033493" w:rsidRPr="00F658BF">
        <w:rPr>
          <w:rStyle w:val="Emphasis"/>
          <w:i w:val="0"/>
          <w:iCs w:val="0"/>
        </w:rPr>
        <w:fldChar w:fldCharType="separate"/>
      </w:r>
    </w:p>
    <w:p w14:paraId="0551FB00" w14:textId="4582DB73"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21" w:history="1">
        <w:r w:rsidR="00107598" w:rsidRPr="00F658BF">
          <w:rPr>
            <w:rStyle w:val="Hyperlink"/>
            <w:noProof/>
          </w:rPr>
          <w:t>Hình 4.1. 1: Sơ đồ quan hệ kết hợp</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_Toc44754021 \h </w:instrText>
        </w:r>
        <w:r w:rsidR="00107598" w:rsidRPr="00F658BF">
          <w:rPr>
            <w:noProof/>
            <w:webHidden/>
          </w:rPr>
        </w:r>
        <w:r w:rsidR="00107598" w:rsidRPr="00F658BF">
          <w:rPr>
            <w:noProof/>
            <w:webHidden/>
          </w:rPr>
          <w:fldChar w:fldCharType="separate"/>
        </w:r>
        <w:r w:rsidR="00107598" w:rsidRPr="00F658BF">
          <w:rPr>
            <w:noProof/>
            <w:webHidden/>
          </w:rPr>
          <w:t>16</w:t>
        </w:r>
        <w:r w:rsidR="00107598" w:rsidRPr="00F658BF">
          <w:rPr>
            <w:noProof/>
            <w:webHidden/>
          </w:rPr>
          <w:fldChar w:fldCharType="end"/>
        </w:r>
      </w:hyperlink>
    </w:p>
    <w:p w14:paraId="46743FD7" w14:textId="77777777" w:rsidR="00107598" w:rsidRPr="00F658BF" w:rsidRDefault="00033493" w:rsidP="005A0757">
      <w:pPr>
        <w:rPr>
          <w:noProof/>
        </w:rPr>
      </w:pPr>
      <w:r w:rsidRPr="00F658BF">
        <w:rPr>
          <w:rStyle w:val="Emphasis"/>
          <w:i w:val="0"/>
          <w:iCs w:val="0"/>
        </w:rPr>
        <w:fldChar w:fldCharType="end"/>
      </w:r>
      <w:bookmarkStart w:id="19" w:name="_Toc44457267"/>
      <w:r w:rsidRPr="00F658BF">
        <w:rPr>
          <w:rStyle w:val="Emphasis"/>
          <w:i w:val="0"/>
          <w:iCs w:val="0"/>
        </w:rPr>
        <w:t xml:space="preserve">Hình </w:t>
      </w:r>
      <w:r w:rsidR="002C5B2D" w:rsidRPr="00F658BF">
        <w:rPr>
          <w:rStyle w:val="Emphasis"/>
          <w:i w:val="0"/>
          <w:iCs w:val="0"/>
        </w:rPr>
        <w:t>4.</w:t>
      </w:r>
      <w:r w:rsidR="00181D74" w:rsidRPr="00F658BF">
        <w:rPr>
          <w:rStyle w:val="Emphasis"/>
          <w:i w:val="0"/>
          <w:iCs w:val="0"/>
        </w:rPr>
        <w:t>2</w:t>
      </w:r>
      <w:bookmarkEnd w:id="19"/>
      <w:r w:rsidRPr="00F658BF">
        <w:rPr>
          <w:rStyle w:val="Emphasis"/>
          <w:i w:val="0"/>
          <w:iCs w:val="0"/>
        </w:rPr>
        <w:fldChar w:fldCharType="begin"/>
      </w:r>
      <w:r w:rsidRPr="00F658BF">
        <w:rPr>
          <w:rStyle w:val="Emphasis"/>
          <w:i w:val="0"/>
          <w:iCs w:val="0"/>
        </w:rPr>
        <w:instrText xml:space="preserve"> TOC \h \z \c "Hình 4.2." </w:instrText>
      </w:r>
      <w:r w:rsidRPr="00F658BF">
        <w:rPr>
          <w:rStyle w:val="Emphasis"/>
          <w:i w:val="0"/>
          <w:iCs w:val="0"/>
        </w:rPr>
        <w:fldChar w:fldCharType="separate"/>
      </w:r>
    </w:p>
    <w:p w14:paraId="74C20055" w14:textId="742CAB5A"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25" w:history="1">
        <w:r w:rsidR="00107598" w:rsidRPr="00F658BF">
          <w:rPr>
            <w:rStyle w:val="Hyperlink"/>
            <w:noProof/>
          </w:rPr>
          <w:t>Hình 4.2. 1: Lược đồ cơ sở dữ liệu</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_Toc44754025 \h </w:instrText>
        </w:r>
        <w:r w:rsidR="00107598" w:rsidRPr="00F658BF">
          <w:rPr>
            <w:noProof/>
            <w:webHidden/>
          </w:rPr>
        </w:r>
        <w:r w:rsidR="00107598" w:rsidRPr="00F658BF">
          <w:rPr>
            <w:noProof/>
            <w:webHidden/>
          </w:rPr>
          <w:fldChar w:fldCharType="separate"/>
        </w:r>
        <w:r w:rsidR="00107598" w:rsidRPr="00F658BF">
          <w:rPr>
            <w:noProof/>
            <w:webHidden/>
          </w:rPr>
          <w:t>17</w:t>
        </w:r>
        <w:r w:rsidR="00107598" w:rsidRPr="00F658BF">
          <w:rPr>
            <w:noProof/>
            <w:webHidden/>
          </w:rPr>
          <w:fldChar w:fldCharType="end"/>
        </w:r>
      </w:hyperlink>
    </w:p>
    <w:p w14:paraId="6736E0C2" w14:textId="77777777" w:rsidR="00107598" w:rsidRPr="00F658BF" w:rsidRDefault="00033493" w:rsidP="005A0757">
      <w:pPr>
        <w:rPr>
          <w:noProof/>
        </w:rPr>
      </w:pPr>
      <w:r w:rsidRPr="00F658BF">
        <w:rPr>
          <w:rStyle w:val="Emphasis"/>
          <w:i w:val="0"/>
          <w:iCs w:val="0"/>
        </w:rPr>
        <w:fldChar w:fldCharType="end"/>
      </w:r>
      <w:bookmarkStart w:id="20" w:name="_Toc44457268"/>
      <w:r w:rsidRPr="00F658BF">
        <w:rPr>
          <w:rStyle w:val="Emphasis"/>
          <w:i w:val="0"/>
          <w:iCs w:val="0"/>
        </w:rPr>
        <w:t>Hình 4.</w:t>
      </w:r>
      <w:r w:rsidR="00181D74" w:rsidRPr="00F658BF">
        <w:rPr>
          <w:rStyle w:val="Emphasis"/>
          <w:i w:val="0"/>
          <w:iCs w:val="0"/>
        </w:rPr>
        <w:t>3</w:t>
      </w:r>
      <w:bookmarkEnd w:id="20"/>
      <w:r w:rsidRPr="00F658BF">
        <w:rPr>
          <w:rStyle w:val="Emphasis"/>
          <w:i w:val="0"/>
          <w:iCs w:val="0"/>
        </w:rPr>
        <w:fldChar w:fldCharType="begin"/>
      </w:r>
      <w:r w:rsidRPr="00F658BF">
        <w:rPr>
          <w:rStyle w:val="Emphasis"/>
          <w:i w:val="0"/>
          <w:iCs w:val="0"/>
        </w:rPr>
        <w:instrText xml:space="preserve"> TOC \h \z \c "Hình 4.3." </w:instrText>
      </w:r>
      <w:r w:rsidRPr="00F658BF">
        <w:rPr>
          <w:rStyle w:val="Emphasis"/>
          <w:i w:val="0"/>
          <w:iCs w:val="0"/>
        </w:rPr>
        <w:fldChar w:fldCharType="separate"/>
      </w:r>
    </w:p>
    <w:p w14:paraId="3F595CCD" w14:textId="05BB9102"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29" w:history="1">
        <w:r w:rsidR="00107598" w:rsidRPr="00F658BF">
          <w:rPr>
            <w:rStyle w:val="Hyperlink"/>
            <w:noProof/>
          </w:rPr>
          <w:t>Hình 4.3. 1: Trang chủ (Index)</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_Toc44754029 \h </w:instrText>
        </w:r>
        <w:r w:rsidR="00107598" w:rsidRPr="00F658BF">
          <w:rPr>
            <w:noProof/>
            <w:webHidden/>
          </w:rPr>
        </w:r>
        <w:r w:rsidR="00107598" w:rsidRPr="00F658BF">
          <w:rPr>
            <w:noProof/>
            <w:webHidden/>
          </w:rPr>
          <w:fldChar w:fldCharType="separate"/>
        </w:r>
        <w:r w:rsidR="00107598" w:rsidRPr="00F658BF">
          <w:rPr>
            <w:noProof/>
            <w:webHidden/>
          </w:rPr>
          <w:t>18</w:t>
        </w:r>
        <w:r w:rsidR="00107598" w:rsidRPr="00F658BF">
          <w:rPr>
            <w:noProof/>
            <w:webHidden/>
          </w:rPr>
          <w:fldChar w:fldCharType="end"/>
        </w:r>
      </w:hyperlink>
    </w:p>
    <w:p w14:paraId="6249F4A5" w14:textId="0595FF62"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0" w:history="1">
        <w:r w:rsidR="00107598" w:rsidRPr="00F658BF">
          <w:rPr>
            <w:rStyle w:val="Hyperlink"/>
            <w:noProof/>
          </w:rPr>
          <w:t>Hình 4.3. 2: Mục sản phẩm mới</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_Toc44754030 \h </w:instrText>
        </w:r>
        <w:r w:rsidR="00107598" w:rsidRPr="00F658BF">
          <w:rPr>
            <w:noProof/>
            <w:webHidden/>
          </w:rPr>
        </w:r>
        <w:r w:rsidR="00107598" w:rsidRPr="00F658BF">
          <w:rPr>
            <w:noProof/>
            <w:webHidden/>
          </w:rPr>
          <w:fldChar w:fldCharType="separate"/>
        </w:r>
        <w:r w:rsidR="00107598" w:rsidRPr="00F658BF">
          <w:rPr>
            <w:noProof/>
            <w:webHidden/>
          </w:rPr>
          <w:t>19</w:t>
        </w:r>
        <w:r w:rsidR="00107598" w:rsidRPr="00F658BF">
          <w:rPr>
            <w:noProof/>
            <w:webHidden/>
          </w:rPr>
          <w:fldChar w:fldCharType="end"/>
        </w:r>
      </w:hyperlink>
    </w:p>
    <w:p w14:paraId="4A3B456B" w14:textId="11BBA705"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1" w:history="1">
        <w:r w:rsidR="00107598" w:rsidRPr="00F658BF">
          <w:rPr>
            <w:rStyle w:val="Hyperlink"/>
            <w:noProof/>
          </w:rPr>
          <w:t>Hình 4.3. 3: Mục sản phẩm hot nhất</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_Toc44754031 \h </w:instrText>
        </w:r>
        <w:r w:rsidR="00107598" w:rsidRPr="00F658BF">
          <w:rPr>
            <w:noProof/>
            <w:webHidden/>
          </w:rPr>
        </w:r>
        <w:r w:rsidR="00107598" w:rsidRPr="00F658BF">
          <w:rPr>
            <w:noProof/>
            <w:webHidden/>
          </w:rPr>
          <w:fldChar w:fldCharType="separate"/>
        </w:r>
        <w:r w:rsidR="00107598" w:rsidRPr="00F658BF">
          <w:rPr>
            <w:noProof/>
            <w:webHidden/>
          </w:rPr>
          <w:t>19</w:t>
        </w:r>
        <w:r w:rsidR="00107598" w:rsidRPr="00F658BF">
          <w:rPr>
            <w:noProof/>
            <w:webHidden/>
          </w:rPr>
          <w:fldChar w:fldCharType="end"/>
        </w:r>
      </w:hyperlink>
    </w:p>
    <w:p w14:paraId="5EE2EDCA" w14:textId="4DFE6A2C"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2" w:history="1">
        <w:r w:rsidR="00107598" w:rsidRPr="00F658BF">
          <w:rPr>
            <w:rStyle w:val="Hyperlink"/>
            <w:noProof/>
          </w:rPr>
          <w:t>Hình 4.3. 4: Trang danh sách Top sản phẩm bán chạy</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_Toc44754032 \h </w:instrText>
        </w:r>
        <w:r w:rsidR="00107598" w:rsidRPr="00F658BF">
          <w:rPr>
            <w:noProof/>
            <w:webHidden/>
          </w:rPr>
        </w:r>
        <w:r w:rsidR="00107598" w:rsidRPr="00F658BF">
          <w:rPr>
            <w:noProof/>
            <w:webHidden/>
          </w:rPr>
          <w:fldChar w:fldCharType="separate"/>
        </w:r>
        <w:r w:rsidR="00107598" w:rsidRPr="00F658BF">
          <w:rPr>
            <w:noProof/>
            <w:webHidden/>
          </w:rPr>
          <w:t>20</w:t>
        </w:r>
        <w:r w:rsidR="00107598" w:rsidRPr="00F658BF">
          <w:rPr>
            <w:noProof/>
            <w:webHidden/>
          </w:rPr>
          <w:fldChar w:fldCharType="end"/>
        </w:r>
      </w:hyperlink>
    </w:p>
    <w:p w14:paraId="42C94902" w14:textId="645E0EB6"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3" w:history="1">
        <w:r w:rsidR="00107598" w:rsidRPr="00F658BF">
          <w:rPr>
            <w:rStyle w:val="Hyperlink"/>
            <w:noProof/>
          </w:rPr>
          <w:t>Hình 4.3. 5: Trang giỏ hàng</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_Toc44754033 \h </w:instrText>
        </w:r>
        <w:r w:rsidR="00107598" w:rsidRPr="00F658BF">
          <w:rPr>
            <w:noProof/>
            <w:webHidden/>
          </w:rPr>
        </w:r>
        <w:r w:rsidR="00107598" w:rsidRPr="00F658BF">
          <w:rPr>
            <w:noProof/>
            <w:webHidden/>
          </w:rPr>
          <w:fldChar w:fldCharType="separate"/>
        </w:r>
        <w:r w:rsidR="00107598" w:rsidRPr="00F658BF">
          <w:rPr>
            <w:noProof/>
            <w:webHidden/>
          </w:rPr>
          <w:t>21</w:t>
        </w:r>
        <w:r w:rsidR="00107598" w:rsidRPr="00F658BF">
          <w:rPr>
            <w:noProof/>
            <w:webHidden/>
          </w:rPr>
          <w:fldChar w:fldCharType="end"/>
        </w:r>
      </w:hyperlink>
    </w:p>
    <w:p w14:paraId="3F029769" w14:textId="61101458"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4" w:history="1">
        <w:r w:rsidR="00107598" w:rsidRPr="00F658BF">
          <w:rPr>
            <w:rStyle w:val="Hyperlink"/>
            <w:noProof/>
          </w:rPr>
          <w:t>Hình 4.3. 6: Trang login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_Toc44754034 \h </w:instrText>
        </w:r>
        <w:r w:rsidR="00107598" w:rsidRPr="00F658BF">
          <w:rPr>
            <w:noProof/>
            <w:webHidden/>
          </w:rPr>
        </w:r>
        <w:r w:rsidR="00107598" w:rsidRPr="00F658BF">
          <w:rPr>
            <w:noProof/>
            <w:webHidden/>
          </w:rPr>
          <w:fldChar w:fldCharType="separate"/>
        </w:r>
        <w:r w:rsidR="00107598" w:rsidRPr="00F658BF">
          <w:rPr>
            <w:noProof/>
            <w:webHidden/>
          </w:rPr>
          <w:t>22</w:t>
        </w:r>
        <w:r w:rsidR="00107598" w:rsidRPr="00F658BF">
          <w:rPr>
            <w:noProof/>
            <w:webHidden/>
          </w:rPr>
          <w:fldChar w:fldCharType="end"/>
        </w:r>
      </w:hyperlink>
    </w:p>
    <w:p w14:paraId="61776E22" w14:textId="3BA5CDAB"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5" w:history="1">
        <w:r w:rsidR="00107598" w:rsidRPr="00F658BF">
          <w:rPr>
            <w:rStyle w:val="Hyperlink"/>
            <w:noProof/>
          </w:rPr>
          <w:t>Hình 4.3. 7: Trang đăng kí tài khoảng mới</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_Toc44754035 \h </w:instrText>
        </w:r>
        <w:r w:rsidR="00107598" w:rsidRPr="00F658BF">
          <w:rPr>
            <w:noProof/>
            <w:webHidden/>
          </w:rPr>
        </w:r>
        <w:r w:rsidR="00107598" w:rsidRPr="00F658BF">
          <w:rPr>
            <w:noProof/>
            <w:webHidden/>
          </w:rPr>
          <w:fldChar w:fldCharType="separate"/>
        </w:r>
        <w:r w:rsidR="00107598" w:rsidRPr="00F658BF">
          <w:rPr>
            <w:noProof/>
            <w:webHidden/>
          </w:rPr>
          <w:t>23</w:t>
        </w:r>
        <w:r w:rsidR="00107598" w:rsidRPr="00F658BF">
          <w:rPr>
            <w:noProof/>
            <w:webHidden/>
          </w:rPr>
          <w:fldChar w:fldCharType="end"/>
        </w:r>
      </w:hyperlink>
    </w:p>
    <w:p w14:paraId="3DC90A22" w14:textId="178D6D75"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6" w:history="1">
        <w:r w:rsidR="00107598" w:rsidRPr="00F658BF">
          <w:rPr>
            <w:rStyle w:val="Hyperlink"/>
            <w:noProof/>
          </w:rPr>
          <w:t>Hình 4.3. 8: Trang laptop</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_Toc44754036 \h </w:instrText>
        </w:r>
        <w:r w:rsidR="00107598" w:rsidRPr="00F658BF">
          <w:rPr>
            <w:noProof/>
            <w:webHidden/>
          </w:rPr>
        </w:r>
        <w:r w:rsidR="00107598" w:rsidRPr="00F658BF">
          <w:rPr>
            <w:noProof/>
            <w:webHidden/>
          </w:rPr>
          <w:fldChar w:fldCharType="separate"/>
        </w:r>
        <w:r w:rsidR="00107598" w:rsidRPr="00F658BF">
          <w:rPr>
            <w:noProof/>
            <w:webHidden/>
          </w:rPr>
          <w:t>24</w:t>
        </w:r>
        <w:r w:rsidR="00107598" w:rsidRPr="00F658BF">
          <w:rPr>
            <w:noProof/>
            <w:webHidden/>
          </w:rPr>
          <w:fldChar w:fldCharType="end"/>
        </w:r>
      </w:hyperlink>
    </w:p>
    <w:p w14:paraId="649696E3" w14:textId="023C6EAA"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7" w:history="1">
        <w:r w:rsidR="00107598" w:rsidRPr="00F658BF">
          <w:rPr>
            <w:rStyle w:val="Hyperlink"/>
            <w:noProof/>
          </w:rPr>
          <w:t>Hình 4.3. 9: Trang điện thoại</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_Toc44754037 \h </w:instrText>
        </w:r>
        <w:r w:rsidR="00107598" w:rsidRPr="00F658BF">
          <w:rPr>
            <w:noProof/>
            <w:webHidden/>
          </w:rPr>
        </w:r>
        <w:r w:rsidR="00107598" w:rsidRPr="00F658BF">
          <w:rPr>
            <w:noProof/>
            <w:webHidden/>
          </w:rPr>
          <w:fldChar w:fldCharType="separate"/>
        </w:r>
        <w:r w:rsidR="00107598" w:rsidRPr="00F658BF">
          <w:rPr>
            <w:noProof/>
            <w:webHidden/>
          </w:rPr>
          <w:t>24</w:t>
        </w:r>
        <w:r w:rsidR="00107598" w:rsidRPr="00F658BF">
          <w:rPr>
            <w:noProof/>
            <w:webHidden/>
          </w:rPr>
          <w:fldChar w:fldCharType="end"/>
        </w:r>
      </w:hyperlink>
    </w:p>
    <w:p w14:paraId="002768D2" w14:textId="074068B4"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8" w:history="1">
        <w:r w:rsidR="00107598" w:rsidRPr="00F658BF">
          <w:rPr>
            <w:rStyle w:val="Hyperlink"/>
            <w:noProof/>
          </w:rPr>
          <w:t>Hình 4.3. 10: Trang đồng hồ</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_Toc44754038 \h </w:instrText>
        </w:r>
        <w:r w:rsidR="00107598" w:rsidRPr="00F658BF">
          <w:rPr>
            <w:noProof/>
            <w:webHidden/>
          </w:rPr>
        </w:r>
        <w:r w:rsidR="00107598" w:rsidRPr="00F658BF">
          <w:rPr>
            <w:noProof/>
            <w:webHidden/>
          </w:rPr>
          <w:fldChar w:fldCharType="separate"/>
        </w:r>
        <w:r w:rsidR="00107598" w:rsidRPr="00F658BF">
          <w:rPr>
            <w:noProof/>
            <w:webHidden/>
          </w:rPr>
          <w:t>25</w:t>
        </w:r>
        <w:r w:rsidR="00107598" w:rsidRPr="00F658BF">
          <w:rPr>
            <w:noProof/>
            <w:webHidden/>
          </w:rPr>
          <w:fldChar w:fldCharType="end"/>
        </w:r>
      </w:hyperlink>
    </w:p>
    <w:p w14:paraId="02ECF86A" w14:textId="1CC27C99"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39" w:history="1">
        <w:r w:rsidR="00107598" w:rsidRPr="00F658BF">
          <w:rPr>
            <w:rStyle w:val="Hyperlink"/>
            <w:noProof/>
          </w:rPr>
          <w:t>Hình 4.3. 11: Trang login Admin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_Toc44754039 \h </w:instrText>
        </w:r>
        <w:r w:rsidR="00107598" w:rsidRPr="00F658BF">
          <w:rPr>
            <w:noProof/>
            <w:webHidden/>
          </w:rPr>
        </w:r>
        <w:r w:rsidR="00107598" w:rsidRPr="00F658BF">
          <w:rPr>
            <w:noProof/>
            <w:webHidden/>
          </w:rPr>
          <w:fldChar w:fldCharType="separate"/>
        </w:r>
        <w:r w:rsidR="00107598" w:rsidRPr="00F658BF">
          <w:rPr>
            <w:noProof/>
            <w:webHidden/>
          </w:rPr>
          <w:t>26</w:t>
        </w:r>
        <w:r w:rsidR="00107598" w:rsidRPr="00F658BF">
          <w:rPr>
            <w:noProof/>
            <w:webHidden/>
          </w:rPr>
          <w:fldChar w:fldCharType="end"/>
        </w:r>
      </w:hyperlink>
    </w:p>
    <w:p w14:paraId="5802AFDB" w14:textId="20D1AAAA"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0" w:history="1">
        <w:r w:rsidR="00107598" w:rsidRPr="00F658BF">
          <w:rPr>
            <w:rStyle w:val="Hyperlink"/>
            <w:noProof/>
          </w:rPr>
          <w:t>Hình 4.3. 12: Trang chủ Admin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_Toc44754040 \h </w:instrText>
        </w:r>
        <w:r w:rsidR="00107598" w:rsidRPr="00F658BF">
          <w:rPr>
            <w:noProof/>
            <w:webHidden/>
          </w:rPr>
        </w:r>
        <w:r w:rsidR="00107598" w:rsidRPr="00F658BF">
          <w:rPr>
            <w:noProof/>
            <w:webHidden/>
          </w:rPr>
          <w:fldChar w:fldCharType="separate"/>
        </w:r>
        <w:r w:rsidR="00107598" w:rsidRPr="00F658BF">
          <w:rPr>
            <w:noProof/>
            <w:webHidden/>
          </w:rPr>
          <w:t>26</w:t>
        </w:r>
        <w:r w:rsidR="00107598" w:rsidRPr="00F658BF">
          <w:rPr>
            <w:noProof/>
            <w:webHidden/>
          </w:rPr>
          <w:fldChar w:fldCharType="end"/>
        </w:r>
      </w:hyperlink>
    </w:p>
    <w:p w14:paraId="7A21595B" w14:textId="0D5B49C8"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1" w:history="1">
        <w:r w:rsidR="00107598" w:rsidRPr="00F658BF">
          <w:rPr>
            <w:rStyle w:val="Hyperlink"/>
            <w:noProof/>
          </w:rPr>
          <w:t>Hình 4.3. 13: Trang danh sách tài khoản</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_Toc44754041 \h </w:instrText>
        </w:r>
        <w:r w:rsidR="00107598" w:rsidRPr="00F658BF">
          <w:rPr>
            <w:noProof/>
            <w:webHidden/>
          </w:rPr>
        </w:r>
        <w:r w:rsidR="00107598" w:rsidRPr="00F658BF">
          <w:rPr>
            <w:noProof/>
            <w:webHidden/>
          </w:rPr>
          <w:fldChar w:fldCharType="separate"/>
        </w:r>
        <w:r w:rsidR="00107598" w:rsidRPr="00F658BF">
          <w:rPr>
            <w:noProof/>
            <w:webHidden/>
          </w:rPr>
          <w:t>27</w:t>
        </w:r>
        <w:r w:rsidR="00107598" w:rsidRPr="00F658BF">
          <w:rPr>
            <w:noProof/>
            <w:webHidden/>
          </w:rPr>
          <w:fldChar w:fldCharType="end"/>
        </w:r>
      </w:hyperlink>
    </w:p>
    <w:p w14:paraId="6C6DFF27" w14:textId="0833993E"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2" w:history="1">
        <w:r w:rsidR="00107598" w:rsidRPr="00F658BF">
          <w:rPr>
            <w:rStyle w:val="Hyperlink"/>
            <w:noProof/>
          </w:rPr>
          <w:t>Hình 4.3. 14: Trang danh sách sản phẩm</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_Toc44754042 \h </w:instrText>
        </w:r>
        <w:r w:rsidR="00107598" w:rsidRPr="00F658BF">
          <w:rPr>
            <w:noProof/>
            <w:webHidden/>
          </w:rPr>
        </w:r>
        <w:r w:rsidR="00107598" w:rsidRPr="00F658BF">
          <w:rPr>
            <w:noProof/>
            <w:webHidden/>
          </w:rPr>
          <w:fldChar w:fldCharType="separate"/>
        </w:r>
        <w:r w:rsidR="00107598" w:rsidRPr="00F658BF">
          <w:rPr>
            <w:noProof/>
            <w:webHidden/>
          </w:rPr>
          <w:t>28</w:t>
        </w:r>
        <w:r w:rsidR="00107598" w:rsidRPr="00F658BF">
          <w:rPr>
            <w:noProof/>
            <w:webHidden/>
          </w:rPr>
          <w:fldChar w:fldCharType="end"/>
        </w:r>
      </w:hyperlink>
    </w:p>
    <w:p w14:paraId="52E26830" w14:textId="72EDF3E0"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3" w:history="1">
        <w:r w:rsidR="00107598" w:rsidRPr="00F658BF">
          <w:rPr>
            <w:rStyle w:val="Hyperlink"/>
            <w:noProof/>
          </w:rPr>
          <w:t>Hình 4.3. 15: Trang danh sách đơn hàng</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_Toc44754043 \h </w:instrText>
        </w:r>
        <w:r w:rsidR="00107598" w:rsidRPr="00F658BF">
          <w:rPr>
            <w:noProof/>
            <w:webHidden/>
          </w:rPr>
        </w:r>
        <w:r w:rsidR="00107598" w:rsidRPr="00F658BF">
          <w:rPr>
            <w:noProof/>
            <w:webHidden/>
          </w:rPr>
          <w:fldChar w:fldCharType="separate"/>
        </w:r>
        <w:r w:rsidR="00107598" w:rsidRPr="00F658BF">
          <w:rPr>
            <w:noProof/>
            <w:webHidden/>
          </w:rPr>
          <w:t>28</w:t>
        </w:r>
        <w:r w:rsidR="00107598" w:rsidRPr="00F658BF">
          <w:rPr>
            <w:noProof/>
            <w:webHidden/>
          </w:rPr>
          <w:fldChar w:fldCharType="end"/>
        </w:r>
      </w:hyperlink>
    </w:p>
    <w:p w14:paraId="52C3DE5D" w14:textId="71D76C17"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4" w:history="1">
        <w:r w:rsidR="00107598" w:rsidRPr="00F658BF">
          <w:rPr>
            <w:rStyle w:val="Hyperlink"/>
            <w:noProof/>
          </w:rPr>
          <w:t>Hình 4.3. 16: Trang danh mục sản phẩm</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_Toc44754044 \h </w:instrText>
        </w:r>
        <w:r w:rsidR="00107598" w:rsidRPr="00F658BF">
          <w:rPr>
            <w:noProof/>
            <w:webHidden/>
          </w:rPr>
        </w:r>
        <w:r w:rsidR="00107598" w:rsidRPr="00F658BF">
          <w:rPr>
            <w:noProof/>
            <w:webHidden/>
          </w:rPr>
          <w:fldChar w:fldCharType="separate"/>
        </w:r>
        <w:r w:rsidR="00107598" w:rsidRPr="00F658BF">
          <w:rPr>
            <w:noProof/>
            <w:webHidden/>
          </w:rPr>
          <w:t>29</w:t>
        </w:r>
        <w:r w:rsidR="00107598" w:rsidRPr="00F658BF">
          <w:rPr>
            <w:noProof/>
            <w:webHidden/>
          </w:rPr>
          <w:fldChar w:fldCharType="end"/>
        </w:r>
      </w:hyperlink>
    </w:p>
    <w:p w14:paraId="3F368953" w14:textId="72CB6451"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5" w:history="1">
        <w:r w:rsidR="00107598" w:rsidRPr="00F658BF">
          <w:rPr>
            <w:rStyle w:val="Hyperlink"/>
            <w:noProof/>
          </w:rPr>
          <w:t>Hình 4.3. 17: Trang thông tin nhà cung cấp</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_Toc44754045 \h </w:instrText>
        </w:r>
        <w:r w:rsidR="00107598" w:rsidRPr="00F658BF">
          <w:rPr>
            <w:noProof/>
            <w:webHidden/>
          </w:rPr>
        </w:r>
        <w:r w:rsidR="00107598" w:rsidRPr="00F658BF">
          <w:rPr>
            <w:noProof/>
            <w:webHidden/>
          </w:rPr>
          <w:fldChar w:fldCharType="separate"/>
        </w:r>
        <w:r w:rsidR="00107598" w:rsidRPr="00F658BF">
          <w:rPr>
            <w:noProof/>
            <w:webHidden/>
          </w:rPr>
          <w:t>29</w:t>
        </w:r>
        <w:r w:rsidR="00107598" w:rsidRPr="00F658BF">
          <w:rPr>
            <w:noProof/>
            <w:webHidden/>
          </w:rPr>
          <w:fldChar w:fldCharType="end"/>
        </w:r>
      </w:hyperlink>
    </w:p>
    <w:p w14:paraId="2A3F1271" w14:textId="45CC1808"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6" w:history="1">
        <w:r w:rsidR="00107598" w:rsidRPr="00F658BF">
          <w:rPr>
            <w:rStyle w:val="Hyperlink"/>
            <w:noProof/>
          </w:rPr>
          <w:t>Hình 4.3. 18: Trang thống kê doanh thu</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_Toc44754046 \h </w:instrText>
        </w:r>
        <w:r w:rsidR="00107598" w:rsidRPr="00F658BF">
          <w:rPr>
            <w:noProof/>
            <w:webHidden/>
          </w:rPr>
        </w:r>
        <w:r w:rsidR="00107598" w:rsidRPr="00F658BF">
          <w:rPr>
            <w:noProof/>
            <w:webHidden/>
          </w:rPr>
          <w:fldChar w:fldCharType="separate"/>
        </w:r>
        <w:r w:rsidR="00107598" w:rsidRPr="00F658BF">
          <w:rPr>
            <w:noProof/>
            <w:webHidden/>
          </w:rPr>
          <w:t>30</w:t>
        </w:r>
        <w:r w:rsidR="00107598" w:rsidRPr="00F658BF">
          <w:rPr>
            <w:noProof/>
            <w:webHidden/>
          </w:rPr>
          <w:fldChar w:fldCharType="end"/>
        </w:r>
      </w:hyperlink>
    </w:p>
    <w:p w14:paraId="50B331FF" w14:textId="6C7934B8"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7" w:history="1">
        <w:r w:rsidR="00107598" w:rsidRPr="00F658BF">
          <w:rPr>
            <w:rStyle w:val="Hyperlink"/>
            <w:noProof/>
          </w:rPr>
          <w:t>Hình 4.3. 19: Thống kê đơn hàng theo ngày</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_Toc44754047 \h </w:instrText>
        </w:r>
        <w:r w:rsidR="00107598" w:rsidRPr="00F658BF">
          <w:rPr>
            <w:noProof/>
            <w:webHidden/>
          </w:rPr>
        </w:r>
        <w:r w:rsidR="00107598" w:rsidRPr="00F658BF">
          <w:rPr>
            <w:noProof/>
            <w:webHidden/>
          </w:rPr>
          <w:fldChar w:fldCharType="separate"/>
        </w:r>
        <w:r w:rsidR="00107598" w:rsidRPr="00F658BF">
          <w:rPr>
            <w:noProof/>
            <w:webHidden/>
          </w:rPr>
          <w:t>30</w:t>
        </w:r>
        <w:r w:rsidR="00107598" w:rsidRPr="00F658BF">
          <w:rPr>
            <w:noProof/>
            <w:webHidden/>
          </w:rPr>
          <w:fldChar w:fldCharType="end"/>
        </w:r>
      </w:hyperlink>
    </w:p>
    <w:p w14:paraId="0591DF47" w14:textId="569E7A1C"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8" w:history="1">
        <w:r w:rsidR="00107598" w:rsidRPr="00F658BF">
          <w:rPr>
            <w:rStyle w:val="Hyperlink"/>
            <w:noProof/>
          </w:rPr>
          <w:t>Hình 4.3. 20: Thống kê đơn hàng theo tháng</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_Toc44754048 \h </w:instrText>
        </w:r>
        <w:r w:rsidR="00107598" w:rsidRPr="00F658BF">
          <w:rPr>
            <w:noProof/>
            <w:webHidden/>
          </w:rPr>
        </w:r>
        <w:r w:rsidR="00107598" w:rsidRPr="00F658BF">
          <w:rPr>
            <w:noProof/>
            <w:webHidden/>
          </w:rPr>
          <w:fldChar w:fldCharType="separate"/>
        </w:r>
        <w:r w:rsidR="00107598" w:rsidRPr="00F658BF">
          <w:rPr>
            <w:noProof/>
            <w:webHidden/>
          </w:rPr>
          <w:t>31</w:t>
        </w:r>
        <w:r w:rsidR="00107598" w:rsidRPr="00F658BF">
          <w:rPr>
            <w:noProof/>
            <w:webHidden/>
          </w:rPr>
          <w:fldChar w:fldCharType="end"/>
        </w:r>
      </w:hyperlink>
    </w:p>
    <w:p w14:paraId="482F5FE3" w14:textId="4F22DE8D"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49" w:history="1">
        <w:r w:rsidR="00107598" w:rsidRPr="00F658BF">
          <w:rPr>
            <w:rStyle w:val="Hyperlink"/>
            <w:noProof/>
          </w:rPr>
          <w:t>Hình 4.3. 21: Thống kê đơn hàng theo năm</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_Toc44754049 \h </w:instrText>
        </w:r>
        <w:r w:rsidR="00107598" w:rsidRPr="00F658BF">
          <w:rPr>
            <w:noProof/>
            <w:webHidden/>
          </w:rPr>
        </w:r>
        <w:r w:rsidR="00107598" w:rsidRPr="00F658BF">
          <w:rPr>
            <w:noProof/>
            <w:webHidden/>
          </w:rPr>
          <w:fldChar w:fldCharType="separate"/>
        </w:r>
        <w:r w:rsidR="00107598" w:rsidRPr="00F658BF">
          <w:rPr>
            <w:noProof/>
            <w:webHidden/>
          </w:rPr>
          <w:t>31</w:t>
        </w:r>
        <w:r w:rsidR="00107598" w:rsidRPr="00F658BF">
          <w:rPr>
            <w:noProof/>
            <w:webHidden/>
          </w:rPr>
          <w:fldChar w:fldCharType="end"/>
        </w:r>
      </w:hyperlink>
    </w:p>
    <w:p w14:paraId="5C7E710A" w14:textId="5D8D9E78" w:rsidR="00107598" w:rsidRPr="00F658BF" w:rsidRDefault="00867A06">
      <w:pPr>
        <w:pStyle w:val="TableofFigures"/>
        <w:tabs>
          <w:tab w:val="right" w:leader="dot" w:pos="9019"/>
        </w:tabs>
        <w:rPr>
          <w:rFonts w:asciiTheme="minorHAnsi" w:eastAsiaTheme="minorEastAsia" w:hAnsiTheme="minorHAnsi" w:cstheme="minorBidi"/>
          <w:noProof/>
          <w:sz w:val="22"/>
          <w:szCs w:val="22"/>
        </w:rPr>
      </w:pPr>
      <w:hyperlink w:anchor="_Toc44754050" w:history="1">
        <w:r w:rsidR="00107598" w:rsidRPr="00F658BF">
          <w:rPr>
            <w:rStyle w:val="Hyperlink"/>
            <w:noProof/>
          </w:rPr>
          <w:t>Hình 4.3. 22: Trang top 10 sản phẩm bán chạy</w:t>
        </w:r>
        <w:r w:rsidR="00107598" w:rsidRPr="00F658BF">
          <w:rPr>
            <w:noProof/>
            <w:webHidden/>
          </w:rPr>
          <w:tab/>
        </w:r>
        <w:r w:rsidR="00107598" w:rsidRPr="00F658BF">
          <w:rPr>
            <w:noProof/>
            <w:webHidden/>
          </w:rPr>
          <w:fldChar w:fldCharType="begin"/>
        </w:r>
        <w:r w:rsidR="00107598" w:rsidRPr="00F658BF">
          <w:rPr>
            <w:noProof/>
            <w:webHidden/>
          </w:rPr>
          <w:instrText xml:space="preserve"> PAGEREF _Toc44754050 \h </w:instrText>
        </w:r>
        <w:r w:rsidR="00107598" w:rsidRPr="00F658BF">
          <w:rPr>
            <w:noProof/>
            <w:webHidden/>
          </w:rPr>
        </w:r>
        <w:r w:rsidR="00107598" w:rsidRPr="00F658BF">
          <w:rPr>
            <w:noProof/>
            <w:webHidden/>
          </w:rPr>
          <w:fldChar w:fldCharType="separate"/>
        </w:r>
        <w:r w:rsidR="00107598" w:rsidRPr="00F658BF">
          <w:rPr>
            <w:noProof/>
            <w:webHidden/>
          </w:rPr>
          <w:t>32</w:t>
        </w:r>
        <w:r w:rsidR="00107598" w:rsidRPr="00F658BF">
          <w:rPr>
            <w:noProof/>
            <w:webHidden/>
          </w:rPr>
          <w:fldChar w:fldCharType="end"/>
        </w:r>
      </w:hyperlink>
    </w:p>
    <w:p w14:paraId="4D3967F7" w14:textId="08E2F2E0" w:rsidR="0048155A" w:rsidRPr="00211071" w:rsidRDefault="00033493" w:rsidP="00E05711">
      <w:pPr>
        <w:rPr>
          <w:rStyle w:val="Emphasis"/>
          <w:b/>
          <w:bCs/>
          <w:i w:val="0"/>
          <w:iCs w:val="0"/>
        </w:rPr>
      </w:pPr>
      <w:r w:rsidRPr="00F658BF">
        <w:rPr>
          <w:rStyle w:val="Emphasis"/>
          <w:i w:val="0"/>
          <w:iCs w:val="0"/>
        </w:rPr>
        <w:fldChar w:fldCharType="end"/>
      </w:r>
    </w:p>
    <w:p w14:paraId="3596F84F" w14:textId="32DB0DE9" w:rsidR="00294804" w:rsidRPr="00211071" w:rsidRDefault="00294804" w:rsidP="00294804"/>
    <w:p w14:paraId="5AE23898" w14:textId="341FE91B" w:rsidR="00D004DF" w:rsidRPr="00211071" w:rsidRDefault="0048155A" w:rsidP="003F18BD">
      <w:pPr>
        <w:rPr>
          <w:b/>
          <w:sz w:val="34"/>
        </w:rPr>
      </w:pPr>
      <w:r w:rsidRPr="00211071">
        <w:rPr>
          <w:rStyle w:val="Emphasis"/>
          <w:i w:val="0"/>
          <w:iCs w:val="0"/>
        </w:rPr>
        <w:br w:type="page"/>
      </w:r>
    </w:p>
    <w:p w14:paraId="5635D08F" w14:textId="4E88544B" w:rsidR="00D004DF" w:rsidRPr="00211071" w:rsidRDefault="00AD2A35" w:rsidP="00D004DF">
      <w:pPr>
        <w:pStyle w:val="Heading1"/>
        <w:rPr>
          <w:rFonts w:ascii="Times New Roman" w:hAnsi="Times New Roman"/>
          <w:sz w:val="32"/>
        </w:rPr>
      </w:pPr>
      <w:bookmarkStart w:id="21" w:name="_Toc11189152"/>
      <w:bookmarkStart w:id="22" w:name="_Toc44754055"/>
      <w:r w:rsidRPr="00211071">
        <w:rPr>
          <w:rFonts w:ascii="Times New Roman" w:hAnsi="Times New Roman"/>
          <w:sz w:val="32"/>
        </w:rPr>
        <w:lastRenderedPageBreak/>
        <w:t>LỜI CẢM ƠN</w:t>
      </w:r>
      <w:bookmarkEnd w:id="21"/>
      <w:bookmarkEnd w:id="22"/>
    </w:p>
    <w:p w14:paraId="698EDF47" w14:textId="77777777" w:rsidR="00D004DF" w:rsidRPr="00211071" w:rsidRDefault="00D004DF" w:rsidP="00D004DF"/>
    <w:p w14:paraId="3084D05E" w14:textId="77777777" w:rsidR="004208C0" w:rsidRPr="00B11A54" w:rsidRDefault="004208C0" w:rsidP="004208C0">
      <w:pPr>
        <w:spacing w:line="312" w:lineRule="auto"/>
        <w:ind w:firstLine="720"/>
        <w:jc w:val="both"/>
        <w:rPr>
          <w:sz w:val="26"/>
          <w:szCs w:val="26"/>
        </w:rPr>
      </w:pPr>
      <w:bookmarkStart w:id="23" w:name="_Toc515820752"/>
      <w:bookmarkStart w:id="24" w:name="_Toc501985809"/>
      <w:bookmarkStart w:id="25" w:name="_Toc501998126"/>
      <w:bookmarkStart w:id="26" w:name="_Toc501998941"/>
      <w:bookmarkStart w:id="27" w:name="_Toc501999425"/>
      <w:bookmarkStart w:id="28" w:name="_Toc501999669"/>
      <w:r w:rsidRPr="00B11A54">
        <w:rPr>
          <w:sz w:val="26"/>
          <w:szCs w:val="26"/>
        </w:rPr>
        <w:t>Cảm ơn cô Đặng Thanh Linh Phú là giảng viên hướng dẫn của nhóm, đã hỗ trợ nhóm trong quá trình xây dựng sản phẩm (website bán hàng)</w:t>
      </w:r>
      <w:bookmarkEnd w:id="23"/>
      <w:bookmarkEnd w:id="24"/>
      <w:bookmarkEnd w:id="25"/>
      <w:bookmarkEnd w:id="26"/>
      <w:bookmarkEnd w:id="27"/>
      <w:bookmarkEnd w:id="28"/>
      <w:r w:rsidRPr="00B11A54">
        <w:rPr>
          <w:sz w:val="26"/>
          <w:szCs w:val="26"/>
        </w:rPr>
        <w:t>, giúp nhóm đưa ra các hướng giải quyết vấn đề một cách tốt nhất và đạt được hiệu cao. Xin chân thành cảm ơn cô.</w:t>
      </w:r>
    </w:p>
    <w:p w14:paraId="723A6559" w14:textId="77777777" w:rsidR="004208C0" w:rsidRPr="00B11A54" w:rsidRDefault="004208C0" w:rsidP="004208C0">
      <w:pPr>
        <w:spacing w:line="312" w:lineRule="auto"/>
        <w:ind w:firstLine="720"/>
        <w:jc w:val="both"/>
        <w:rPr>
          <w:sz w:val="26"/>
          <w:szCs w:val="26"/>
        </w:rPr>
      </w:pPr>
      <w:r w:rsidRPr="00B11A54">
        <w:rPr>
          <w:sz w:val="26"/>
          <w:szCs w:val="26"/>
        </w:rPr>
        <w:t>Là một nhóm gồm những sinh viên đang còn học tại trường chưa có nhiều kinh nghiệm và còn nhiều khuyết điểm vì thế khó có thể xây dựng được một website hoàn chỉnh. Tuy nhiên, nhờ vào sự hướng dẫn tận tình của cô mà nhóm đã hoàn thành xong được đồ án, từ đó mỗi cá nhân trong nhóm học tập và rút ra được nhiều kinh nghiệm, làm nền tảng áp dụng vào công việc trong tương lai.</w:t>
      </w:r>
    </w:p>
    <w:p w14:paraId="3E814257" w14:textId="02324484" w:rsidR="00D004DF" w:rsidRPr="00211071" w:rsidRDefault="00D004DF">
      <w:pPr>
        <w:rPr>
          <w:b/>
          <w:sz w:val="24"/>
        </w:rPr>
      </w:pPr>
      <w:r w:rsidRPr="00211071">
        <w:rPr>
          <w:b/>
          <w:sz w:val="24"/>
        </w:rPr>
        <w:br w:type="page"/>
      </w:r>
    </w:p>
    <w:p w14:paraId="028E31F3" w14:textId="77777777" w:rsidR="002B4094" w:rsidRPr="00211071" w:rsidRDefault="002B4094" w:rsidP="00D004DF">
      <w:pPr>
        <w:pStyle w:val="Heading1"/>
        <w:rPr>
          <w:rFonts w:ascii="Times New Roman" w:hAnsi="Times New Roman"/>
          <w:sz w:val="26"/>
          <w:szCs w:val="26"/>
        </w:rPr>
        <w:sectPr w:rsidR="002B4094" w:rsidRPr="00211071" w:rsidSect="00536CB2">
          <w:footerReference w:type="default" r:id="rId13"/>
          <w:pgSz w:w="11909" w:h="16834" w:code="9"/>
          <w:pgMar w:top="1134" w:right="1440" w:bottom="1135" w:left="1440" w:header="720" w:footer="720" w:gutter="0"/>
          <w:pgNumType w:fmt="lowerRoman" w:start="1"/>
          <w:cols w:space="720"/>
        </w:sectPr>
      </w:pPr>
    </w:p>
    <w:p w14:paraId="55F7F4E6" w14:textId="5F89DE0F" w:rsidR="00716EDE" w:rsidRPr="00211071" w:rsidRDefault="00D004DF" w:rsidP="00716EDE">
      <w:pPr>
        <w:pStyle w:val="Heading1"/>
        <w:rPr>
          <w:rFonts w:ascii="Times New Roman" w:hAnsi="Times New Roman"/>
          <w:sz w:val="32"/>
        </w:rPr>
      </w:pPr>
      <w:bookmarkStart w:id="29" w:name="_Toc44754056"/>
      <w:r w:rsidRPr="00211071">
        <w:rPr>
          <w:rFonts w:ascii="Times New Roman" w:hAnsi="Times New Roman"/>
          <w:sz w:val="32"/>
        </w:rPr>
        <w:lastRenderedPageBreak/>
        <w:t>NHẬP ĐỀ</w:t>
      </w:r>
      <w:bookmarkEnd w:id="29"/>
    </w:p>
    <w:p w14:paraId="4718C4FC" w14:textId="77777777" w:rsidR="00253ED0" w:rsidRPr="00211071" w:rsidRDefault="00253ED0" w:rsidP="00253ED0"/>
    <w:p w14:paraId="1D8CFB24" w14:textId="74234880" w:rsidR="008D1687" w:rsidRPr="00211071" w:rsidRDefault="00700400" w:rsidP="0009015A">
      <w:pPr>
        <w:spacing w:line="312" w:lineRule="auto"/>
        <w:ind w:firstLine="720"/>
        <w:jc w:val="both"/>
        <w:rPr>
          <w:sz w:val="26"/>
          <w:szCs w:val="26"/>
        </w:rPr>
      </w:pPr>
      <w:r w:rsidRPr="00211071">
        <w:rPr>
          <w:sz w:val="26"/>
          <w:szCs w:val="26"/>
        </w:rPr>
        <w:t xml:space="preserve">Ngày nay việc ứng dụng công nghệ vào trong kinh doanh không còn là điều gì quá </w:t>
      </w:r>
      <w:r w:rsidR="00F31196" w:rsidRPr="00211071">
        <w:rPr>
          <w:sz w:val="26"/>
          <w:szCs w:val="26"/>
        </w:rPr>
        <w:t>xa lạ</w:t>
      </w:r>
      <w:r w:rsidRPr="00211071">
        <w:rPr>
          <w:sz w:val="26"/>
          <w:szCs w:val="26"/>
        </w:rPr>
        <w:t>. Nó giúp cho các chủ kinh doanh tiết kiệm nhiều chi phí cũng như tạo ra một môi trường phù hợp để quản</w:t>
      </w:r>
      <w:r w:rsidR="00374F22" w:rsidRPr="00211071">
        <w:rPr>
          <w:sz w:val="26"/>
          <w:szCs w:val="26"/>
        </w:rPr>
        <w:t>g</w:t>
      </w:r>
      <w:r w:rsidRPr="00211071">
        <w:rPr>
          <w:sz w:val="26"/>
          <w:szCs w:val="26"/>
        </w:rPr>
        <w:t xml:space="preserve"> cáo và kinh doanh</w:t>
      </w:r>
      <w:r w:rsidR="006D0216" w:rsidRPr="00211071">
        <w:rPr>
          <w:sz w:val="26"/>
          <w:szCs w:val="26"/>
        </w:rPr>
        <w:t xml:space="preserve"> các mặt hàng của mình. Nó </w:t>
      </w:r>
      <w:r w:rsidRPr="00211071">
        <w:rPr>
          <w:sz w:val="26"/>
          <w:szCs w:val="26"/>
        </w:rPr>
        <w:t xml:space="preserve">giúp cho </w:t>
      </w:r>
      <w:r w:rsidR="006D0216" w:rsidRPr="00211071">
        <w:rPr>
          <w:sz w:val="26"/>
          <w:szCs w:val="26"/>
        </w:rPr>
        <w:t>những người có nhu cầu</w:t>
      </w:r>
      <w:r w:rsidRPr="00211071">
        <w:rPr>
          <w:sz w:val="26"/>
          <w:szCs w:val="26"/>
        </w:rPr>
        <w:t xml:space="preserve"> tiết kiệm được thời gian, </w:t>
      </w:r>
      <w:r w:rsidR="00621360" w:rsidRPr="00211071">
        <w:rPr>
          <w:sz w:val="26"/>
          <w:szCs w:val="26"/>
        </w:rPr>
        <w:t xml:space="preserve">công </w:t>
      </w:r>
      <w:r w:rsidRPr="00211071">
        <w:rPr>
          <w:sz w:val="26"/>
          <w:szCs w:val="26"/>
        </w:rPr>
        <w:t>sức</w:t>
      </w:r>
      <w:r w:rsidR="006D0216" w:rsidRPr="00211071">
        <w:rPr>
          <w:sz w:val="26"/>
          <w:szCs w:val="26"/>
        </w:rPr>
        <w:t xml:space="preserve"> và chi phí</w:t>
      </w:r>
      <w:r w:rsidR="009D3EE0" w:rsidRPr="00211071">
        <w:rPr>
          <w:sz w:val="26"/>
          <w:szCs w:val="26"/>
        </w:rPr>
        <w:t xml:space="preserve"> đi lại</w:t>
      </w:r>
      <w:r w:rsidR="006D0216" w:rsidRPr="00211071">
        <w:rPr>
          <w:sz w:val="26"/>
          <w:szCs w:val="26"/>
        </w:rPr>
        <w:t xml:space="preserve"> cho việc</w:t>
      </w:r>
      <w:r w:rsidR="009D3EE0" w:rsidRPr="00211071">
        <w:rPr>
          <w:sz w:val="26"/>
          <w:szCs w:val="26"/>
        </w:rPr>
        <w:t xml:space="preserve"> tìm mua một sản phẩm</w:t>
      </w:r>
      <w:r w:rsidR="006D0216" w:rsidRPr="00211071">
        <w:rPr>
          <w:sz w:val="26"/>
          <w:szCs w:val="26"/>
        </w:rPr>
        <w:t>.</w:t>
      </w:r>
      <w:r w:rsidR="009D3EE0" w:rsidRPr="00211071">
        <w:rPr>
          <w:sz w:val="26"/>
          <w:szCs w:val="26"/>
        </w:rPr>
        <w:t xml:space="preserve"> </w:t>
      </w:r>
      <w:r w:rsidR="006D0216" w:rsidRPr="00211071">
        <w:rPr>
          <w:sz w:val="26"/>
          <w:szCs w:val="26"/>
        </w:rPr>
        <w:t xml:space="preserve">Những người có nhu cầu </w:t>
      </w:r>
      <w:r w:rsidR="009D3EE0" w:rsidRPr="00211071">
        <w:rPr>
          <w:sz w:val="26"/>
          <w:szCs w:val="26"/>
        </w:rPr>
        <w:t xml:space="preserve">có thể xem trước </w:t>
      </w:r>
      <w:r w:rsidR="006D0216" w:rsidRPr="00211071">
        <w:rPr>
          <w:sz w:val="26"/>
          <w:szCs w:val="26"/>
        </w:rPr>
        <w:t xml:space="preserve">thông tin </w:t>
      </w:r>
      <w:r w:rsidR="009D3EE0" w:rsidRPr="00211071">
        <w:rPr>
          <w:sz w:val="26"/>
          <w:szCs w:val="26"/>
        </w:rPr>
        <w:t>sản phẩm</w:t>
      </w:r>
      <w:r w:rsidR="006D0216" w:rsidRPr="00211071">
        <w:rPr>
          <w:sz w:val="26"/>
          <w:szCs w:val="26"/>
        </w:rPr>
        <w:t xml:space="preserve"> dựa trên hình chụp sản phẩm</w:t>
      </w:r>
      <w:r w:rsidR="009D3EE0" w:rsidRPr="00211071">
        <w:rPr>
          <w:sz w:val="26"/>
          <w:szCs w:val="26"/>
        </w:rPr>
        <w:t xml:space="preserve">, </w:t>
      </w:r>
      <w:r w:rsidR="006D0216" w:rsidRPr="00211071">
        <w:rPr>
          <w:sz w:val="26"/>
          <w:szCs w:val="26"/>
        </w:rPr>
        <w:t xml:space="preserve">các mô tả và </w:t>
      </w:r>
      <w:r w:rsidR="009D3EE0" w:rsidRPr="00211071">
        <w:rPr>
          <w:sz w:val="26"/>
          <w:szCs w:val="26"/>
        </w:rPr>
        <w:t>giá cả</w:t>
      </w:r>
      <w:r w:rsidR="006D0216" w:rsidRPr="00211071">
        <w:rPr>
          <w:sz w:val="26"/>
          <w:szCs w:val="26"/>
        </w:rPr>
        <w:t xml:space="preserve"> sản phẩm, …</w:t>
      </w:r>
      <w:r w:rsidRPr="00211071">
        <w:rPr>
          <w:sz w:val="26"/>
          <w:szCs w:val="26"/>
        </w:rPr>
        <w:t>.</w:t>
      </w:r>
      <w:r w:rsidR="00016250" w:rsidRPr="00211071">
        <w:rPr>
          <w:sz w:val="26"/>
          <w:szCs w:val="26"/>
        </w:rPr>
        <w:t xml:space="preserve"> Hơn nữa, </w:t>
      </w:r>
      <w:r w:rsidR="006D0216" w:rsidRPr="00211071">
        <w:rPr>
          <w:sz w:val="26"/>
          <w:szCs w:val="26"/>
        </w:rPr>
        <w:t xml:space="preserve">nhà kinh doanh mong muốn </w:t>
      </w:r>
      <w:r w:rsidR="00621360" w:rsidRPr="00211071">
        <w:rPr>
          <w:sz w:val="26"/>
          <w:szCs w:val="26"/>
        </w:rPr>
        <w:t xml:space="preserve">ngày càng </w:t>
      </w:r>
      <w:r w:rsidR="006D0216" w:rsidRPr="00211071">
        <w:rPr>
          <w:sz w:val="26"/>
          <w:szCs w:val="26"/>
        </w:rPr>
        <w:t>có nhiều</w:t>
      </w:r>
      <w:r w:rsidR="00621360" w:rsidRPr="00211071">
        <w:rPr>
          <w:sz w:val="26"/>
          <w:szCs w:val="26"/>
        </w:rPr>
        <w:t xml:space="preserve"> khách hàng</w:t>
      </w:r>
      <w:r w:rsidR="006D0216" w:rsidRPr="00211071">
        <w:rPr>
          <w:sz w:val="26"/>
          <w:szCs w:val="26"/>
        </w:rPr>
        <w:t xml:space="preserve"> hơn</w:t>
      </w:r>
      <w:r w:rsidR="00016250" w:rsidRPr="00211071">
        <w:rPr>
          <w:sz w:val="26"/>
          <w:szCs w:val="26"/>
        </w:rPr>
        <w:t>, quảng cáo sản phẩm, quảng bá thương hiệu…</w:t>
      </w:r>
      <w:r w:rsidR="006D0216" w:rsidRPr="00211071">
        <w:rPr>
          <w:sz w:val="26"/>
          <w:szCs w:val="26"/>
        </w:rPr>
        <w:t xml:space="preserve"> thì</w:t>
      </w:r>
      <w:r w:rsidR="00016250" w:rsidRPr="00211071">
        <w:rPr>
          <w:sz w:val="26"/>
          <w:szCs w:val="26"/>
        </w:rPr>
        <w:t xml:space="preserve"> </w:t>
      </w:r>
      <w:r w:rsidR="006D0216" w:rsidRPr="00211071">
        <w:rPr>
          <w:sz w:val="26"/>
          <w:szCs w:val="26"/>
        </w:rPr>
        <w:t xml:space="preserve">cần phải tạo Website bán hàng. </w:t>
      </w:r>
      <w:r w:rsidR="00621360" w:rsidRPr="00211071">
        <w:rPr>
          <w:sz w:val="26"/>
          <w:szCs w:val="26"/>
        </w:rPr>
        <w:t xml:space="preserve">Lợi dụng sự phát triển mạnh mẽ </w:t>
      </w:r>
      <w:r w:rsidR="003B3145" w:rsidRPr="00211071">
        <w:rPr>
          <w:sz w:val="26"/>
          <w:szCs w:val="26"/>
        </w:rPr>
        <w:t>và sự phá</w:t>
      </w:r>
      <w:r w:rsidR="006D0216" w:rsidRPr="00211071">
        <w:rPr>
          <w:sz w:val="26"/>
          <w:szCs w:val="26"/>
        </w:rPr>
        <w:t>t triển của công nghệ ngày nay, c</w:t>
      </w:r>
      <w:r w:rsidR="003B3145" w:rsidRPr="00211071">
        <w:rPr>
          <w:sz w:val="26"/>
          <w:szCs w:val="26"/>
        </w:rPr>
        <w:t>húng tôi quyết định xây dựng một website bán hàng online</w:t>
      </w:r>
      <w:r w:rsidR="006D0216" w:rsidRPr="00211071">
        <w:rPr>
          <w:sz w:val="26"/>
          <w:szCs w:val="26"/>
        </w:rPr>
        <w:t xml:space="preserve"> với mục đích</w:t>
      </w:r>
      <w:r w:rsidR="00035AE4" w:rsidRPr="00211071">
        <w:rPr>
          <w:sz w:val="26"/>
          <w:szCs w:val="26"/>
        </w:rPr>
        <w:t xml:space="preserve"> dùng</w:t>
      </w:r>
      <w:r w:rsidR="003B3145" w:rsidRPr="00211071">
        <w:rPr>
          <w:sz w:val="26"/>
          <w:szCs w:val="26"/>
        </w:rPr>
        <w:t xml:space="preserve"> để </w:t>
      </w:r>
      <w:r w:rsidR="006D0216" w:rsidRPr="00211071">
        <w:rPr>
          <w:sz w:val="26"/>
          <w:szCs w:val="26"/>
        </w:rPr>
        <w:t xml:space="preserve">phục vụ </w:t>
      </w:r>
      <w:r w:rsidR="003B3145" w:rsidRPr="00211071">
        <w:rPr>
          <w:sz w:val="26"/>
          <w:szCs w:val="26"/>
        </w:rPr>
        <w:t>kinh doanh các mặt hàng điện tử, công nghệ như: laptop, điện thoại, đồng hồ thông minh và các linh kiện điện tử khác</w:t>
      </w:r>
      <w:r w:rsidR="00035AE4" w:rsidRPr="00211071">
        <w:rPr>
          <w:sz w:val="26"/>
          <w:szCs w:val="26"/>
        </w:rPr>
        <w:t xml:space="preserve">. </w:t>
      </w:r>
      <w:r w:rsidR="008D1687" w:rsidRPr="00211071">
        <w:rPr>
          <w:sz w:val="26"/>
          <w:szCs w:val="26"/>
        </w:rPr>
        <w:t>Tuy nhiên, đi đôi với mặt lợi lúc nào cũng có sự song hành của mặt</w:t>
      </w:r>
      <w:r w:rsidR="00016250" w:rsidRPr="00211071">
        <w:rPr>
          <w:sz w:val="26"/>
          <w:szCs w:val="26"/>
        </w:rPr>
        <w:t xml:space="preserve"> lợi và</w:t>
      </w:r>
      <w:r w:rsidR="008D1687" w:rsidRPr="00211071">
        <w:rPr>
          <w:sz w:val="26"/>
          <w:szCs w:val="26"/>
        </w:rPr>
        <w:t xml:space="preserve"> hại: </w:t>
      </w:r>
    </w:p>
    <w:p w14:paraId="12F71453" w14:textId="77777777" w:rsidR="00727BD0" w:rsidRPr="00211071" w:rsidRDefault="00727BD0" w:rsidP="00F31196">
      <w:pPr>
        <w:ind w:firstLine="720"/>
        <w:jc w:val="both"/>
        <w:rPr>
          <w:sz w:val="26"/>
          <w:szCs w:val="26"/>
        </w:rPr>
      </w:pPr>
    </w:p>
    <w:tbl>
      <w:tblPr>
        <w:tblStyle w:val="TableGrid"/>
        <w:tblW w:w="0" w:type="auto"/>
        <w:tblLook w:val="04A0" w:firstRow="1" w:lastRow="0" w:firstColumn="1" w:lastColumn="0" w:noHBand="0" w:noVBand="1"/>
      </w:tblPr>
      <w:tblGrid>
        <w:gridCol w:w="1435"/>
        <w:gridCol w:w="3960"/>
        <w:gridCol w:w="3624"/>
      </w:tblGrid>
      <w:tr w:rsidR="00F31196" w:rsidRPr="00211071" w14:paraId="5CA71FFF" w14:textId="77777777" w:rsidTr="00F32367">
        <w:tc>
          <w:tcPr>
            <w:tcW w:w="1435" w:type="dxa"/>
          </w:tcPr>
          <w:p w14:paraId="5195783B" w14:textId="77777777" w:rsidR="00F31196" w:rsidRPr="00211071" w:rsidRDefault="00F31196" w:rsidP="00621360">
            <w:pPr>
              <w:rPr>
                <w:rFonts w:ascii="Times New Roman" w:hAnsi="Times New Roman" w:cs="Times New Roman"/>
                <w:sz w:val="26"/>
                <w:szCs w:val="26"/>
              </w:rPr>
            </w:pPr>
          </w:p>
        </w:tc>
        <w:tc>
          <w:tcPr>
            <w:tcW w:w="3960" w:type="dxa"/>
          </w:tcPr>
          <w:p w14:paraId="6E32613F" w14:textId="22BC6BB3" w:rsidR="00F31196" w:rsidRPr="00211071" w:rsidRDefault="00F32367" w:rsidP="00D441AF">
            <w:pPr>
              <w:jc w:val="center"/>
              <w:rPr>
                <w:rFonts w:ascii="Times New Roman" w:hAnsi="Times New Roman" w:cs="Times New Roman"/>
                <w:sz w:val="26"/>
                <w:szCs w:val="26"/>
              </w:rPr>
            </w:pPr>
            <w:r w:rsidRPr="00211071">
              <w:rPr>
                <w:rFonts w:ascii="Times New Roman" w:hAnsi="Times New Roman" w:cs="Times New Roman"/>
                <w:sz w:val="26"/>
                <w:szCs w:val="26"/>
              </w:rPr>
              <w:t>Mặt lợi</w:t>
            </w:r>
          </w:p>
        </w:tc>
        <w:tc>
          <w:tcPr>
            <w:tcW w:w="3624" w:type="dxa"/>
          </w:tcPr>
          <w:p w14:paraId="1DC9AAB8" w14:textId="3329B7FC" w:rsidR="00F31196" w:rsidRPr="00211071" w:rsidRDefault="00F32367" w:rsidP="00D441AF">
            <w:pPr>
              <w:jc w:val="center"/>
              <w:rPr>
                <w:rFonts w:ascii="Times New Roman" w:hAnsi="Times New Roman" w:cs="Times New Roman"/>
                <w:sz w:val="26"/>
                <w:szCs w:val="26"/>
              </w:rPr>
            </w:pPr>
            <w:r w:rsidRPr="00211071">
              <w:rPr>
                <w:rFonts w:ascii="Times New Roman" w:hAnsi="Times New Roman" w:cs="Times New Roman"/>
                <w:sz w:val="26"/>
                <w:szCs w:val="26"/>
              </w:rPr>
              <w:t>Mặt hại</w:t>
            </w:r>
          </w:p>
        </w:tc>
      </w:tr>
      <w:tr w:rsidR="00F31196" w:rsidRPr="00211071" w14:paraId="0AD4F040" w14:textId="77777777" w:rsidTr="00F32367">
        <w:tc>
          <w:tcPr>
            <w:tcW w:w="1435" w:type="dxa"/>
          </w:tcPr>
          <w:p w14:paraId="12835A99" w14:textId="3F18C8AE" w:rsidR="00F31196" w:rsidRPr="00211071" w:rsidRDefault="00F32367" w:rsidP="00621360">
            <w:pPr>
              <w:rPr>
                <w:rFonts w:ascii="Times New Roman" w:hAnsi="Times New Roman" w:cs="Times New Roman"/>
                <w:sz w:val="26"/>
                <w:szCs w:val="26"/>
              </w:rPr>
            </w:pPr>
            <w:r w:rsidRPr="00211071">
              <w:rPr>
                <w:rFonts w:ascii="Times New Roman" w:hAnsi="Times New Roman" w:cs="Times New Roman"/>
                <w:sz w:val="26"/>
                <w:szCs w:val="26"/>
              </w:rPr>
              <w:t>Người bán</w:t>
            </w:r>
          </w:p>
        </w:tc>
        <w:tc>
          <w:tcPr>
            <w:tcW w:w="3960" w:type="dxa"/>
          </w:tcPr>
          <w:p w14:paraId="7DD863EC" w14:textId="285C347D" w:rsidR="00F31196" w:rsidRPr="00211071" w:rsidRDefault="00F32367" w:rsidP="0068708B">
            <w:pPr>
              <w:pStyle w:val="ListParagraph"/>
              <w:numPr>
                <w:ilvl w:val="0"/>
                <w:numId w:val="36"/>
              </w:numPr>
              <w:ind w:left="342"/>
              <w:rPr>
                <w:rFonts w:ascii="Times New Roman" w:hAnsi="Times New Roman" w:cs="Times New Roman"/>
                <w:sz w:val="26"/>
                <w:szCs w:val="26"/>
              </w:rPr>
            </w:pPr>
            <w:r w:rsidRPr="00211071">
              <w:rPr>
                <w:rFonts w:ascii="Times New Roman" w:hAnsi="Times New Roman" w:cs="Times New Roman"/>
                <w:sz w:val="26"/>
                <w:szCs w:val="26"/>
              </w:rPr>
              <w:t>Linh hoạt về thời gian</w:t>
            </w:r>
          </w:p>
          <w:p w14:paraId="4282D957" w14:textId="77FE0427" w:rsidR="00F32367" w:rsidRPr="00211071" w:rsidRDefault="00F32367" w:rsidP="0068708B">
            <w:pPr>
              <w:pStyle w:val="ListParagraph"/>
              <w:numPr>
                <w:ilvl w:val="0"/>
                <w:numId w:val="36"/>
              </w:numPr>
              <w:ind w:left="342"/>
              <w:rPr>
                <w:rFonts w:ascii="Times New Roman" w:hAnsi="Times New Roman" w:cs="Times New Roman"/>
                <w:sz w:val="26"/>
                <w:szCs w:val="26"/>
              </w:rPr>
            </w:pPr>
            <w:r w:rsidRPr="00211071">
              <w:rPr>
                <w:rFonts w:ascii="Times New Roman" w:hAnsi="Times New Roman" w:cs="Times New Roman"/>
                <w:sz w:val="26"/>
                <w:szCs w:val="26"/>
              </w:rPr>
              <w:t>Giá và chất lượng cạnh tranh, dễ dàng trong việ</w:t>
            </w:r>
            <w:r w:rsidR="00016250" w:rsidRPr="00211071">
              <w:rPr>
                <w:rFonts w:ascii="Times New Roman" w:hAnsi="Times New Roman" w:cs="Times New Roman"/>
                <w:sz w:val="26"/>
                <w:szCs w:val="26"/>
              </w:rPr>
              <w:t>c theo dõ</w:t>
            </w:r>
            <w:r w:rsidRPr="00211071">
              <w:rPr>
                <w:rFonts w:ascii="Times New Roman" w:hAnsi="Times New Roman" w:cs="Times New Roman"/>
                <w:sz w:val="26"/>
                <w:szCs w:val="26"/>
              </w:rPr>
              <w:t>i và điều chỉnh giá phù hợp</w:t>
            </w:r>
          </w:p>
          <w:p w14:paraId="67D1DB63" w14:textId="2F6BB7FE" w:rsidR="00F32367" w:rsidRPr="00211071" w:rsidRDefault="00F32367" w:rsidP="0068708B">
            <w:pPr>
              <w:pStyle w:val="ListParagraph"/>
              <w:numPr>
                <w:ilvl w:val="0"/>
                <w:numId w:val="36"/>
              </w:numPr>
              <w:ind w:left="342"/>
              <w:rPr>
                <w:rFonts w:ascii="Times New Roman" w:hAnsi="Times New Roman" w:cs="Times New Roman"/>
                <w:sz w:val="26"/>
                <w:szCs w:val="26"/>
              </w:rPr>
            </w:pPr>
            <w:r w:rsidRPr="00211071">
              <w:rPr>
                <w:rFonts w:ascii="Times New Roman" w:hAnsi="Times New Roman" w:cs="Times New Roman"/>
                <w:sz w:val="26"/>
                <w:szCs w:val="26"/>
              </w:rPr>
              <w:t>Chi phí vận hành thấp</w:t>
            </w:r>
          </w:p>
          <w:p w14:paraId="0EE1A626" w14:textId="527E474A" w:rsidR="00F32367" w:rsidRPr="00211071" w:rsidRDefault="00F32367" w:rsidP="0068708B">
            <w:pPr>
              <w:pStyle w:val="ListParagraph"/>
              <w:numPr>
                <w:ilvl w:val="0"/>
                <w:numId w:val="36"/>
              </w:numPr>
              <w:ind w:left="342"/>
              <w:rPr>
                <w:rFonts w:ascii="Times New Roman" w:hAnsi="Times New Roman" w:cs="Times New Roman"/>
                <w:sz w:val="26"/>
                <w:szCs w:val="26"/>
              </w:rPr>
            </w:pPr>
            <w:r w:rsidRPr="00211071">
              <w:rPr>
                <w:rFonts w:ascii="Times New Roman" w:hAnsi="Times New Roman" w:cs="Times New Roman"/>
                <w:sz w:val="26"/>
                <w:szCs w:val="26"/>
              </w:rPr>
              <w:t>Quá trình sử lý bán hàng diễn ra nha chóng</w:t>
            </w:r>
          </w:p>
          <w:p w14:paraId="543754B5" w14:textId="5181CEAE" w:rsidR="00F32367" w:rsidRPr="00211071" w:rsidRDefault="00F32367" w:rsidP="0068708B">
            <w:pPr>
              <w:pStyle w:val="ListParagraph"/>
              <w:numPr>
                <w:ilvl w:val="0"/>
                <w:numId w:val="36"/>
              </w:numPr>
              <w:ind w:left="342"/>
              <w:rPr>
                <w:rFonts w:ascii="Times New Roman" w:hAnsi="Times New Roman" w:cs="Times New Roman"/>
                <w:sz w:val="26"/>
                <w:szCs w:val="26"/>
              </w:rPr>
            </w:pPr>
            <w:r w:rsidRPr="00211071">
              <w:rPr>
                <w:rFonts w:ascii="Times New Roman" w:hAnsi="Times New Roman" w:cs="Times New Roman"/>
                <w:sz w:val="26"/>
                <w:szCs w:val="26"/>
              </w:rPr>
              <w:t>Tạo được thương hiệu riêng trong mắt khách hàng</w:t>
            </w:r>
          </w:p>
        </w:tc>
        <w:tc>
          <w:tcPr>
            <w:tcW w:w="3624" w:type="dxa"/>
          </w:tcPr>
          <w:p w14:paraId="4943B15A" w14:textId="08CA7E0A" w:rsidR="00F31196" w:rsidRPr="00211071" w:rsidRDefault="00F32367" w:rsidP="0068708B">
            <w:pPr>
              <w:pStyle w:val="ListParagraph"/>
              <w:numPr>
                <w:ilvl w:val="0"/>
                <w:numId w:val="35"/>
              </w:numPr>
              <w:ind w:left="342"/>
              <w:rPr>
                <w:rFonts w:ascii="Times New Roman" w:hAnsi="Times New Roman" w:cs="Times New Roman"/>
                <w:sz w:val="26"/>
                <w:szCs w:val="26"/>
              </w:rPr>
            </w:pPr>
            <w:r w:rsidRPr="00211071">
              <w:rPr>
                <w:rFonts w:ascii="Times New Roman" w:hAnsi="Times New Roman" w:cs="Times New Roman"/>
                <w:sz w:val="26"/>
                <w:szCs w:val="26"/>
              </w:rPr>
              <w:t>Độ bảo mật mạng</w:t>
            </w:r>
          </w:p>
          <w:p w14:paraId="48595653" w14:textId="638BE484" w:rsidR="00F32367" w:rsidRPr="00211071" w:rsidRDefault="00F32367" w:rsidP="0068708B">
            <w:pPr>
              <w:pStyle w:val="ListParagraph"/>
              <w:numPr>
                <w:ilvl w:val="0"/>
                <w:numId w:val="35"/>
              </w:numPr>
              <w:ind w:left="342"/>
              <w:rPr>
                <w:rFonts w:ascii="Times New Roman" w:hAnsi="Times New Roman" w:cs="Times New Roman"/>
                <w:sz w:val="26"/>
                <w:szCs w:val="26"/>
              </w:rPr>
            </w:pPr>
            <w:r w:rsidRPr="00211071">
              <w:rPr>
                <w:rFonts w:ascii="Times New Roman" w:hAnsi="Times New Roman" w:cs="Times New Roman"/>
                <w:sz w:val="26"/>
                <w:szCs w:val="26"/>
              </w:rPr>
              <w:t>Sự tin tưởng của khách hàng chưa cao</w:t>
            </w:r>
          </w:p>
          <w:p w14:paraId="605CBAA9" w14:textId="77777777" w:rsidR="00F32367" w:rsidRPr="00211071" w:rsidRDefault="00F32367" w:rsidP="0068708B">
            <w:pPr>
              <w:pStyle w:val="ListParagraph"/>
              <w:numPr>
                <w:ilvl w:val="0"/>
                <w:numId w:val="35"/>
              </w:numPr>
              <w:ind w:left="342"/>
              <w:rPr>
                <w:rFonts w:ascii="Times New Roman" w:hAnsi="Times New Roman" w:cs="Times New Roman"/>
                <w:sz w:val="26"/>
                <w:szCs w:val="26"/>
              </w:rPr>
            </w:pPr>
            <w:r w:rsidRPr="00211071">
              <w:rPr>
                <w:rFonts w:ascii="Times New Roman" w:hAnsi="Times New Roman" w:cs="Times New Roman"/>
                <w:sz w:val="26"/>
                <w:szCs w:val="26"/>
              </w:rPr>
              <w:t>Các quy định thương mại điện tử</w:t>
            </w:r>
          </w:p>
          <w:p w14:paraId="69B97546" w14:textId="348C4D7F" w:rsidR="00016250" w:rsidRPr="00211071" w:rsidRDefault="00016250" w:rsidP="0068708B">
            <w:pPr>
              <w:pStyle w:val="ListParagraph"/>
              <w:numPr>
                <w:ilvl w:val="0"/>
                <w:numId w:val="35"/>
              </w:numPr>
              <w:ind w:left="342"/>
              <w:rPr>
                <w:rFonts w:ascii="Times New Roman" w:hAnsi="Times New Roman" w:cs="Times New Roman"/>
                <w:sz w:val="26"/>
                <w:szCs w:val="26"/>
              </w:rPr>
            </w:pPr>
            <w:r w:rsidRPr="00211071">
              <w:rPr>
                <w:rFonts w:ascii="Times New Roman" w:hAnsi="Times New Roman" w:cs="Times New Roman"/>
                <w:sz w:val="26"/>
                <w:szCs w:val="26"/>
              </w:rPr>
              <w:t>Bom hàng</w:t>
            </w:r>
          </w:p>
        </w:tc>
      </w:tr>
      <w:tr w:rsidR="00F31196" w:rsidRPr="00211071" w14:paraId="0749D81D" w14:textId="77777777" w:rsidTr="00F32367">
        <w:tc>
          <w:tcPr>
            <w:tcW w:w="1435" w:type="dxa"/>
          </w:tcPr>
          <w:p w14:paraId="2611775B" w14:textId="19F61AA5" w:rsidR="00F31196" w:rsidRPr="00211071" w:rsidRDefault="00F32367" w:rsidP="00621360">
            <w:pPr>
              <w:rPr>
                <w:rFonts w:ascii="Times New Roman" w:hAnsi="Times New Roman" w:cs="Times New Roman"/>
                <w:sz w:val="26"/>
                <w:szCs w:val="26"/>
              </w:rPr>
            </w:pPr>
            <w:r w:rsidRPr="00211071">
              <w:rPr>
                <w:rFonts w:ascii="Times New Roman" w:hAnsi="Times New Roman" w:cs="Times New Roman"/>
                <w:sz w:val="26"/>
                <w:szCs w:val="26"/>
              </w:rPr>
              <w:t>Người mua</w:t>
            </w:r>
          </w:p>
        </w:tc>
        <w:tc>
          <w:tcPr>
            <w:tcW w:w="3960" w:type="dxa"/>
          </w:tcPr>
          <w:p w14:paraId="182482BC" w14:textId="4B794772" w:rsidR="00016250" w:rsidRPr="00211071" w:rsidRDefault="00016250"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Xem trước thông tin sản phẩm</w:t>
            </w:r>
          </w:p>
          <w:p w14:paraId="00448941" w14:textId="306119B8" w:rsidR="00F31196" w:rsidRPr="00211071" w:rsidRDefault="00D33208"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 xml:space="preserve">Mua hàng </w:t>
            </w:r>
            <w:r w:rsidR="0051080F" w:rsidRPr="00211071">
              <w:rPr>
                <w:rFonts w:ascii="Times New Roman" w:hAnsi="Times New Roman" w:cs="Times New Roman"/>
                <w:sz w:val="26"/>
                <w:szCs w:val="26"/>
              </w:rPr>
              <w:t>mọi lúc</w:t>
            </w:r>
          </w:p>
          <w:p w14:paraId="66CD8B09" w14:textId="77777777" w:rsidR="0051080F" w:rsidRPr="00211071" w:rsidRDefault="0051080F"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Tiết kiệm thời gian</w:t>
            </w:r>
          </w:p>
          <w:p w14:paraId="1E80CAB3" w14:textId="77777777" w:rsidR="0051080F" w:rsidRPr="00211071" w:rsidRDefault="0051080F"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Dễ dàng so sánh và đánh giá các mặt hàng</w:t>
            </w:r>
          </w:p>
          <w:p w14:paraId="0269086B" w14:textId="77777777" w:rsidR="00057F56" w:rsidRPr="00211071" w:rsidRDefault="00057F56"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Nhiều ưu đãi</w:t>
            </w:r>
          </w:p>
          <w:p w14:paraId="2D27684F" w14:textId="77777777" w:rsidR="00057F56" w:rsidRPr="00211071" w:rsidRDefault="00057F56"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Miễn phí phí vận chuyển</w:t>
            </w:r>
          </w:p>
          <w:p w14:paraId="071CA911" w14:textId="1267A4BB" w:rsidR="00057F56" w:rsidRPr="00211071" w:rsidRDefault="00057F56" w:rsidP="00D33208">
            <w:pPr>
              <w:rPr>
                <w:rFonts w:ascii="Times New Roman" w:hAnsi="Times New Roman" w:cs="Times New Roman"/>
                <w:sz w:val="26"/>
                <w:szCs w:val="26"/>
              </w:rPr>
            </w:pPr>
          </w:p>
        </w:tc>
        <w:tc>
          <w:tcPr>
            <w:tcW w:w="3624" w:type="dxa"/>
          </w:tcPr>
          <w:p w14:paraId="7DEB0DAB" w14:textId="77777777" w:rsidR="00F31196" w:rsidRPr="00211071" w:rsidRDefault="00057F56"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Không kiểm soát được chất lượng sản phẩm</w:t>
            </w:r>
          </w:p>
          <w:p w14:paraId="4A35A595" w14:textId="77777777" w:rsidR="00057F56" w:rsidRPr="00211071" w:rsidRDefault="00057F56"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Nếu sản phẩm gặp vấn đề tốn thời gian đổi trả</w:t>
            </w:r>
          </w:p>
          <w:p w14:paraId="718E9DD5" w14:textId="52E2A80F" w:rsidR="00057F56" w:rsidRPr="00211071" w:rsidRDefault="00057F56" w:rsidP="0068708B">
            <w:pPr>
              <w:pStyle w:val="ListParagraph"/>
              <w:numPr>
                <w:ilvl w:val="0"/>
                <w:numId w:val="34"/>
              </w:numPr>
              <w:ind w:left="342"/>
              <w:rPr>
                <w:rFonts w:ascii="Times New Roman" w:hAnsi="Times New Roman" w:cs="Times New Roman"/>
                <w:sz w:val="26"/>
                <w:szCs w:val="26"/>
              </w:rPr>
            </w:pPr>
            <w:r w:rsidRPr="00211071">
              <w:rPr>
                <w:rFonts w:ascii="Times New Roman" w:hAnsi="Times New Roman" w:cs="Times New Roman"/>
                <w:sz w:val="26"/>
                <w:szCs w:val="26"/>
              </w:rPr>
              <w:t>Dịch vụ chăm sóc cũng là vấn đề</w:t>
            </w:r>
          </w:p>
        </w:tc>
      </w:tr>
    </w:tbl>
    <w:p w14:paraId="42801237" w14:textId="020BBC7A" w:rsidR="00C42915" w:rsidRPr="00211071" w:rsidRDefault="00C42915" w:rsidP="004F3D6C">
      <w:pPr>
        <w:rPr>
          <w:sz w:val="26"/>
          <w:szCs w:val="26"/>
        </w:rPr>
      </w:pPr>
    </w:p>
    <w:p w14:paraId="174A3AFC" w14:textId="4DBF1ED8" w:rsidR="004F3D6C" w:rsidRPr="00211071" w:rsidRDefault="004F3D6C" w:rsidP="0068708B">
      <w:pPr>
        <w:pStyle w:val="ListParagraph"/>
        <w:numPr>
          <w:ilvl w:val="0"/>
          <w:numId w:val="34"/>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t>Hình thức mua hàng online vẫn chưa nhận được sự tin tưởng của khách hàng nhưng điều đó có thể thay đổi được thông qua sự cố gắng, đặt niềm tin của khách hàng trên hết, ưu tiên chất lượng sản phẩm và dịch vụ chăm sóc khách hàng.</w:t>
      </w:r>
    </w:p>
    <w:p w14:paraId="380F1C96" w14:textId="0697011B" w:rsidR="00F43325" w:rsidRPr="00211071" w:rsidRDefault="00F43325" w:rsidP="0068708B">
      <w:pPr>
        <w:pStyle w:val="ListParagraph"/>
        <w:numPr>
          <w:ilvl w:val="0"/>
          <w:numId w:val="34"/>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t>Theo sự nghiên cứu, đánh giá và thống nhất từ các thành viên chúng tôi quyết định sử dụng ngôn ngữ</w:t>
      </w:r>
      <w:r w:rsidR="00FC1F3B" w:rsidRPr="00211071">
        <w:rPr>
          <w:rFonts w:ascii="Times New Roman" w:hAnsi="Times New Roman" w:cs="Times New Roman"/>
          <w:bCs/>
          <w:sz w:val="26"/>
          <w:szCs w:val="26"/>
        </w:rPr>
        <w:t xml:space="preserve"> C#,</w:t>
      </w:r>
      <w:r w:rsidRPr="00211071">
        <w:rPr>
          <w:rFonts w:ascii="Times New Roman" w:hAnsi="Times New Roman" w:cs="Times New Roman"/>
          <w:bCs/>
          <w:sz w:val="26"/>
          <w:szCs w:val="26"/>
        </w:rPr>
        <w:t xml:space="preserve"> ASP.NET</w:t>
      </w:r>
      <w:r w:rsidR="00016250" w:rsidRPr="00211071">
        <w:rPr>
          <w:rFonts w:ascii="Times New Roman" w:hAnsi="Times New Roman" w:cs="Times New Roman"/>
          <w:bCs/>
          <w:sz w:val="26"/>
          <w:szCs w:val="26"/>
        </w:rPr>
        <w:t xml:space="preserve"> mô hình MVC và Emtity Framework</w:t>
      </w:r>
      <w:r w:rsidRPr="00211071">
        <w:rPr>
          <w:rFonts w:ascii="Times New Roman" w:hAnsi="Times New Roman" w:cs="Times New Roman"/>
          <w:bCs/>
          <w:sz w:val="26"/>
          <w:szCs w:val="26"/>
        </w:rPr>
        <w:t xml:space="preserve"> để phát triển web chúng tôi.</w:t>
      </w:r>
    </w:p>
    <w:p w14:paraId="75257AEC" w14:textId="2B1CB517" w:rsidR="006855DB" w:rsidRPr="00211071" w:rsidRDefault="006855DB" w:rsidP="0068708B">
      <w:pPr>
        <w:pStyle w:val="ListParagraph"/>
        <w:numPr>
          <w:ilvl w:val="0"/>
          <w:numId w:val="34"/>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t xml:space="preserve">Mục tiêu: </w:t>
      </w:r>
    </w:p>
    <w:p w14:paraId="075BF8E5" w14:textId="19154456" w:rsidR="006855DB" w:rsidRPr="00211071" w:rsidRDefault="006855DB" w:rsidP="0068708B">
      <w:pPr>
        <w:pStyle w:val="ListParagraph"/>
        <w:numPr>
          <w:ilvl w:val="0"/>
          <w:numId w:val="37"/>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lastRenderedPageBreak/>
        <w:t>Hoàn thành nội dung chương trình học tập</w:t>
      </w:r>
    </w:p>
    <w:p w14:paraId="5FEB60D2" w14:textId="1F72B95A" w:rsidR="006855DB" w:rsidRPr="00211071" w:rsidRDefault="006855DB" w:rsidP="0068708B">
      <w:pPr>
        <w:pStyle w:val="ListParagraph"/>
        <w:numPr>
          <w:ilvl w:val="0"/>
          <w:numId w:val="37"/>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t xml:space="preserve">Xây dựng một </w:t>
      </w:r>
      <w:r w:rsidR="00A36F0B" w:rsidRPr="00211071">
        <w:rPr>
          <w:rFonts w:ascii="Times New Roman" w:hAnsi="Times New Roman" w:cs="Times New Roman"/>
          <w:bCs/>
          <w:sz w:val="26"/>
          <w:szCs w:val="26"/>
        </w:rPr>
        <w:t>website</w:t>
      </w:r>
      <w:r w:rsidRPr="00211071">
        <w:rPr>
          <w:rFonts w:ascii="Times New Roman" w:hAnsi="Times New Roman" w:cs="Times New Roman"/>
          <w:bCs/>
          <w:sz w:val="26"/>
          <w:szCs w:val="26"/>
        </w:rPr>
        <w:t xml:space="preserve"> có thể ứng dụng vào thực tế</w:t>
      </w:r>
    </w:p>
    <w:p w14:paraId="6D9291D0" w14:textId="52D66CBF" w:rsidR="006855DB" w:rsidRPr="00211071" w:rsidRDefault="006855DB" w:rsidP="0068708B">
      <w:pPr>
        <w:pStyle w:val="ListParagraph"/>
        <w:numPr>
          <w:ilvl w:val="0"/>
          <w:numId w:val="37"/>
        </w:numPr>
        <w:spacing w:after="0" w:line="312" w:lineRule="auto"/>
        <w:ind w:hanging="357"/>
        <w:contextualSpacing w:val="0"/>
        <w:rPr>
          <w:rFonts w:ascii="Times New Roman" w:hAnsi="Times New Roman" w:cs="Times New Roman"/>
          <w:bCs/>
          <w:sz w:val="26"/>
          <w:szCs w:val="26"/>
        </w:rPr>
      </w:pPr>
      <w:r w:rsidRPr="00211071">
        <w:rPr>
          <w:rFonts w:ascii="Times New Roman" w:hAnsi="Times New Roman" w:cs="Times New Roman"/>
          <w:bCs/>
          <w:sz w:val="26"/>
          <w:szCs w:val="26"/>
        </w:rPr>
        <w:t>Học tập và biết thêm ngôn ngữ mới</w:t>
      </w:r>
    </w:p>
    <w:p w14:paraId="15D909D0" w14:textId="77777777" w:rsidR="00C42915" w:rsidRPr="00211071" w:rsidRDefault="00C42915" w:rsidP="0009015A">
      <w:pPr>
        <w:pageBreakBefore/>
        <w:jc w:val="both"/>
        <w:rPr>
          <w:bCs/>
          <w:sz w:val="24"/>
        </w:rPr>
      </w:pPr>
    </w:p>
    <w:p w14:paraId="2EB2C112" w14:textId="56AB39B5" w:rsidR="00D004DF" w:rsidRPr="00211071" w:rsidRDefault="00D004DF" w:rsidP="00D004DF">
      <w:pPr>
        <w:pStyle w:val="Heading1"/>
        <w:rPr>
          <w:rFonts w:ascii="Times New Roman" w:hAnsi="Times New Roman"/>
          <w:sz w:val="32"/>
        </w:rPr>
      </w:pPr>
      <w:bookmarkStart w:id="30" w:name="_Toc42329617"/>
      <w:bookmarkStart w:id="31" w:name="_Toc44754057"/>
      <w:r w:rsidRPr="00211071">
        <w:rPr>
          <w:rFonts w:ascii="Times New Roman" w:hAnsi="Times New Roman"/>
          <w:sz w:val="32"/>
        </w:rPr>
        <w:t>NỘI DUNG</w:t>
      </w:r>
      <w:bookmarkEnd w:id="30"/>
      <w:bookmarkEnd w:id="31"/>
    </w:p>
    <w:p w14:paraId="1AA5A2F0" w14:textId="081A8D49" w:rsidR="00D004DF" w:rsidRPr="00211071" w:rsidRDefault="00D004DF" w:rsidP="0068708B">
      <w:pPr>
        <w:pStyle w:val="Heading1"/>
        <w:numPr>
          <w:ilvl w:val="0"/>
          <w:numId w:val="1"/>
        </w:numPr>
        <w:spacing w:line="312" w:lineRule="auto"/>
        <w:ind w:hanging="357"/>
        <w:jc w:val="left"/>
        <w:rPr>
          <w:rFonts w:ascii="Times New Roman" w:hAnsi="Times New Roman"/>
          <w:sz w:val="28"/>
        </w:rPr>
      </w:pPr>
      <w:bookmarkStart w:id="32" w:name="_Toc42329618"/>
      <w:bookmarkStart w:id="33" w:name="_Toc44754058"/>
      <w:r w:rsidRPr="00211071">
        <w:rPr>
          <w:rFonts w:ascii="Times New Roman" w:hAnsi="Times New Roman"/>
          <w:sz w:val="28"/>
        </w:rPr>
        <w:t>Công nghệ sử dụng</w:t>
      </w:r>
      <w:bookmarkEnd w:id="32"/>
      <w:bookmarkEnd w:id="33"/>
    </w:p>
    <w:p w14:paraId="5F688B08" w14:textId="13FF6E61" w:rsidR="00D004DF" w:rsidRPr="00211071" w:rsidRDefault="00D004DF" w:rsidP="006F531D">
      <w:pPr>
        <w:pStyle w:val="Heading2"/>
        <w:numPr>
          <w:ilvl w:val="1"/>
          <w:numId w:val="6"/>
        </w:numPr>
        <w:spacing w:line="312" w:lineRule="auto"/>
        <w:ind w:left="851" w:hanging="416"/>
        <w:jc w:val="left"/>
        <w:rPr>
          <w:rFonts w:ascii="Times New Roman" w:hAnsi="Times New Roman"/>
          <w:b w:val="0"/>
          <w:bCs w:val="0"/>
          <w:sz w:val="26"/>
          <w:szCs w:val="26"/>
        </w:rPr>
      </w:pPr>
      <w:bookmarkStart w:id="34" w:name="_Toc42329619"/>
      <w:bookmarkStart w:id="35" w:name="_Toc44754059"/>
      <w:r w:rsidRPr="00211071">
        <w:rPr>
          <w:rFonts w:ascii="Times New Roman" w:hAnsi="Times New Roman"/>
          <w:b w:val="0"/>
          <w:bCs w:val="0"/>
          <w:noProof/>
          <w:sz w:val="26"/>
          <w:szCs w:val="26"/>
        </w:rPr>
        <w:drawing>
          <wp:anchor distT="0" distB="0" distL="114300" distR="114300" simplePos="0" relativeHeight="251665920" behindDoc="0" locked="0" layoutInCell="1" allowOverlap="1" wp14:anchorId="3BC8CF1A" wp14:editId="34068D08">
            <wp:simplePos x="0" y="0"/>
            <wp:positionH relativeFrom="column">
              <wp:posOffset>3476625</wp:posOffset>
            </wp:positionH>
            <wp:positionV relativeFrom="paragraph">
              <wp:posOffset>137160</wp:posOffset>
            </wp:positionV>
            <wp:extent cx="2495550" cy="2495550"/>
            <wp:effectExtent l="0" t="0" r="0" b="0"/>
            <wp:wrapSquare wrapText="bothSides"/>
            <wp:docPr id="13" name="Picture 13" descr="File:Visual Studio 2017 Logo.svg - Wikimedia Comm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Visual Studio 2017 Logo.svg - Wikimedia Common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95550" cy="2495550"/>
                    </a:xfrm>
                    <a:prstGeom prst="rect">
                      <a:avLst/>
                    </a:prstGeom>
                    <a:noFill/>
                    <a:ln>
                      <a:noFill/>
                    </a:ln>
                  </pic:spPr>
                </pic:pic>
              </a:graphicData>
            </a:graphic>
          </wp:anchor>
        </w:drawing>
      </w:r>
      <w:r w:rsidRPr="00211071">
        <w:rPr>
          <w:rFonts w:ascii="Times New Roman" w:hAnsi="Times New Roman"/>
          <w:b w:val="0"/>
          <w:bCs w:val="0"/>
          <w:sz w:val="26"/>
          <w:szCs w:val="26"/>
        </w:rPr>
        <w:t>Phần mềm sử dụng</w:t>
      </w:r>
      <w:bookmarkEnd w:id="34"/>
      <w:bookmarkEnd w:id="35"/>
    </w:p>
    <w:p w14:paraId="48AA9470" w14:textId="77777777" w:rsidR="00D004DF" w:rsidRPr="00211071" w:rsidRDefault="00D004DF" w:rsidP="0068708B">
      <w:pPr>
        <w:pStyle w:val="ListParagraph"/>
        <w:numPr>
          <w:ilvl w:val="0"/>
          <w:numId w:val="4"/>
        </w:numPr>
        <w:spacing w:line="312" w:lineRule="auto"/>
        <w:ind w:left="1134" w:hanging="357"/>
        <w:contextualSpacing w:val="0"/>
        <w:rPr>
          <w:rFonts w:ascii="Times New Roman" w:hAnsi="Times New Roman" w:cs="Times New Roman"/>
          <w:sz w:val="26"/>
          <w:szCs w:val="26"/>
        </w:rPr>
      </w:pPr>
      <w:r w:rsidRPr="00211071">
        <w:rPr>
          <w:rFonts w:ascii="Times New Roman" w:hAnsi="Times New Roman" w:cs="Times New Roman"/>
          <w:sz w:val="26"/>
          <w:szCs w:val="26"/>
        </w:rPr>
        <w:t>Visual Studio</w:t>
      </w:r>
    </w:p>
    <w:p w14:paraId="530D610E" w14:textId="77777777" w:rsidR="00D004DF" w:rsidRPr="00211071" w:rsidRDefault="00D004DF" w:rsidP="0068708B">
      <w:pPr>
        <w:pStyle w:val="ListParagraph"/>
        <w:numPr>
          <w:ilvl w:val="0"/>
          <w:numId w:val="2"/>
        </w:numPr>
        <w:spacing w:line="312" w:lineRule="auto"/>
        <w:ind w:hanging="357"/>
        <w:contextualSpacing w:val="0"/>
        <w:rPr>
          <w:rFonts w:ascii="Times New Roman" w:hAnsi="Times New Roman" w:cs="Times New Roman"/>
          <w:sz w:val="26"/>
          <w:szCs w:val="26"/>
        </w:rPr>
      </w:pPr>
      <w:r w:rsidRPr="00211071">
        <w:rPr>
          <w:rFonts w:ascii="Times New Roman" w:hAnsi="Times New Roman" w:cs="Times New Roman"/>
          <w:sz w:val="26"/>
          <w:szCs w:val="26"/>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43514428" w14:textId="5C370758" w:rsidR="00D004DF" w:rsidRPr="00211071" w:rsidRDefault="00A5375E" w:rsidP="0068708B">
      <w:pPr>
        <w:pStyle w:val="ListParagraph"/>
        <w:numPr>
          <w:ilvl w:val="0"/>
          <w:numId w:val="2"/>
        </w:numPr>
        <w:spacing w:line="312" w:lineRule="auto"/>
        <w:ind w:hanging="357"/>
        <w:contextualSpacing w:val="0"/>
        <w:rPr>
          <w:rFonts w:ascii="Times New Roman" w:hAnsi="Times New Roman" w:cs="Times New Roman"/>
          <w:sz w:val="26"/>
          <w:szCs w:val="26"/>
        </w:rPr>
      </w:pPr>
      <w:r w:rsidRPr="00211071">
        <w:rPr>
          <w:rFonts w:ascii="Times New Roman" w:hAnsi="Times New Roman" w:cs="Times New Roman"/>
          <w:noProof/>
        </w:rPr>
        <mc:AlternateContent>
          <mc:Choice Requires="wps">
            <w:drawing>
              <wp:anchor distT="0" distB="0" distL="114300" distR="114300" simplePos="0" relativeHeight="251679232" behindDoc="0" locked="0" layoutInCell="1" allowOverlap="1" wp14:anchorId="605B867C" wp14:editId="4A683F75">
                <wp:simplePos x="0" y="0"/>
                <wp:positionH relativeFrom="column">
                  <wp:posOffset>3708460</wp:posOffset>
                </wp:positionH>
                <wp:positionV relativeFrom="paragraph">
                  <wp:posOffset>127204</wp:posOffset>
                </wp:positionV>
                <wp:extent cx="249555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wps:spPr>
                      <wps:txbx>
                        <w:txbxContent>
                          <w:p w14:paraId="06FE954A" w14:textId="700AD74D" w:rsidR="001D18E3" w:rsidRPr="00790A15" w:rsidRDefault="001D18E3" w:rsidP="00790A15">
                            <w:pPr>
                              <w:pStyle w:val="Caption"/>
                              <w:rPr>
                                <w:rFonts w:ascii="Times New Roman" w:eastAsia="Times New Roman" w:hAnsi="Times New Roman" w:cs="Times New Roman"/>
                                <w:b/>
                                <w:bCs/>
                                <w:noProof/>
                                <w:color w:val="auto"/>
                                <w:sz w:val="26"/>
                                <w:szCs w:val="26"/>
                              </w:rPr>
                            </w:pPr>
                            <w:bookmarkStart w:id="36" w:name="_Toc44453455"/>
                            <w:bookmarkStart w:id="37" w:name="_Toc44754001"/>
                            <w:r w:rsidRPr="00790A15">
                              <w:rPr>
                                <w:rFonts w:ascii="Times New Roman" w:hAnsi="Times New Roman" w:cs="Times New Roman"/>
                                <w:sz w:val="26"/>
                                <w:szCs w:val="26"/>
                              </w:rPr>
                              <w:t xml:space="preserve">Hình 1.1. </w:t>
                            </w:r>
                            <w:r w:rsidRPr="00790A15">
                              <w:rPr>
                                <w:rFonts w:ascii="Times New Roman" w:hAnsi="Times New Roman" w:cs="Times New Roman"/>
                                <w:sz w:val="26"/>
                                <w:szCs w:val="26"/>
                              </w:rPr>
                              <w:fldChar w:fldCharType="begin"/>
                            </w:r>
                            <w:r w:rsidRPr="00790A15">
                              <w:rPr>
                                <w:rFonts w:ascii="Times New Roman" w:hAnsi="Times New Roman" w:cs="Times New Roman"/>
                                <w:sz w:val="26"/>
                                <w:szCs w:val="26"/>
                              </w:rPr>
                              <w:instrText xml:space="preserve"> SEQ Hình_1.1. \* ARABIC </w:instrText>
                            </w:r>
                            <w:r w:rsidRPr="00790A15">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790A15">
                              <w:rPr>
                                <w:rFonts w:ascii="Times New Roman" w:hAnsi="Times New Roman" w:cs="Times New Roman"/>
                                <w:sz w:val="26"/>
                                <w:szCs w:val="26"/>
                              </w:rPr>
                              <w:fldChar w:fldCharType="end"/>
                            </w:r>
                            <w:r w:rsidRPr="00790A15">
                              <w:rPr>
                                <w:rFonts w:ascii="Times New Roman" w:hAnsi="Times New Roman" w:cs="Times New Roman"/>
                                <w:sz w:val="26"/>
                                <w:szCs w:val="26"/>
                              </w:rPr>
                              <w:t>: Logo visual studio</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B867C" id="Text Box 72" o:spid="_x0000_s1030" type="#_x0000_t202" style="position:absolute;left:0;text-align:left;margin-left:292pt;margin-top:10pt;width:196.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8vaLwIAAGY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" stroked="f">
                <v:textbox style="mso-fit-shape-to-text:t" inset="0,0,0,0">
                  <w:txbxContent>
                    <w:p w14:paraId="06FE954A" w14:textId="700AD74D" w:rsidR="001D18E3" w:rsidRPr="00790A15" w:rsidRDefault="001D18E3" w:rsidP="00790A15">
                      <w:pPr>
                        <w:pStyle w:val="Caption"/>
                        <w:rPr>
                          <w:rFonts w:ascii="Times New Roman" w:eastAsia="Times New Roman" w:hAnsi="Times New Roman" w:cs="Times New Roman"/>
                          <w:b/>
                          <w:bCs/>
                          <w:noProof/>
                          <w:color w:val="auto"/>
                          <w:sz w:val="26"/>
                          <w:szCs w:val="26"/>
                        </w:rPr>
                      </w:pPr>
                      <w:bookmarkStart w:id="38" w:name="_Toc44453455"/>
                      <w:bookmarkStart w:id="39" w:name="_Toc44754001"/>
                      <w:r w:rsidRPr="00790A15">
                        <w:rPr>
                          <w:rFonts w:ascii="Times New Roman" w:hAnsi="Times New Roman" w:cs="Times New Roman"/>
                          <w:sz w:val="26"/>
                          <w:szCs w:val="26"/>
                        </w:rPr>
                        <w:t xml:space="preserve">Hình 1.1. </w:t>
                      </w:r>
                      <w:r w:rsidRPr="00790A15">
                        <w:rPr>
                          <w:rFonts w:ascii="Times New Roman" w:hAnsi="Times New Roman" w:cs="Times New Roman"/>
                          <w:sz w:val="26"/>
                          <w:szCs w:val="26"/>
                        </w:rPr>
                        <w:fldChar w:fldCharType="begin"/>
                      </w:r>
                      <w:r w:rsidRPr="00790A15">
                        <w:rPr>
                          <w:rFonts w:ascii="Times New Roman" w:hAnsi="Times New Roman" w:cs="Times New Roman"/>
                          <w:sz w:val="26"/>
                          <w:szCs w:val="26"/>
                        </w:rPr>
                        <w:instrText xml:space="preserve"> SEQ Hình_1.1. \* ARABIC </w:instrText>
                      </w:r>
                      <w:r w:rsidRPr="00790A15">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790A15">
                        <w:rPr>
                          <w:rFonts w:ascii="Times New Roman" w:hAnsi="Times New Roman" w:cs="Times New Roman"/>
                          <w:sz w:val="26"/>
                          <w:szCs w:val="26"/>
                        </w:rPr>
                        <w:fldChar w:fldCharType="end"/>
                      </w:r>
                      <w:r w:rsidRPr="00790A15">
                        <w:rPr>
                          <w:rFonts w:ascii="Times New Roman" w:hAnsi="Times New Roman" w:cs="Times New Roman"/>
                          <w:sz w:val="26"/>
                          <w:szCs w:val="26"/>
                        </w:rPr>
                        <w:t>: Logo visual studio</w:t>
                      </w:r>
                      <w:bookmarkEnd w:id="38"/>
                      <w:bookmarkEnd w:id="39"/>
                    </w:p>
                  </w:txbxContent>
                </v:textbox>
                <w10:wrap type="square"/>
              </v:shape>
            </w:pict>
          </mc:Fallback>
        </mc:AlternateContent>
      </w:r>
      <w:r w:rsidR="00D004DF" w:rsidRPr="00211071">
        <w:rPr>
          <w:rFonts w:ascii="Times New Roman" w:hAnsi="Times New Roman" w:cs="Times New Roman"/>
          <w:sz w:val="26"/>
          <w:szCs w:val="26"/>
        </w:rPr>
        <w:t>Visual Studio</w:t>
      </w:r>
      <w:r w:rsidR="00A76BF4" w:rsidRPr="00211071">
        <w:rPr>
          <w:rFonts w:ascii="Times New Roman" w:hAnsi="Times New Roman" w:cs="Times New Roman"/>
          <w:sz w:val="26"/>
          <w:szCs w:val="26"/>
        </w:rPr>
        <w:t xml:space="preserve"> </w:t>
      </w:r>
      <w:r w:rsidR="00D004DF" w:rsidRPr="00211071">
        <w:rPr>
          <w:rFonts w:ascii="Times New Roman" w:hAnsi="Times New Roman" w:cs="Times New Roman"/>
          <w:sz w:val="26"/>
          <w:szCs w:val="26"/>
        </w:rPr>
        <w:t>(VS)</w:t>
      </w:r>
      <w:r w:rsidR="00A76BF4" w:rsidRPr="00211071">
        <w:rPr>
          <w:rFonts w:ascii="Times New Roman" w:hAnsi="Times New Roman" w:cs="Times New Roman"/>
          <w:sz w:val="26"/>
          <w:szCs w:val="26"/>
        </w:rPr>
        <w:t xml:space="preserve"> </w:t>
      </w:r>
      <w:r w:rsidR="00D004DF" w:rsidRPr="00211071">
        <w:rPr>
          <w:rFonts w:ascii="Times New Roman" w:hAnsi="Times New Roman" w:cs="Times New Roman"/>
          <w:sz w:val="26"/>
          <w:szCs w:val="26"/>
        </w:rPr>
        <w:t>có tính năng biên dịch nên những ngôn ngữ cần biên dịch như C/C++, C#, … sử dụng với VS là thích hợp nhất.</w:t>
      </w:r>
    </w:p>
    <w:p w14:paraId="1FB085DB" w14:textId="4D2D4182" w:rsidR="00D004DF" w:rsidRPr="00211071" w:rsidRDefault="00D004DF" w:rsidP="0068708B">
      <w:pPr>
        <w:pStyle w:val="ListParagraph"/>
        <w:numPr>
          <w:ilvl w:val="0"/>
          <w:numId w:val="2"/>
        </w:numPr>
        <w:spacing w:line="312" w:lineRule="auto"/>
        <w:ind w:hanging="357"/>
        <w:contextualSpacing w:val="0"/>
        <w:rPr>
          <w:rFonts w:ascii="Times New Roman" w:hAnsi="Times New Roman" w:cs="Times New Roman"/>
          <w:sz w:val="26"/>
          <w:szCs w:val="26"/>
        </w:rPr>
      </w:pPr>
      <w:r w:rsidRPr="00211071">
        <w:rPr>
          <w:rFonts w:ascii="Times New Roman" w:hAnsi="Times New Roman" w:cs="Times New Roman"/>
          <w:sz w:val="26"/>
          <w:szCs w:val="26"/>
        </w:rPr>
        <w:t>VS hỗ trợ việc Debug một cách dễ dàng và mạnh mẽ như: Break Point, xem giá trị của biến trong quá trình chạy, hỗ trợ debug từng câu lệnh.</w:t>
      </w:r>
    </w:p>
    <w:p w14:paraId="520BD56F" w14:textId="17C8A044" w:rsidR="00D004DF" w:rsidRPr="00211071" w:rsidRDefault="00D004DF" w:rsidP="0068708B">
      <w:pPr>
        <w:pStyle w:val="ListParagraph"/>
        <w:numPr>
          <w:ilvl w:val="0"/>
          <w:numId w:val="2"/>
        </w:numPr>
        <w:spacing w:line="312" w:lineRule="auto"/>
        <w:ind w:hanging="357"/>
        <w:contextualSpacing w:val="0"/>
        <w:rPr>
          <w:rFonts w:ascii="Times New Roman" w:hAnsi="Times New Roman" w:cs="Times New Roman"/>
          <w:sz w:val="26"/>
          <w:szCs w:val="26"/>
        </w:rPr>
      </w:pPr>
      <w:r w:rsidRPr="00211071">
        <w:rPr>
          <w:rFonts w:ascii="Times New Roman" w:hAnsi="Times New Roman" w:cs="Times New Roman"/>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14:paraId="2B07E9FA" w14:textId="2A072B39" w:rsidR="00D004DF" w:rsidRPr="00211071" w:rsidRDefault="00417A99" w:rsidP="00FA2EEE">
      <w:pPr>
        <w:spacing w:line="312" w:lineRule="auto"/>
        <w:ind w:left="3060"/>
        <w:rPr>
          <w:rStyle w:val="Hyperlink"/>
          <w:sz w:val="26"/>
          <w:szCs w:val="26"/>
        </w:rPr>
      </w:pPr>
      <w:r w:rsidRPr="00211071">
        <w:rPr>
          <w:sz w:val="26"/>
          <w:szCs w:val="26"/>
        </w:rPr>
        <w:t xml:space="preserve">(Trích dẫn </w:t>
      </w:r>
      <w:hyperlink r:id="rId15" w:history="1">
        <w:r w:rsidR="00D004DF" w:rsidRPr="00211071">
          <w:rPr>
            <w:rStyle w:val="Hyperlink"/>
            <w:sz w:val="26"/>
            <w:szCs w:val="26"/>
          </w:rPr>
          <w:t>http://bugnetproject.com/visual-studio-la-gi/</w:t>
        </w:r>
      </w:hyperlink>
      <w:r w:rsidRPr="00211071">
        <w:rPr>
          <w:rStyle w:val="Hyperlink"/>
          <w:sz w:val="26"/>
          <w:szCs w:val="26"/>
        </w:rPr>
        <w:t>)</w:t>
      </w:r>
    </w:p>
    <w:p w14:paraId="69A7EFD0" w14:textId="076F6A59" w:rsidR="00D004DF" w:rsidRPr="00211071" w:rsidRDefault="00261A2F" w:rsidP="0068708B">
      <w:pPr>
        <w:pStyle w:val="ListParagraph"/>
        <w:numPr>
          <w:ilvl w:val="0"/>
          <w:numId w:val="4"/>
        </w:numPr>
        <w:spacing w:line="312" w:lineRule="auto"/>
        <w:contextualSpacing w:val="0"/>
        <w:rPr>
          <w:rFonts w:ascii="Times New Roman" w:hAnsi="Times New Roman" w:cs="Times New Roman"/>
          <w:sz w:val="26"/>
          <w:szCs w:val="26"/>
        </w:rPr>
      </w:pPr>
      <w:r w:rsidRPr="00211071">
        <w:rPr>
          <w:rFonts w:ascii="Times New Roman" w:hAnsi="Times New Roman" w:cs="Times New Roman"/>
          <w:noProof/>
          <w:sz w:val="26"/>
          <w:szCs w:val="26"/>
        </w:rPr>
        <w:drawing>
          <wp:anchor distT="0" distB="0" distL="114300" distR="114300" simplePos="0" relativeHeight="251670016" behindDoc="0" locked="0" layoutInCell="1" allowOverlap="1" wp14:anchorId="0C8F2884" wp14:editId="57736707">
            <wp:simplePos x="0" y="0"/>
            <wp:positionH relativeFrom="margin">
              <wp:posOffset>3916045</wp:posOffset>
            </wp:positionH>
            <wp:positionV relativeFrom="paragraph">
              <wp:posOffset>19050</wp:posOffset>
            </wp:positionV>
            <wp:extent cx="2329180" cy="2070100"/>
            <wp:effectExtent l="0" t="0" r="0" b="6350"/>
            <wp:wrapThrough wrapText="bothSides">
              <wp:wrapPolygon edited="0">
                <wp:start x="0" y="0"/>
                <wp:lineTo x="0" y="21467"/>
                <wp:lineTo x="21376" y="21467"/>
                <wp:lineTo x="21376"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3.png"/>
                    <pic:cNvPicPr/>
                  </pic:nvPicPr>
                  <pic:blipFill>
                    <a:blip r:embed="rId16">
                      <a:extLst>
                        <a:ext uri="{28A0092B-C50C-407E-A947-70E740481C1C}">
                          <a14:useLocalDpi xmlns:a14="http://schemas.microsoft.com/office/drawing/2010/main" val="0"/>
                        </a:ext>
                      </a:extLst>
                    </a:blip>
                    <a:stretch>
                      <a:fillRect/>
                    </a:stretch>
                  </pic:blipFill>
                  <pic:spPr>
                    <a:xfrm>
                      <a:off x="0" y="0"/>
                      <a:ext cx="2329180" cy="2070100"/>
                    </a:xfrm>
                    <a:prstGeom prst="rect">
                      <a:avLst/>
                    </a:prstGeom>
                  </pic:spPr>
                </pic:pic>
              </a:graphicData>
            </a:graphic>
            <wp14:sizeRelH relativeFrom="margin">
              <wp14:pctWidth>0</wp14:pctWidth>
            </wp14:sizeRelH>
            <wp14:sizeRelV relativeFrom="margin">
              <wp14:pctHeight>0</wp14:pctHeight>
            </wp14:sizeRelV>
          </wp:anchor>
        </w:drawing>
      </w:r>
      <w:r w:rsidR="00D004DF" w:rsidRPr="00211071">
        <w:rPr>
          <w:rFonts w:ascii="Times New Roman" w:hAnsi="Times New Roman" w:cs="Times New Roman"/>
          <w:sz w:val="26"/>
          <w:szCs w:val="26"/>
        </w:rPr>
        <w:t>Microsoft SQL Server Management studio</w:t>
      </w:r>
    </w:p>
    <w:p w14:paraId="6AA7F027" w14:textId="321B7438" w:rsidR="00D004DF" w:rsidRPr="00211071" w:rsidRDefault="004D7F0C" w:rsidP="004D7F0C">
      <w:pPr>
        <w:pStyle w:val="ListParagraph"/>
        <w:spacing w:line="312" w:lineRule="auto"/>
        <w:ind w:left="709"/>
        <w:contextualSpacing w:val="0"/>
        <w:rPr>
          <w:rFonts w:ascii="Times New Roman" w:hAnsi="Times New Roman" w:cs="Times New Roman"/>
          <w:sz w:val="26"/>
          <w:szCs w:val="26"/>
          <w:lang w:val="vi-VN"/>
        </w:rPr>
      </w:pPr>
      <w:r w:rsidRPr="00211071">
        <w:rPr>
          <w:rFonts w:ascii="Times New Roman" w:hAnsi="Times New Roman" w:cs="Times New Roman"/>
          <w:noProof/>
        </w:rPr>
        <mc:AlternateContent>
          <mc:Choice Requires="wps">
            <w:drawing>
              <wp:anchor distT="0" distB="0" distL="114300" distR="114300" simplePos="0" relativeHeight="251681280" behindDoc="0" locked="0" layoutInCell="1" allowOverlap="1" wp14:anchorId="76E4FA48" wp14:editId="5BD471D4">
                <wp:simplePos x="0" y="0"/>
                <wp:positionH relativeFrom="column">
                  <wp:posOffset>4148786</wp:posOffset>
                </wp:positionH>
                <wp:positionV relativeFrom="paragraph">
                  <wp:posOffset>1736393</wp:posOffset>
                </wp:positionV>
                <wp:extent cx="2065020" cy="635"/>
                <wp:effectExtent l="0" t="0" r="0" b="6985"/>
                <wp:wrapThrough wrapText="bothSides">
                  <wp:wrapPolygon edited="0">
                    <wp:start x="0" y="0"/>
                    <wp:lineTo x="0" y="20778"/>
                    <wp:lineTo x="21321" y="20778"/>
                    <wp:lineTo x="21321" y="0"/>
                    <wp:lineTo x="0" y="0"/>
                  </wp:wrapPolygon>
                </wp:wrapThrough>
                <wp:docPr id="73" name="Text Box 73"/>
                <wp:cNvGraphicFramePr/>
                <a:graphic xmlns:a="http://schemas.openxmlformats.org/drawingml/2006/main">
                  <a:graphicData uri="http://schemas.microsoft.com/office/word/2010/wordprocessingShape">
                    <wps:wsp>
                      <wps:cNvSpPr txBox="1"/>
                      <wps:spPr>
                        <a:xfrm>
                          <a:off x="0" y="0"/>
                          <a:ext cx="2065020" cy="635"/>
                        </a:xfrm>
                        <a:prstGeom prst="rect">
                          <a:avLst/>
                        </a:prstGeom>
                        <a:solidFill>
                          <a:prstClr val="white"/>
                        </a:solidFill>
                        <a:ln>
                          <a:noFill/>
                        </a:ln>
                      </wps:spPr>
                      <wps:txbx>
                        <w:txbxContent>
                          <w:p w14:paraId="12CACDE8" w14:textId="593D6F9E" w:rsidR="001D18E3" w:rsidRPr="000725E0" w:rsidRDefault="001D18E3" w:rsidP="000725E0">
                            <w:pPr>
                              <w:pStyle w:val="Caption"/>
                              <w:jc w:val="left"/>
                              <w:rPr>
                                <w:rFonts w:ascii="Times New Roman" w:hAnsi="Times New Roman" w:cs="Times New Roman"/>
                                <w:noProof/>
                                <w:sz w:val="26"/>
                                <w:szCs w:val="26"/>
                                <w:lang w:val="vi-VN"/>
                              </w:rPr>
                            </w:pPr>
                            <w:bookmarkStart w:id="40" w:name="_Toc44453456"/>
                            <w:bookmarkStart w:id="41" w:name="_Toc44754002"/>
                            <w:r w:rsidRPr="000725E0">
                              <w:rPr>
                                <w:rFonts w:ascii="Times New Roman" w:hAnsi="Times New Roman" w:cs="Times New Roman"/>
                                <w:sz w:val="26"/>
                                <w:szCs w:val="26"/>
                              </w:rPr>
                              <w:t xml:space="preserve">Hình 1.1. </w:t>
                            </w:r>
                            <w:r w:rsidRPr="000725E0">
                              <w:rPr>
                                <w:rFonts w:ascii="Times New Roman" w:hAnsi="Times New Roman" w:cs="Times New Roman"/>
                                <w:sz w:val="26"/>
                                <w:szCs w:val="26"/>
                              </w:rPr>
                              <w:fldChar w:fldCharType="begin"/>
                            </w:r>
                            <w:r w:rsidRPr="000725E0">
                              <w:rPr>
                                <w:rFonts w:ascii="Times New Roman" w:hAnsi="Times New Roman" w:cs="Times New Roman"/>
                                <w:sz w:val="26"/>
                                <w:szCs w:val="26"/>
                              </w:rPr>
                              <w:instrText xml:space="preserve"> SEQ Hình_1.1. \* ARABIC </w:instrText>
                            </w:r>
                            <w:r w:rsidRPr="000725E0">
                              <w:rPr>
                                <w:rFonts w:ascii="Times New Roman" w:hAnsi="Times New Roman" w:cs="Times New Roman"/>
                                <w:sz w:val="26"/>
                                <w:szCs w:val="26"/>
                              </w:rPr>
                              <w:fldChar w:fldCharType="separate"/>
                            </w:r>
                            <w:r w:rsidR="00AC2211">
                              <w:rPr>
                                <w:rFonts w:ascii="Times New Roman" w:hAnsi="Times New Roman" w:cs="Times New Roman"/>
                                <w:noProof/>
                                <w:sz w:val="26"/>
                                <w:szCs w:val="26"/>
                              </w:rPr>
                              <w:t>2</w:t>
                            </w:r>
                            <w:r w:rsidRPr="000725E0">
                              <w:rPr>
                                <w:rFonts w:ascii="Times New Roman" w:hAnsi="Times New Roman" w:cs="Times New Roman"/>
                                <w:sz w:val="26"/>
                                <w:szCs w:val="26"/>
                              </w:rPr>
                              <w:fldChar w:fldCharType="end"/>
                            </w:r>
                            <w:r w:rsidRPr="000725E0">
                              <w:rPr>
                                <w:rFonts w:ascii="Times New Roman" w:hAnsi="Times New Roman" w:cs="Times New Roman"/>
                                <w:sz w:val="26"/>
                                <w:szCs w:val="26"/>
                              </w:rPr>
                              <w:t>: Logo SQL Server</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E4FA48" id="Text Box 73" o:spid="_x0000_s1031" type="#_x0000_t202" style="position:absolute;left:0;text-align:left;margin-left:326.7pt;margin-top:136.7pt;width:162.6pt;height:.05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" stroked="f">
                <v:textbox style="mso-fit-shape-to-text:t" inset="0,0,0,0">
                  <w:txbxContent>
                    <w:p w14:paraId="12CACDE8" w14:textId="593D6F9E" w:rsidR="001D18E3" w:rsidRPr="000725E0" w:rsidRDefault="001D18E3" w:rsidP="000725E0">
                      <w:pPr>
                        <w:pStyle w:val="Caption"/>
                        <w:jc w:val="left"/>
                        <w:rPr>
                          <w:rFonts w:ascii="Times New Roman" w:hAnsi="Times New Roman" w:cs="Times New Roman"/>
                          <w:noProof/>
                          <w:sz w:val="26"/>
                          <w:szCs w:val="26"/>
                          <w:lang w:val="vi-VN"/>
                        </w:rPr>
                      </w:pPr>
                      <w:bookmarkStart w:id="42" w:name="_Toc44453456"/>
                      <w:bookmarkStart w:id="43" w:name="_Toc44754002"/>
                      <w:r w:rsidRPr="000725E0">
                        <w:rPr>
                          <w:rFonts w:ascii="Times New Roman" w:hAnsi="Times New Roman" w:cs="Times New Roman"/>
                          <w:sz w:val="26"/>
                          <w:szCs w:val="26"/>
                        </w:rPr>
                        <w:t xml:space="preserve">Hình 1.1. </w:t>
                      </w:r>
                      <w:r w:rsidRPr="000725E0">
                        <w:rPr>
                          <w:rFonts w:ascii="Times New Roman" w:hAnsi="Times New Roman" w:cs="Times New Roman"/>
                          <w:sz w:val="26"/>
                          <w:szCs w:val="26"/>
                        </w:rPr>
                        <w:fldChar w:fldCharType="begin"/>
                      </w:r>
                      <w:r w:rsidRPr="000725E0">
                        <w:rPr>
                          <w:rFonts w:ascii="Times New Roman" w:hAnsi="Times New Roman" w:cs="Times New Roman"/>
                          <w:sz w:val="26"/>
                          <w:szCs w:val="26"/>
                        </w:rPr>
                        <w:instrText xml:space="preserve"> SEQ Hình_1.1. \* ARABIC </w:instrText>
                      </w:r>
                      <w:r w:rsidRPr="000725E0">
                        <w:rPr>
                          <w:rFonts w:ascii="Times New Roman" w:hAnsi="Times New Roman" w:cs="Times New Roman"/>
                          <w:sz w:val="26"/>
                          <w:szCs w:val="26"/>
                        </w:rPr>
                        <w:fldChar w:fldCharType="separate"/>
                      </w:r>
                      <w:r w:rsidR="00AC2211">
                        <w:rPr>
                          <w:rFonts w:ascii="Times New Roman" w:hAnsi="Times New Roman" w:cs="Times New Roman"/>
                          <w:noProof/>
                          <w:sz w:val="26"/>
                          <w:szCs w:val="26"/>
                        </w:rPr>
                        <w:t>2</w:t>
                      </w:r>
                      <w:r w:rsidRPr="000725E0">
                        <w:rPr>
                          <w:rFonts w:ascii="Times New Roman" w:hAnsi="Times New Roman" w:cs="Times New Roman"/>
                          <w:sz w:val="26"/>
                          <w:szCs w:val="26"/>
                        </w:rPr>
                        <w:fldChar w:fldCharType="end"/>
                      </w:r>
                      <w:r w:rsidRPr="000725E0">
                        <w:rPr>
                          <w:rFonts w:ascii="Times New Roman" w:hAnsi="Times New Roman" w:cs="Times New Roman"/>
                          <w:sz w:val="26"/>
                          <w:szCs w:val="26"/>
                        </w:rPr>
                        <w:t>: Logo SQL Server</w:t>
                      </w:r>
                      <w:bookmarkEnd w:id="42"/>
                      <w:bookmarkEnd w:id="43"/>
                    </w:p>
                  </w:txbxContent>
                </v:textbox>
                <w10:wrap type="through"/>
              </v:shape>
            </w:pict>
          </mc:Fallback>
        </mc:AlternateContent>
      </w:r>
      <w:r w:rsidR="00D004DF" w:rsidRPr="00211071">
        <w:rPr>
          <w:rFonts w:ascii="Times New Roman" w:hAnsi="Times New Roman" w:cs="Times New Roman"/>
          <w:sz w:val="26"/>
          <w:szCs w:val="26"/>
        </w:rPr>
        <w:t>M</w:t>
      </w:r>
      <w:r w:rsidR="00D004DF" w:rsidRPr="00211071">
        <w:rPr>
          <w:rFonts w:ascii="Times New Roman" w:hAnsi="Times New Roman" w:cs="Times New Roman"/>
          <w:sz w:val="26"/>
          <w:szCs w:val="26"/>
          <w:lang w:val="vi-VN"/>
        </w:rPr>
        <w:t xml:space="preserve">icrosoft SQL Server Management Studio là một công cụ trực quan dùng để quản lý SQL Server. Với SQL Server Management Studio chúng ta có thể thực hiện được các tương tác với </w:t>
      </w:r>
      <w:r w:rsidR="008C02BD" w:rsidRPr="00211071">
        <w:rPr>
          <w:rFonts w:ascii="Times New Roman" w:hAnsi="Times New Roman" w:cs="Times New Roman"/>
          <w:sz w:val="26"/>
          <w:szCs w:val="26"/>
          <w:lang w:val="vi-VN"/>
        </w:rPr>
        <w:t>Cơ sở dữ liệu</w:t>
      </w:r>
      <w:r w:rsidR="00D004DF" w:rsidRPr="00211071">
        <w:rPr>
          <w:rFonts w:ascii="Times New Roman" w:hAnsi="Times New Roman" w:cs="Times New Roman"/>
          <w:sz w:val="26"/>
          <w:szCs w:val="26"/>
          <w:lang w:val="vi-VN"/>
        </w:rPr>
        <w:t xml:space="preserve"> bằng câu lệnh hoặc trên giao diện người dùng. SQL Server Management Studio được thiết kế đơn giản và dễ sử dụng nhưng bạn cũng cần có thời gian nhất định để làm quen với nó.</w:t>
      </w:r>
      <w:r w:rsidR="00D004DF" w:rsidRPr="00211071">
        <w:rPr>
          <w:rFonts w:ascii="Times New Roman" w:hAnsi="Times New Roman" w:cs="Times New Roman"/>
          <w:noProof/>
          <w:sz w:val="26"/>
          <w:szCs w:val="26"/>
          <w:lang w:val="vi-VN"/>
        </w:rPr>
        <w:t xml:space="preserve"> </w:t>
      </w:r>
    </w:p>
    <w:p w14:paraId="036BA017" w14:textId="67FEB966" w:rsidR="00D004DF" w:rsidRPr="00211071" w:rsidRDefault="00DE11D1" w:rsidP="004D7F0C">
      <w:pPr>
        <w:pStyle w:val="ListParagraph"/>
        <w:ind w:left="0" w:firstLine="360"/>
        <w:rPr>
          <w:rFonts w:ascii="Times New Roman" w:hAnsi="Times New Roman" w:cs="Times New Roman"/>
          <w:sz w:val="26"/>
          <w:szCs w:val="26"/>
        </w:rPr>
      </w:pPr>
      <w:r w:rsidRPr="00211071">
        <w:rPr>
          <w:rFonts w:ascii="Times New Roman" w:hAnsi="Times New Roman" w:cs="Times New Roman"/>
          <w:sz w:val="26"/>
          <w:szCs w:val="26"/>
        </w:rPr>
        <w:t xml:space="preserve">(Trích dẫn </w:t>
      </w:r>
      <w:hyperlink r:id="rId17" w:history="1">
        <w:r w:rsidR="00C34386" w:rsidRPr="00211071">
          <w:rPr>
            <w:rStyle w:val="Hyperlink"/>
            <w:rFonts w:ascii="Times New Roman" w:hAnsi="Times New Roman" w:cs="Times New Roman"/>
            <w:sz w:val="26"/>
            <w:szCs w:val="26"/>
          </w:rPr>
          <w:t>https://longvan.net/lam-quen-voi-sql-server-management-studio.html</w:t>
        </w:r>
      </w:hyperlink>
      <w:r w:rsidR="00AD2A35" w:rsidRPr="00211071">
        <w:rPr>
          <w:rStyle w:val="Hyperlink"/>
          <w:rFonts w:ascii="Times New Roman" w:hAnsi="Times New Roman" w:cs="Times New Roman"/>
          <w:sz w:val="26"/>
          <w:szCs w:val="26"/>
        </w:rPr>
        <w:t>)</w:t>
      </w:r>
    </w:p>
    <w:p w14:paraId="52E93DE3" w14:textId="77777777" w:rsidR="00D004DF" w:rsidRPr="00211071" w:rsidRDefault="00D004DF" w:rsidP="00D004DF">
      <w:pPr>
        <w:pStyle w:val="ListParagraph"/>
        <w:rPr>
          <w:rFonts w:ascii="Times New Roman" w:hAnsi="Times New Roman" w:cs="Times New Roman"/>
          <w:sz w:val="26"/>
          <w:szCs w:val="26"/>
        </w:rPr>
      </w:pPr>
    </w:p>
    <w:p w14:paraId="58F81BC2" w14:textId="0A69FD47" w:rsidR="00D004DF" w:rsidRPr="00211071" w:rsidRDefault="00D004DF" w:rsidP="006F531D">
      <w:pPr>
        <w:pStyle w:val="Heading2"/>
        <w:numPr>
          <w:ilvl w:val="1"/>
          <w:numId w:val="6"/>
        </w:numPr>
        <w:spacing w:line="312" w:lineRule="auto"/>
        <w:ind w:left="851" w:hanging="416"/>
        <w:jc w:val="left"/>
        <w:rPr>
          <w:rFonts w:ascii="Times New Roman" w:hAnsi="Times New Roman"/>
          <w:b w:val="0"/>
          <w:bCs w:val="0"/>
          <w:sz w:val="26"/>
          <w:szCs w:val="26"/>
        </w:rPr>
      </w:pPr>
      <w:bookmarkStart w:id="44" w:name="_Toc42329620"/>
      <w:bookmarkStart w:id="45" w:name="_Toc44754060"/>
      <w:r w:rsidRPr="00211071">
        <w:rPr>
          <w:rFonts w:ascii="Times New Roman" w:hAnsi="Times New Roman"/>
          <w:b w:val="0"/>
          <w:bCs w:val="0"/>
          <w:sz w:val="26"/>
          <w:szCs w:val="26"/>
        </w:rPr>
        <w:lastRenderedPageBreak/>
        <w:t>Ngôn ngữ sử dụng</w:t>
      </w:r>
      <w:bookmarkEnd w:id="44"/>
      <w:r w:rsidR="001B6724" w:rsidRPr="00211071">
        <w:rPr>
          <w:rFonts w:ascii="Times New Roman" w:hAnsi="Times New Roman"/>
          <w:b w:val="0"/>
          <w:bCs w:val="0"/>
          <w:sz w:val="26"/>
          <w:szCs w:val="26"/>
        </w:rPr>
        <w:t xml:space="preserve"> và framework</w:t>
      </w:r>
      <w:bookmarkEnd w:id="45"/>
    </w:p>
    <w:p w14:paraId="65A9D553" w14:textId="0F6176F3" w:rsidR="00685D23" w:rsidRPr="00211071" w:rsidRDefault="00685D23" w:rsidP="0068708B">
      <w:pPr>
        <w:pStyle w:val="ListParagraph"/>
        <w:numPr>
          <w:ilvl w:val="0"/>
          <w:numId w:val="4"/>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ASP.NET</w:t>
      </w:r>
      <w:r w:rsidR="00FE3EE9" w:rsidRPr="00211071">
        <w:rPr>
          <w:rFonts w:ascii="Times New Roman" w:hAnsi="Times New Roman" w:cs="Times New Roman"/>
          <w:sz w:val="26"/>
          <w:szCs w:val="26"/>
        </w:rPr>
        <w:t xml:space="preserve"> là một phương pháp tổ chức hay khung tổ chức</w:t>
      </w:r>
      <w:r w:rsidR="00B97594" w:rsidRPr="00211071">
        <w:rPr>
          <w:rFonts w:ascii="Times New Roman" w:hAnsi="Times New Roman" w:cs="Times New Roman"/>
          <w:sz w:val="26"/>
          <w:szCs w:val="26"/>
        </w:rPr>
        <w:t xml:space="preserve"> </w:t>
      </w:r>
      <w:r w:rsidR="00FE3EE9" w:rsidRPr="00211071">
        <w:rPr>
          <w:rFonts w:ascii="Times New Roman" w:hAnsi="Times New Roman" w:cs="Times New Roman"/>
          <w:sz w:val="26"/>
          <w:szCs w:val="26"/>
        </w:rPr>
        <w:t>(Frameword)</w:t>
      </w:r>
    </w:p>
    <w:p w14:paraId="7278B411" w14:textId="382A6677" w:rsidR="00685D23" w:rsidRPr="00211071" w:rsidRDefault="00685D23" w:rsidP="00FA2EEE">
      <w:pPr>
        <w:spacing w:line="312" w:lineRule="auto"/>
        <w:ind w:left="360"/>
        <w:rPr>
          <w:color w:val="212121"/>
          <w:sz w:val="26"/>
          <w:szCs w:val="26"/>
          <w:shd w:val="clear" w:color="auto" w:fill="FFFFFF"/>
        </w:rPr>
      </w:pPr>
      <w:r w:rsidRPr="00211071">
        <w:rPr>
          <w:color w:val="212121"/>
          <w:sz w:val="26"/>
          <w:szCs w:val="26"/>
          <w:shd w:val="clear" w:color="auto" w:fill="FFFFFF"/>
        </w:rPr>
        <w:t>ASP.NET trong .Net Framework</w:t>
      </w:r>
    </w:p>
    <w:p w14:paraId="6688905D" w14:textId="77777777" w:rsidR="00036E3A" w:rsidRPr="00211071" w:rsidRDefault="00685D23" w:rsidP="00036E3A">
      <w:pPr>
        <w:keepNext/>
        <w:ind w:left="360"/>
        <w:jc w:val="center"/>
      </w:pPr>
      <w:r w:rsidRPr="00211071">
        <w:rPr>
          <w:noProof/>
          <w:sz w:val="26"/>
          <w:szCs w:val="26"/>
        </w:rPr>
        <w:drawing>
          <wp:inline distT="0" distB="0" distL="0" distR="0" wp14:anchorId="628795C1" wp14:editId="38BEB990">
            <wp:extent cx="4353533" cy="2924583"/>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p-net-trong-net-framework.png"/>
                    <pic:cNvPicPr/>
                  </pic:nvPicPr>
                  <pic:blipFill>
                    <a:blip r:embed="rId18">
                      <a:extLst>
                        <a:ext uri="{28A0092B-C50C-407E-A947-70E740481C1C}">
                          <a14:useLocalDpi xmlns:a14="http://schemas.microsoft.com/office/drawing/2010/main" val="0"/>
                        </a:ext>
                      </a:extLst>
                    </a:blip>
                    <a:stretch>
                      <a:fillRect/>
                    </a:stretch>
                  </pic:blipFill>
                  <pic:spPr>
                    <a:xfrm>
                      <a:off x="0" y="0"/>
                      <a:ext cx="4353533" cy="2924583"/>
                    </a:xfrm>
                    <a:prstGeom prst="rect">
                      <a:avLst/>
                    </a:prstGeom>
                  </pic:spPr>
                </pic:pic>
              </a:graphicData>
            </a:graphic>
          </wp:inline>
        </w:drawing>
      </w:r>
    </w:p>
    <w:p w14:paraId="4DA9C589" w14:textId="551C8442" w:rsidR="00685D23" w:rsidRPr="00211071" w:rsidRDefault="00036E3A" w:rsidP="00036E3A">
      <w:pPr>
        <w:pStyle w:val="Caption"/>
        <w:jc w:val="center"/>
        <w:rPr>
          <w:rFonts w:ascii="Times New Roman" w:hAnsi="Times New Roman" w:cs="Times New Roman"/>
          <w:sz w:val="26"/>
          <w:szCs w:val="26"/>
        </w:rPr>
      </w:pPr>
      <w:bookmarkStart w:id="46" w:name="_Toc44453465"/>
      <w:bookmarkStart w:id="47" w:name="_Toc44754004"/>
      <w:r w:rsidRPr="00211071">
        <w:rPr>
          <w:rFonts w:ascii="Times New Roman" w:hAnsi="Times New Roman" w:cs="Times New Roman"/>
          <w:sz w:val="26"/>
          <w:szCs w:val="26"/>
        </w:rPr>
        <w:t xml:space="preserve">Hình 1.2.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Hình_1.2.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ASP.NET trong .Net Framework</w:t>
      </w:r>
      <w:bookmarkEnd w:id="46"/>
      <w:bookmarkEnd w:id="47"/>
    </w:p>
    <w:p w14:paraId="7EE5EAFF" w14:textId="77777777" w:rsidR="00685D23" w:rsidRPr="00211071" w:rsidRDefault="00685D23" w:rsidP="00685D23">
      <w:pPr>
        <w:rPr>
          <w:sz w:val="26"/>
          <w:szCs w:val="26"/>
        </w:rPr>
      </w:pPr>
      <w:r w:rsidRPr="00211071">
        <w:rPr>
          <w:color w:val="212121"/>
          <w:sz w:val="26"/>
          <w:szCs w:val="26"/>
          <w:shd w:val="clear" w:color="auto" w:fill="FFFFFF"/>
        </w:rPr>
        <w:t>Hệ thống namespace</w:t>
      </w:r>
    </w:p>
    <w:p w14:paraId="4BE599B0" w14:textId="77777777" w:rsidR="00C04770" w:rsidRPr="00211071" w:rsidRDefault="00685D23" w:rsidP="00C04770">
      <w:pPr>
        <w:keepNext/>
        <w:ind w:left="360"/>
        <w:jc w:val="center"/>
      </w:pPr>
      <w:r w:rsidRPr="00211071">
        <w:rPr>
          <w:noProof/>
          <w:sz w:val="26"/>
          <w:szCs w:val="26"/>
        </w:rPr>
        <w:drawing>
          <wp:inline distT="0" distB="0" distL="0" distR="0" wp14:anchorId="3AC69E5B" wp14:editId="439290B3">
            <wp:extent cx="4791744" cy="3181794"/>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e-thong-namespace-asp-net.png"/>
                    <pic:cNvPicPr/>
                  </pic:nvPicPr>
                  <pic:blipFill>
                    <a:blip r:embed="rId19">
                      <a:extLst>
                        <a:ext uri="{28A0092B-C50C-407E-A947-70E740481C1C}">
                          <a14:useLocalDpi xmlns:a14="http://schemas.microsoft.com/office/drawing/2010/main" val="0"/>
                        </a:ext>
                      </a:extLst>
                    </a:blip>
                    <a:stretch>
                      <a:fillRect/>
                    </a:stretch>
                  </pic:blipFill>
                  <pic:spPr>
                    <a:xfrm>
                      <a:off x="0" y="0"/>
                      <a:ext cx="4791744" cy="3181794"/>
                    </a:xfrm>
                    <a:prstGeom prst="rect">
                      <a:avLst/>
                    </a:prstGeom>
                  </pic:spPr>
                </pic:pic>
              </a:graphicData>
            </a:graphic>
          </wp:inline>
        </w:drawing>
      </w:r>
    </w:p>
    <w:p w14:paraId="727FABE7" w14:textId="49CCF783" w:rsidR="00685D23" w:rsidRPr="00211071" w:rsidRDefault="00C04770" w:rsidP="00C04770">
      <w:pPr>
        <w:pStyle w:val="Caption"/>
        <w:jc w:val="center"/>
        <w:rPr>
          <w:rFonts w:ascii="Times New Roman" w:hAnsi="Times New Roman" w:cs="Times New Roman"/>
          <w:sz w:val="26"/>
          <w:szCs w:val="26"/>
        </w:rPr>
      </w:pPr>
      <w:bookmarkStart w:id="48" w:name="_Toc44453466"/>
      <w:bookmarkStart w:id="49" w:name="_Toc44754005"/>
      <w:r w:rsidRPr="00211071">
        <w:rPr>
          <w:rFonts w:ascii="Times New Roman" w:hAnsi="Times New Roman" w:cs="Times New Roman"/>
          <w:sz w:val="26"/>
          <w:szCs w:val="26"/>
        </w:rPr>
        <w:t xml:space="preserve">Hình 1.2.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Hình_1.2.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2</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Hệ thống namespace</w:t>
      </w:r>
      <w:bookmarkEnd w:id="48"/>
      <w:bookmarkEnd w:id="49"/>
    </w:p>
    <w:p w14:paraId="1B496CC4" w14:textId="77777777" w:rsidR="00685D23" w:rsidRPr="00211071" w:rsidRDefault="00685D23" w:rsidP="00FA2EEE">
      <w:pPr>
        <w:spacing w:line="312" w:lineRule="auto"/>
        <w:rPr>
          <w:sz w:val="26"/>
          <w:szCs w:val="26"/>
        </w:rPr>
      </w:pPr>
      <w:r w:rsidRPr="00211071">
        <w:rPr>
          <w:color w:val="212121"/>
          <w:sz w:val="26"/>
          <w:szCs w:val="26"/>
          <w:shd w:val="clear" w:color="auto" w:fill="FFFFFF"/>
        </w:rPr>
        <w:t>ASP.Net là kỹ thuật lập trình và phát triển ứng dụng web ở phía Server trên môi trường Visual Studio .Net</w:t>
      </w:r>
    </w:p>
    <w:p w14:paraId="0DAC72D4" w14:textId="77777777" w:rsidR="00685D23" w:rsidRPr="00211071" w:rsidRDefault="00685D23" w:rsidP="00FA2EEE">
      <w:pPr>
        <w:shd w:val="clear" w:color="auto" w:fill="FFFFFF"/>
        <w:spacing w:after="150" w:line="312" w:lineRule="auto"/>
        <w:rPr>
          <w:color w:val="212121"/>
          <w:sz w:val="26"/>
          <w:szCs w:val="26"/>
        </w:rPr>
      </w:pPr>
      <w:r w:rsidRPr="00211071">
        <w:rPr>
          <w:color w:val="212121"/>
          <w:sz w:val="26"/>
          <w:szCs w:val="26"/>
        </w:rPr>
        <w:t>Một số các đặc điểm của ASP.NET</w:t>
      </w:r>
    </w:p>
    <w:p w14:paraId="2BBDEE2F" w14:textId="77777777" w:rsidR="00685D23" w:rsidRPr="00211071" w:rsidRDefault="00685D23" w:rsidP="0068708B">
      <w:pPr>
        <w:numPr>
          <w:ilvl w:val="0"/>
          <w:numId w:val="14"/>
        </w:numPr>
        <w:shd w:val="clear" w:color="auto" w:fill="FFFFFF"/>
        <w:spacing w:before="100" w:beforeAutospacing="1" w:after="100" w:afterAutospacing="1" w:line="312" w:lineRule="auto"/>
        <w:rPr>
          <w:color w:val="212121"/>
          <w:sz w:val="26"/>
          <w:szCs w:val="26"/>
        </w:rPr>
      </w:pPr>
      <w:r w:rsidRPr="00211071">
        <w:rPr>
          <w:color w:val="212121"/>
          <w:sz w:val="26"/>
          <w:szCs w:val="26"/>
        </w:rPr>
        <w:t>Trang Asp.Net được biên dịch trước, thành tập tin DLL mà Server có thể thi hành</w:t>
      </w:r>
    </w:p>
    <w:p w14:paraId="30673946" w14:textId="77777777" w:rsidR="00685D23" w:rsidRPr="00211071" w:rsidRDefault="00685D23" w:rsidP="0068708B">
      <w:pPr>
        <w:numPr>
          <w:ilvl w:val="0"/>
          <w:numId w:val="14"/>
        </w:numPr>
        <w:shd w:val="clear" w:color="auto" w:fill="FFFFFF"/>
        <w:spacing w:before="100" w:beforeAutospacing="1" w:after="100" w:afterAutospacing="1" w:line="312" w:lineRule="auto"/>
        <w:rPr>
          <w:color w:val="212121"/>
          <w:sz w:val="26"/>
          <w:szCs w:val="26"/>
        </w:rPr>
      </w:pPr>
      <w:r w:rsidRPr="00211071">
        <w:rPr>
          <w:color w:val="212121"/>
          <w:sz w:val="26"/>
          <w:szCs w:val="26"/>
        </w:rPr>
        <w:lastRenderedPageBreak/>
        <w:t>Tự động phát sinh mã HTML cho các Server control tương ứng với từng loại Browser</w:t>
      </w:r>
    </w:p>
    <w:p w14:paraId="030CEEC0" w14:textId="77777777" w:rsidR="00685D23" w:rsidRPr="00211071" w:rsidRDefault="00685D23" w:rsidP="0068708B">
      <w:pPr>
        <w:numPr>
          <w:ilvl w:val="0"/>
          <w:numId w:val="14"/>
        </w:numPr>
        <w:shd w:val="clear" w:color="auto" w:fill="FFFFFF"/>
        <w:spacing w:before="100" w:beforeAutospacing="1" w:after="100" w:afterAutospacing="1" w:line="312" w:lineRule="auto"/>
        <w:rPr>
          <w:color w:val="212121"/>
          <w:sz w:val="26"/>
          <w:szCs w:val="26"/>
        </w:rPr>
      </w:pPr>
      <w:r w:rsidRPr="00211071">
        <w:rPr>
          <w:color w:val="212121"/>
          <w:sz w:val="26"/>
          <w:szCs w:val="26"/>
        </w:rPr>
        <w:t>Hỗ trợ các ngôn ngữ khác nhau trong cùng một ứng dụng …</w:t>
      </w:r>
    </w:p>
    <w:p w14:paraId="55F37A60" w14:textId="77777777" w:rsidR="00906AAA" w:rsidRPr="00211071" w:rsidRDefault="00906AAA" w:rsidP="00685D23">
      <w:pPr>
        <w:shd w:val="clear" w:color="auto" w:fill="FFFFFF"/>
        <w:spacing w:after="150"/>
        <w:rPr>
          <w:color w:val="212121"/>
          <w:sz w:val="26"/>
          <w:szCs w:val="26"/>
        </w:rPr>
      </w:pPr>
    </w:p>
    <w:p w14:paraId="222FF7B2" w14:textId="4630B744" w:rsidR="00685D23" w:rsidRPr="00211071" w:rsidRDefault="00685D23" w:rsidP="00685D23">
      <w:pPr>
        <w:shd w:val="clear" w:color="auto" w:fill="FFFFFF"/>
        <w:spacing w:after="150"/>
        <w:rPr>
          <w:color w:val="212121"/>
          <w:sz w:val="26"/>
          <w:szCs w:val="26"/>
        </w:rPr>
      </w:pPr>
      <w:r w:rsidRPr="00211071">
        <w:rPr>
          <w:color w:val="212121"/>
          <w:sz w:val="26"/>
          <w:szCs w:val="26"/>
        </w:rPr>
        <w:t>Quá trình xử lý trang ASPX</w:t>
      </w:r>
    </w:p>
    <w:p w14:paraId="2262E32E" w14:textId="77777777" w:rsidR="00DA29B1" w:rsidRPr="00211071" w:rsidRDefault="00685D23" w:rsidP="00DA29B1">
      <w:pPr>
        <w:keepNext/>
        <w:shd w:val="clear" w:color="auto" w:fill="FFFFFF"/>
        <w:spacing w:after="150"/>
        <w:jc w:val="center"/>
      </w:pPr>
      <w:r w:rsidRPr="00211071">
        <w:rPr>
          <w:noProof/>
          <w:color w:val="212121"/>
          <w:sz w:val="26"/>
          <w:szCs w:val="26"/>
        </w:rPr>
        <w:drawing>
          <wp:inline distT="0" distB="0" distL="0" distR="0" wp14:anchorId="477CFC22" wp14:editId="76654B84">
            <wp:extent cx="5733415" cy="3206115"/>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ua-trinh-xu-ly-trang-aspx.png"/>
                    <pic:cNvPicPr/>
                  </pic:nvPicPr>
                  <pic:blipFill>
                    <a:blip r:embed="rId20">
                      <a:extLst>
                        <a:ext uri="{28A0092B-C50C-407E-A947-70E740481C1C}">
                          <a14:useLocalDpi xmlns:a14="http://schemas.microsoft.com/office/drawing/2010/main" val="0"/>
                        </a:ext>
                      </a:extLst>
                    </a:blip>
                    <a:stretch>
                      <a:fillRect/>
                    </a:stretch>
                  </pic:blipFill>
                  <pic:spPr>
                    <a:xfrm>
                      <a:off x="0" y="0"/>
                      <a:ext cx="5733415" cy="3206115"/>
                    </a:xfrm>
                    <a:prstGeom prst="rect">
                      <a:avLst/>
                    </a:prstGeom>
                  </pic:spPr>
                </pic:pic>
              </a:graphicData>
            </a:graphic>
          </wp:inline>
        </w:drawing>
      </w:r>
    </w:p>
    <w:p w14:paraId="69DFA5FE" w14:textId="04C3BD75" w:rsidR="00685D23" w:rsidRPr="00211071" w:rsidRDefault="00DA29B1" w:rsidP="00DA29B1">
      <w:pPr>
        <w:pStyle w:val="Caption"/>
        <w:jc w:val="center"/>
        <w:rPr>
          <w:rFonts w:ascii="Times New Roman" w:eastAsia="Times New Roman" w:hAnsi="Times New Roman" w:cs="Times New Roman"/>
          <w:color w:val="212121"/>
          <w:sz w:val="26"/>
          <w:szCs w:val="26"/>
        </w:rPr>
      </w:pPr>
      <w:bookmarkStart w:id="50" w:name="_Toc44453467"/>
      <w:bookmarkStart w:id="51" w:name="_Toc44754006"/>
      <w:r w:rsidRPr="00211071">
        <w:rPr>
          <w:rFonts w:ascii="Times New Roman" w:hAnsi="Times New Roman" w:cs="Times New Roman"/>
          <w:sz w:val="26"/>
          <w:szCs w:val="26"/>
        </w:rPr>
        <w:t xml:space="preserve">Hình 1.2.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Hình_1.2.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3</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Quá trình xử lý trang ASPX</w:t>
      </w:r>
      <w:bookmarkEnd w:id="50"/>
      <w:bookmarkEnd w:id="51"/>
    </w:p>
    <w:p w14:paraId="4B01CF0D" w14:textId="77777777" w:rsidR="00DE048A" w:rsidRPr="00211071" w:rsidRDefault="00DE048A" w:rsidP="00BE3339">
      <w:pPr>
        <w:shd w:val="clear" w:color="auto" w:fill="FFFFFF"/>
        <w:spacing w:after="150" w:line="312" w:lineRule="auto"/>
        <w:rPr>
          <w:color w:val="212121"/>
          <w:sz w:val="26"/>
          <w:szCs w:val="26"/>
        </w:rPr>
      </w:pPr>
      <w:r w:rsidRPr="00211071">
        <w:rPr>
          <w:color w:val="212121"/>
          <w:sz w:val="26"/>
          <w:szCs w:val="26"/>
        </w:rPr>
        <w:t>Tạo ứng dụng web đầu tiên</w:t>
      </w:r>
    </w:p>
    <w:p w14:paraId="1F70FF90" w14:textId="77777777" w:rsidR="00DE048A" w:rsidRPr="00211071" w:rsidRDefault="00DE048A" w:rsidP="0068708B">
      <w:pPr>
        <w:numPr>
          <w:ilvl w:val="0"/>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Khởi động MS Visual Studio .Net</w:t>
      </w:r>
    </w:p>
    <w:p w14:paraId="4D0908FC" w14:textId="77777777" w:rsidR="00DE048A" w:rsidRPr="00211071" w:rsidRDefault="00DE048A" w:rsidP="0068708B">
      <w:pPr>
        <w:numPr>
          <w:ilvl w:val="0"/>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Tạo mới một ứng dụng web</w:t>
      </w:r>
    </w:p>
    <w:p w14:paraId="6EAA84EF" w14:textId="77777777"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Tạo một ứng dụng nhỏ với một câu chào</w:t>
      </w:r>
    </w:p>
    <w:p w14:paraId="1EBAB96A" w14:textId="77777777"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Các kiểu Web site (Web Site Types):</w:t>
      </w:r>
    </w:p>
    <w:p w14:paraId="7C67E342" w14:textId="77777777" w:rsidR="00DE048A" w:rsidRPr="00211071" w:rsidRDefault="00DE048A" w:rsidP="0068708B">
      <w:pPr>
        <w:numPr>
          <w:ilvl w:val="2"/>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 xml:space="preserve">File System: không cần cài đặt IIS, </w:t>
      </w:r>
      <w:r w:rsidRPr="006640F1">
        <w:rPr>
          <w:color w:val="000000" w:themeColor="text1"/>
          <w:sz w:val="26"/>
          <w:szCs w:val="26"/>
        </w:rPr>
        <w:t xml:space="preserve">VS 2010 </w:t>
      </w:r>
      <w:r w:rsidRPr="00211071">
        <w:rPr>
          <w:color w:val="212121"/>
          <w:sz w:val="26"/>
          <w:szCs w:val="26"/>
        </w:rPr>
        <w:t>sẽ cung cấp web server riêng khi ta thi hành ứng dụng</w:t>
      </w:r>
    </w:p>
    <w:p w14:paraId="38864D51" w14:textId="77777777" w:rsidR="00DE048A" w:rsidRPr="00211071" w:rsidRDefault="00DE048A" w:rsidP="0068708B">
      <w:pPr>
        <w:numPr>
          <w:ilvl w:val="2"/>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Local HTTP: phải có IIS và khai báo URL đã được ánh xạ</w:t>
      </w:r>
    </w:p>
    <w:p w14:paraId="1350FD76" w14:textId="77777777" w:rsidR="00DE048A" w:rsidRPr="00211071" w:rsidRDefault="00DE048A" w:rsidP="0068708B">
      <w:pPr>
        <w:numPr>
          <w:ilvl w:val="2"/>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FTP: sử dụng giao thức truyền file để quản lý các tập tin trong web site</w:t>
      </w:r>
    </w:p>
    <w:p w14:paraId="251853F6" w14:textId="19DFD646"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 xml:space="preserve">Lưu </w:t>
      </w:r>
      <w:r w:rsidR="00A36F0B" w:rsidRPr="00211071">
        <w:rPr>
          <w:color w:val="212121"/>
          <w:sz w:val="26"/>
          <w:szCs w:val="26"/>
        </w:rPr>
        <w:t>website</w:t>
      </w:r>
      <w:r w:rsidRPr="00211071">
        <w:rPr>
          <w:color w:val="212121"/>
          <w:sz w:val="26"/>
          <w:szCs w:val="26"/>
        </w:rPr>
        <w:t xml:space="preserve"> với font Unicode, </w:t>
      </w:r>
      <w:r w:rsidR="00A36F0B" w:rsidRPr="00211071">
        <w:rPr>
          <w:color w:val="212121"/>
          <w:sz w:val="26"/>
          <w:szCs w:val="26"/>
        </w:rPr>
        <w:t>website</w:t>
      </w:r>
      <w:r w:rsidRPr="00211071">
        <w:rPr>
          <w:color w:val="212121"/>
          <w:sz w:val="26"/>
          <w:szCs w:val="26"/>
        </w:rPr>
        <w:t xml:space="preserve"> có phần mở rộng: aspx (file giao diện) và aspx.cs (file code-behind)</w:t>
      </w:r>
    </w:p>
    <w:p w14:paraId="3159D1C5" w14:textId="77777777"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Xác định trang khởi động</w:t>
      </w:r>
    </w:p>
    <w:p w14:paraId="5DD13E64" w14:textId="77777777"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Thi hành ứng dụng</w:t>
      </w:r>
    </w:p>
    <w:p w14:paraId="3F537BA3" w14:textId="77777777" w:rsidR="00DE048A" w:rsidRPr="00211071" w:rsidRDefault="00DE048A" w:rsidP="0068708B">
      <w:pPr>
        <w:numPr>
          <w:ilvl w:val="0"/>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Làm quen với các thành phần giao diện</w:t>
      </w:r>
    </w:p>
    <w:p w14:paraId="00BAF8FB" w14:textId="77777777" w:rsidR="00DE048A" w:rsidRPr="00211071" w:rsidRDefault="00DE048A" w:rsidP="0068708B">
      <w:pPr>
        <w:numPr>
          <w:ilvl w:val="1"/>
          <w:numId w:val="15"/>
        </w:numPr>
        <w:shd w:val="clear" w:color="auto" w:fill="FFFFFF"/>
        <w:spacing w:before="100" w:beforeAutospacing="1" w:after="100" w:afterAutospacing="1" w:line="312" w:lineRule="auto"/>
        <w:rPr>
          <w:color w:val="212121"/>
          <w:sz w:val="26"/>
          <w:szCs w:val="26"/>
        </w:rPr>
      </w:pPr>
      <w:r w:rsidRPr="00211071">
        <w:rPr>
          <w:color w:val="212121"/>
          <w:sz w:val="26"/>
          <w:szCs w:val="26"/>
        </w:rPr>
        <w:t>Minh họa trên môi trường</w:t>
      </w:r>
      <w:r w:rsidRPr="006640F1">
        <w:rPr>
          <w:b/>
          <w:bCs/>
          <w:color w:val="000000" w:themeColor="text1"/>
          <w:sz w:val="26"/>
          <w:szCs w:val="26"/>
        </w:rPr>
        <w:t xml:space="preserve"> </w:t>
      </w:r>
      <w:r w:rsidRPr="006640F1">
        <w:rPr>
          <w:color w:val="000000" w:themeColor="text1"/>
          <w:sz w:val="26"/>
          <w:szCs w:val="26"/>
        </w:rPr>
        <w:t>VS.Net 2010</w:t>
      </w:r>
    </w:p>
    <w:p w14:paraId="2341992D" w14:textId="77777777" w:rsidR="00DE048A" w:rsidRPr="00211071" w:rsidRDefault="00DE048A" w:rsidP="00BE3339">
      <w:pPr>
        <w:shd w:val="clear" w:color="auto" w:fill="FFFFFF"/>
        <w:spacing w:before="100" w:beforeAutospacing="1" w:after="100" w:afterAutospacing="1" w:line="312" w:lineRule="auto"/>
        <w:rPr>
          <w:color w:val="212121"/>
          <w:sz w:val="26"/>
          <w:szCs w:val="26"/>
        </w:rPr>
      </w:pPr>
      <w:r w:rsidRPr="00211071">
        <w:rPr>
          <w:color w:val="212121"/>
          <w:sz w:val="26"/>
          <w:szCs w:val="26"/>
        </w:rPr>
        <w:lastRenderedPageBreak/>
        <w:t>Tổ chức lưu trữ ứng dụng web</w:t>
      </w:r>
    </w:p>
    <w:p w14:paraId="269E1B48" w14:textId="77777777" w:rsidR="00DE048A" w:rsidRPr="00211071" w:rsidRDefault="00DE048A" w:rsidP="00BE3339">
      <w:pPr>
        <w:shd w:val="clear" w:color="auto" w:fill="FFFFFF"/>
        <w:spacing w:after="150" w:line="312" w:lineRule="auto"/>
        <w:rPr>
          <w:color w:val="212121"/>
          <w:sz w:val="26"/>
          <w:szCs w:val="26"/>
        </w:rPr>
      </w:pPr>
      <w:r w:rsidRPr="00211071">
        <w:rPr>
          <w:color w:val="212121"/>
          <w:sz w:val="26"/>
          <w:szCs w:val="26"/>
        </w:rPr>
        <w:t>Tổng quát</w:t>
      </w:r>
    </w:p>
    <w:p w14:paraId="1A895B05" w14:textId="77777777" w:rsidR="00DE048A" w:rsidRPr="00211071" w:rsidRDefault="00DE048A" w:rsidP="0068708B">
      <w:pPr>
        <w:numPr>
          <w:ilvl w:val="0"/>
          <w:numId w:val="16"/>
        </w:numPr>
        <w:shd w:val="clear" w:color="auto" w:fill="FFFFFF"/>
        <w:spacing w:before="100" w:beforeAutospacing="1" w:after="100" w:afterAutospacing="1" w:line="312" w:lineRule="auto"/>
        <w:rPr>
          <w:color w:val="212121"/>
          <w:sz w:val="26"/>
          <w:szCs w:val="26"/>
        </w:rPr>
      </w:pPr>
      <w:r w:rsidRPr="00211071">
        <w:rPr>
          <w:color w:val="212121"/>
          <w:sz w:val="26"/>
          <w:szCs w:val="26"/>
        </w:rPr>
        <w:t>ASP.Net cung cấp một số tên tập tin và thư mục dùng để phục vụ việc tổ chức lưu trữ một ứng dụng, trong đó:</w:t>
      </w:r>
    </w:p>
    <w:p w14:paraId="22759BB2" w14:textId="77777777" w:rsidR="00DE048A" w:rsidRPr="00211071" w:rsidRDefault="00DE048A" w:rsidP="0068708B">
      <w:pPr>
        <w:numPr>
          <w:ilvl w:val="1"/>
          <w:numId w:val="16"/>
        </w:numPr>
        <w:shd w:val="clear" w:color="auto" w:fill="FFFFFF"/>
        <w:spacing w:before="100" w:beforeAutospacing="1" w:after="100" w:afterAutospacing="1" w:line="312" w:lineRule="auto"/>
        <w:rPr>
          <w:color w:val="212121"/>
          <w:sz w:val="26"/>
          <w:szCs w:val="26"/>
        </w:rPr>
      </w:pPr>
      <w:r w:rsidRPr="00211071">
        <w:rPr>
          <w:color w:val="212121"/>
          <w:sz w:val="26"/>
          <w:szCs w:val="26"/>
        </w:rPr>
        <w:t>Default page: tự động thi hành khi người dùng nhập tên miền</w:t>
      </w:r>
    </w:p>
    <w:p w14:paraId="14E2BD14" w14:textId="77777777" w:rsidR="00DE048A" w:rsidRPr="00211071" w:rsidRDefault="00DE048A" w:rsidP="0068708B">
      <w:pPr>
        <w:numPr>
          <w:ilvl w:val="1"/>
          <w:numId w:val="16"/>
        </w:numPr>
        <w:shd w:val="clear" w:color="auto" w:fill="FFFFFF"/>
        <w:spacing w:before="100" w:beforeAutospacing="1" w:after="100" w:afterAutospacing="1" w:line="312" w:lineRule="auto"/>
        <w:rPr>
          <w:color w:val="212121"/>
          <w:sz w:val="26"/>
          <w:szCs w:val="26"/>
        </w:rPr>
      </w:pPr>
      <w:r w:rsidRPr="00211071">
        <w:rPr>
          <w:color w:val="212121"/>
          <w:sz w:val="26"/>
          <w:szCs w:val="26"/>
        </w:rPr>
        <w:t>Application folders: dùng để lưu trữ các tập tin có phần mở rộng tương ứng với ý nghĩa của thư mục lưu trữ</w:t>
      </w:r>
    </w:p>
    <w:p w14:paraId="597C71B2" w14:textId="77777777" w:rsidR="00DE048A" w:rsidRPr="00211071" w:rsidRDefault="00DE048A" w:rsidP="00BE3339">
      <w:pPr>
        <w:shd w:val="clear" w:color="auto" w:fill="FFFFFF"/>
        <w:spacing w:after="150" w:line="312" w:lineRule="auto"/>
        <w:rPr>
          <w:color w:val="212121"/>
          <w:sz w:val="26"/>
          <w:szCs w:val="26"/>
        </w:rPr>
      </w:pPr>
      <w:r w:rsidRPr="00211071">
        <w:rPr>
          <w:color w:val="212121"/>
          <w:sz w:val="26"/>
          <w:szCs w:val="26"/>
        </w:rPr>
        <w:t>Giới thiệu một số thư mục thường dùng</w:t>
      </w:r>
    </w:p>
    <w:p w14:paraId="162293CE" w14:textId="77777777" w:rsidR="00DE048A" w:rsidRPr="00211071" w:rsidRDefault="00DE048A" w:rsidP="0068708B">
      <w:pPr>
        <w:numPr>
          <w:ilvl w:val="0"/>
          <w:numId w:val="17"/>
        </w:numPr>
        <w:shd w:val="clear" w:color="auto" w:fill="FFFFFF"/>
        <w:spacing w:before="100" w:beforeAutospacing="1" w:after="100" w:afterAutospacing="1" w:line="312" w:lineRule="auto"/>
        <w:rPr>
          <w:color w:val="212121"/>
          <w:sz w:val="26"/>
          <w:szCs w:val="26"/>
        </w:rPr>
      </w:pPr>
      <w:r w:rsidRPr="00211071">
        <w:rPr>
          <w:color w:val="212121"/>
          <w:sz w:val="26"/>
          <w:szCs w:val="26"/>
        </w:rPr>
        <w:t>App_Data: lưu trữ tập tin dữ liệu như .mdb, .mdf, .xml, …</w:t>
      </w:r>
    </w:p>
    <w:p w14:paraId="478D0D05" w14:textId="77777777" w:rsidR="00DE048A" w:rsidRPr="00211071" w:rsidRDefault="00DE048A" w:rsidP="0068708B">
      <w:pPr>
        <w:numPr>
          <w:ilvl w:val="0"/>
          <w:numId w:val="17"/>
        </w:numPr>
        <w:shd w:val="clear" w:color="auto" w:fill="FFFFFF"/>
        <w:spacing w:before="100" w:beforeAutospacing="1" w:after="100" w:afterAutospacing="1" w:line="312" w:lineRule="auto"/>
        <w:rPr>
          <w:color w:val="212121"/>
          <w:sz w:val="26"/>
          <w:szCs w:val="26"/>
        </w:rPr>
      </w:pPr>
      <w:r w:rsidRPr="00211071">
        <w:rPr>
          <w:color w:val="212121"/>
          <w:sz w:val="26"/>
          <w:szCs w:val="26"/>
        </w:rPr>
        <w:t>App_Code: lưu trữ các tập tin chứa source code, có phần mở rộng .vb, .cs, …</w:t>
      </w:r>
    </w:p>
    <w:p w14:paraId="093941BA" w14:textId="77777777" w:rsidR="00DE048A" w:rsidRPr="00211071" w:rsidRDefault="00DE048A" w:rsidP="0068708B">
      <w:pPr>
        <w:numPr>
          <w:ilvl w:val="0"/>
          <w:numId w:val="17"/>
        </w:numPr>
        <w:shd w:val="clear" w:color="auto" w:fill="FFFFFF"/>
        <w:spacing w:before="100" w:beforeAutospacing="1" w:after="100" w:afterAutospacing="1" w:line="312" w:lineRule="auto"/>
        <w:rPr>
          <w:color w:val="212121"/>
          <w:sz w:val="26"/>
          <w:szCs w:val="26"/>
        </w:rPr>
      </w:pPr>
      <w:r w:rsidRPr="00211071">
        <w:rPr>
          <w:color w:val="212121"/>
          <w:sz w:val="26"/>
          <w:szCs w:val="26"/>
        </w:rPr>
        <w:t>App_Themes: lưu trữ các tập tin dùng để tạo giao diện chung theo chủ đề, thường có phần mở rộng .skin, .css hoặc các file hình ảnh</w:t>
      </w:r>
    </w:p>
    <w:p w14:paraId="749B25EE" w14:textId="77777777" w:rsidR="00DE048A" w:rsidRPr="00211071" w:rsidRDefault="00DE048A" w:rsidP="00BE3339">
      <w:pPr>
        <w:shd w:val="clear" w:color="auto" w:fill="FFFFFF"/>
        <w:spacing w:after="150" w:line="312" w:lineRule="auto"/>
        <w:rPr>
          <w:color w:val="212121"/>
          <w:sz w:val="26"/>
          <w:szCs w:val="26"/>
        </w:rPr>
      </w:pPr>
      <w:r w:rsidRPr="00211071">
        <w:rPr>
          <w:color w:val="212121"/>
          <w:sz w:val="26"/>
          <w:szCs w:val="26"/>
        </w:rPr>
        <w:t>Thao tác tạo các thư mục</w:t>
      </w:r>
    </w:p>
    <w:p w14:paraId="7F0AFF7D" w14:textId="77777777" w:rsidR="00DE048A" w:rsidRPr="00211071" w:rsidRDefault="00DE048A" w:rsidP="00BE3339">
      <w:pPr>
        <w:shd w:val="clear" w:color="auto" w:fill="FFFFFF"/>
        <w:spacing w:after="150" w:line="312" w:lineRule="auto"/>
        <w:rPr>
          <w:color w:val="212121"/>
          <w:sz w:val="26"/>
          <w:szCs w:val="26"/>
        </w:rPr>
      </w:pPr>
      <w:r w:rsidRPr="00211071">
        <w:rPr>
          <w:color w:val="212121"/>
          <w:sz w:val="26"/>
          <w:szCs w:val="26"/>
        </w:rPr>
        <w:t>Trên thực đơn: chọn Website =&gt; Add ASP.NET Folder =&gt; chọn thư mục cần tạo</w:t>
      </w:r>
    </w:p>
    <w:p w14:paraId="30FD0DDE" w14:textId="77777777" w:rsidR="00DE048A" w:rsidRPr="00211071" w:rsidRDefault="00DE048A" w:rsidP="00BE3339">
      <w:pPr>
        <w:spacing w:line="312" w:lineRule="auto"/>
        <w:rPr>
          <w:color w:val="212121"/>
          <w:sz w:val="26"/>
          <w:szCs w:val="26"/>
        </w:rPr>
      </w:pPr>
      <w:r w:rsidRPr="00211071">
        <w:rPr>
          <w:color w:val="212121"/>
          <w:sz w:val="26"/>
          <w:szCs w:val="26"/>
        </w:rPr>
        <w:t>Làm việc với tập tin cấu hình</w:t>
      </w:r>
    </w:p>
    <w:p w14:paraId="7709C56D" w14:textId="77777777" w:rsidR="00DE048A" w:rsidRPr="00211071" w:rsidRDefault="00DE048A" w:rsidP="0068708B">
      <w:pPr>
        <w:numPr>
          <w:ilvl w:val="0"/>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Tập tin cấu hình – Configuration files</w:t>
      </w:r>
    </w:p>
    <w:p w14:paraId="4CE7E740"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Dùng để khai báo các thông số mặc định cho ứng dụng, có dạng XML</w:t>
      </w:r>
    </w:p>
    <w:p w14:paraId="779F5771"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Tập tin cấu hình đầu tiên là Machine.config, được đặt trong thư mục Configuration của máy</w:t>
      </w:r>
    </w:p>
    <w:p w14:paraId="36EA780C"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Machine.config cấu hình cho tất cả các ứng dụng .NET như Windows, Console, Web Application, …</w:t>
      </w:r>
    </w:p>
    <w:p w14:paraId="5C0C30B6"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Web.config gốc chứa các khai báo mặc định của Web Server, nằm trong cùng thư mục với Machine.config</w:t>
      </w:r>
    </w:p>
    <w:p w14:paraId="5AB5937A"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Web.config có thể ghi đè lên một số khai báo trong Machine.config</w:t>
      </w:r>
    </w:p>
    <w:p w14:paraId="02E7959A"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Trong mỗi ứng dụng và các thư mục con của ứng dụng Web có thể có tập tin Web.config riêng</w:t>
      </w:r>
    </w:p>
    <w:p w14:paraId="0962E61A" w14:textId="77777777" w:rsidR="00DE048A" w:rsidRPr="00211071" w:rsidRDefault="00DE048A" w:rsidP="0068708B">
      <w:pPr>
        <w:numPr>
          <w:ilvl w:val="0"/>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Xử lý tập tin cấu hình</w:t>
      </w:r>
    </w:p>
    <w:p w14:paraId="32222CEB" w14:textId="77777777" w:rsidR="00DE048A" w:rsidRPr="00211071" w:rsidRDefault="00DE048A" w:rsidP="0068708B">
      <w:pPr>
        <w:numPr>
          <w:ilvl w:val="1"/>
          <w:numId w:val="18"/>
        </w:numPr>
        <w:shd w:val="clear" w:color="auto" w:fill="FFFFFF"/>
        <w:spacing w:before="100" w:beforeAutospacing="1" w:after="100" w:afterAutospacing="1" w:line="312" w:lineRule="auto"/>
        <w:rPr>
          <w:color w:val="212121"/>
          <w:sz w:val="26"/>
          <w:szCs w:val="26"/>
        </w:rPr>
      </w:pPr>
      <w:r w:rsidRPr="00211071">
        <w:rPr>
          <w:color w:val="212121"/>
          <w:sz w:val="26"/>
          <w:szCs w:val="26"/>
        </w:rPr>
        <w:t>Khi ứng dụng Web được thi hành, sẽ cache các khai báo theo trình tự như sau:</w:t>
      </w:r>
    </w:p>
    <w:p w14:paraId="0286FE00" w14:textId="77777777" w:rsidR="00870DD6" w:rsidRPr="00211071" w:rsidRDefault="00CB6DE8" w:rsidP="00870DD6">
      <w:pPr>
        <w:keepNext/>
        <w:jc w:val="center"/>
      </w:pPr>
      <w:r w:rsidRPr="00211071">
        <w:rPr>
          <w:noProof/>
          <w:sz w:val="26"/>
          <w:szCs w:val="26"/>
        </w:rPr>
        <w:lastRenderedPageBreak/>
        <w:drawing>
          <wp:inline distT="0" distB="0" distL="0" distR="0" wp14:anchorId="32544D54" wp14:editId="248018AA">
            <wp:extent cx="5733415" cy="284035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xu-ly-tap-tin-cau-hinh-asp-net.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2840355"/>
                    </a:xfrm>
                    <a:prstGeom prst="rect">
                      <a:avLst/>
                    </a:prstGeom>
                  </pic:spPr>
                </pic:pic>
              </a:graphicData>
            </a:graphic>
          </wp:inline>
        </w:drawing>
      </w:r>
    </w:p>
    <w:p w14:paraId="107F6B6F" w14:textId="53CD14EC" w:rsidR="00685D23" w:rsidRPr="00211071" w:rsidRDefault="00870DD6" w:rsidP="00870DD6">
      <w:pPr>
        <w:pStyle w:val="Caption"/>
        <w:jc w:val="center"/>
        <w:rPr>
          <w:rFonts w:ascii="Times New Roman" w:hAnsi="Times New Roman" w:cs="Times New Roman"/>
          <w:sz w:val="26"/>
          <w:szCs w:val="26"/>
        </w:rPr>
      </w:pPr>
      <w:bookmarkStart w:id="52" w:name="_Toc44453468"/>
      <w:bookmarkStart w:id="53" w:name="_Toc44754007"/>
      <w:r w:rsidRPr="00211071">
        <w:rPr>
          <w:rFonts w:ascii="Times New Roman" w:hAnsi="Times New Roman" w:cs="Times New Roman"/>
          <w:sz w:val="26"/>
          <w:szCs w:val="26"/>
        </w:rPr>
        <w:t xml:space="preserve">Hình 1.2.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Hình_1.2.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4</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Xử lý tập tin cấu hình</w:t>
      </w:r>
      <w:r w:rsidRPr="00211071">
        <w:rPr>
          <w:rFonts w:ascii="Times New Roman" w:hAnsi="Times New Roman" w:cs="Times New Roman"/>
          <w:noProof/>
          <w:sz w:val="26"/>
          <w:szCs w:val="26"/>
        </w:rPr>
        <w:t xml:space="preserve"> ASP.NET</w:t>
      </w:r>
      <w:bookmarkEnd w:id="52"/>
      <w:bookmarkEnd w:id="53"/>
    </w:p>
    <w:p w14:paraId="67E179E1" w14:textId="7394F548" w:rsidR="0018017D" w:rsidRPr="00211071" w:rsidRDefault="0018017D" w:rsidP="0018017D">
      <w:pPr>
        <w:rPr>
          <w:sz w:val="26"/>
          <w:szCs w:val="26"/>
        </w:rPr>
      </w:pPr>
      <w:r w:rsidRPr="00211071">
        <w:rPr>
          <w:color w:val="212121"/>
          <w:sz w:val="26"/>
          <w:szCs w:val="26"/>
          <w:shd w:val="clear" w:color="auto" w:fill="FFFFFF"/>
        </w:rPr>
        <w:t>Ghi chú: * là tùy chọn</w:t>
      </w:r>
    </w:p>
    <w:p w14:paraId="41A36E59" w14:textId="451C4074" w:rsidR="009108DD" w:rsidRPr="00211071" w:rsidRDefault="009108DD" w:rsidP="009108DD">
      <w:pPr>
        <w:shd w:val="clear" w:color="auto" w:fill="FFFFFF"/>
        <w:spacing w:after="150"/>
        <w:rPr>
          <w:color w:val="212121"/>
          <w:sz w:val="26"/>
          <w:szCs w:val="26"/>
        </w:rPr>
      </w:pPr>
      <w:r w:rsidRPr="00211071">
        <w:rPr>
          <w:color w:val="212121"/>
          <w:sz w:val="26"/>
          <w:szCs w:val="26"/>
        </w:rPr>
        <w:t>Trình tự xử lý:</w:t>
      </w:r>
    </w:p>
    <w:p w14:paraId="35CD2D5D" w14:textId="77777777" w:rsidR="009108DD" w:rsidRPr="00211071" w:rsidRDefault="009108DD" w:rsidP="0068708B">
      <w:pPr>
        <w:numPr>
          <w:ilvl w:val="0"/>
          <w:numId w:val="19"/>
        </w:numPr>
        <w:shd w:val="clear" w:color="auto" w:fill="FFFFFF"/>
        <w:spacing w:before="100" w:beforeAutospacing="1" w:after="100" w:afterAutospacing="1"/>
        <w:rPr>
          <w:color w:val="212121"/>
          <w:sz w:val="26"/>
          <w:szCs w:val="26"/>
        </w:rPr>
      </w:pPr>
      <w:r w:rsidRPr="00211071">
        <w:rPr>
          <w:color w:val="212121"/>
          <w:sz w:val="26"/>
          <w:szCs w:val="26"/>
        </w:rPr>
        <w:t>Các khai báo trong Machine.config được truy xuất trước</w:t>
      </w:r>
    </w:p>
    <w:p w14:paraId="1B522B3E" w14:textId="77777777" w:rsidR="009108DD" w:rsidRPr="00211071" w:rsidRDefault="009108DD" w:rsidP="0068708B">
      <w:pPr>
        <w:numPr>
          <w:ilvl w:val="0"/>
          <w:numId w:val="19"/>
        </w:numPr>
        <w:shd w:val="clear" w:color="auto" w:fill="FFFFFF"/>
        <w:spacing w:before="100" w:beforeAutospacing="1" w:after="100" w:afterAutospacing="1"/>
        <w:rPr>
          <w:color w:val="212121"/>
          <w:sz w:val="26"/>
          <w:szCs w:val="26"/>
        </w:rPr>
      </w:pPr>
      <w:r w:rsidRPr="00211071">
        <w:rPr>
          <w:color w:val="212121"/>
          <w:sz w:val="26"/>
          <w:szCs w:val="26"/>
        </w:rPr>
        <w:t>Các khai báo trong Web.config đựơc đưa vào caches, viết đè lên các khai báo trước đó của Machine.config</w:t>
      </w:r>
    </w:p>
    <w:p w14:paraId="3A51B6ED" w14:textId="6728B869" w:rsidR="009108DD" w:rsidRPr="00211071" w:rsidRDefault="009108DD" w:rsidP="0068708B">
      <w:pPr>
        <w:numPr>
          <w:ilvl w:val="0"/>
          <w:numId w:val="19"/>
        </w:numPr>
        <w:shd w:val="clear" w:color="auto" w:fill="FFFFFF"/>
        <w:spacing w:before="100" w:beforeAutospacing="1" w:after="100" w:afterAutospacing="1"/>
        <w:rPr>
          <w:color w:val="212121"/>
          <w:sz w:val="26"/>
          <w:szCs w:val="26"/>
        </w:rPr>
      </w:pPr>
      <w:r w:rsidRPr="00211071">
        <w:rPr>
          <w:color w:val="212121"/>
          <w:sz w:val="26"/>
          <w:szCs w:val="26"/>
        </w:rPr>
        <w:t>Nếu có tập tin Web.c</w:t>
      </w:r>
      <w:r w:rsidR="00906AAA" w:rsidRPr="00211071">
        <w:rPr>
          <w:color w:val="212121"/>
          <w:sz w:val="26"/>
          <w:szCs w:val="26"/>
        </w:rPr>
        <w:t>onfig trong thư mục gốc của Web</w:t>
      </w:r>
      <w:r w:rsidRPr="00211071">
        <w:rPr>
          <w:color w:val="212121"/>
          <w:sz w:val="26"/>
          <w:szCs w:val="26"/>
        </w:rPr>
        <w:t>site, tập tin này sẽ được đọc vào cache, viết đè lên các khai báo trước đó</w:t>
      </w:r>
    </w:p>
    <w:p w14:paraId="6BE36DEC" w14:textId="1A135A13" w:rsidR="009108DD" w:rsidRPr="00211071" w:rsidRDefault="009108DD" w:rsidP="0068708B">
      <w:pPr>
        <w:numPr>
          <w:ilvl w:val="0"/>
          <w:numId w:val="19"/>
        </w:numPr>
        <w:shd w:val="clear" w:color="auto" w:fill="FFFFFF"/>
        <w:spacing w:before="100" w:beforeAutospacing="1" w:after="100" w:afterAutospacing="1"/>
        <w:rPr>
          <w:color w:val="212121"/>
          <w:sz w:val="26"/>
          <w:szCs w:val="26"/>
        </w:rPr>
      </w:pPr>
      <w:r w:rsidRPr="00211071">
        <w:rPr>
          <w:color w:val="212121"/>
          <w:sz w:val="26"/>
          <w:szCs w:val="26"/>
        </w:rPr>
        <w:t xml:space="preserve">Nếu có tập tin Web.config trong thư mục con của ứng dụng </w:t>
      </w:r>
      <w:r w:rsidR="00906AAA" w:rsidRPr="00211071">
        <w:rPr>
          <w:color w:val="212121"/>
          <w:sz w:val="26"/>
          <w:szCs w:val="26"/>
        </w:rPr>
        <w:t>Website</w:t>
      </w:r>
      <w:r w:rsidRPr="00211071">
        <w:rPr>
          <w:color w:val="212121"/>
          <w:sz w:val="26"/>
          <w:szCs w:val="26"/>
        </w:rPr>
        <w:t>, tập tin này sẽ được đọc vào cache, viết đè lên các khai báo trước đó. Thông thường tập tin này chỉ cấu hình cho các tập tin và thư mục con của thư mục con này. (Chi tiết sẽ được minh họa trong các bài 6 và 7 )</w:t>
      </w:r>
    </w:p>
    <w:p w14:paraId="0EFCF00C" w14:textId="77777777" w:rsidR="009108DD" w:rsidRPr="00211071" w:rsidRDefault="009108DD" w:rsidP="0068708B">
      <w:pPr>
        <w:numPr>
          <w:ilvl w:val="0"/>
          <w:numId w:val="20"/>
        </w:numPr>
        <w:shd w:val="clear" w:color="auto" w:fill="FFFFFF"/>
        <w:spacing w:before="100" w:beforeAutospacing="1" w:after="100" w:afterAutospacing="1"/>
        <w:rPr>
          <w:color w:val="212121"/>
          <w:sz w:val="26"/>
          <w:szCs w:val="26"/>
        </w:rPr>
      </w:pPr>
      <w:r w:rsidRPr="00211071">
        <w:rPr>
          <w:color w:val="212121"/>
          <w:sz w:val="26"/>
          <w:szCs w:val="26"/>
        </w:rPr>
        <w:t>Cập nhật tập tin cấu hình</w:t>
      </w:r>
    </w:p>
    <w:p w14:paraId="1891B2D6" w14:textId="77777777" w:rsidR="009108DD" w:rsidRPr="00211071" w:rsidRDefault="009108DD" w:rsidP="0068708B">
      <w:pPr>
        <w:numPr>
          <w:ilvl w:val="1"/>
          <w:numId w:val="20"/>
        </w:numPr>
        <w:shd w:val="clear" w:color="auto" w:fill="FFFFFF"/>
        <w:spacing w:before="100" w:beforeAutospacing="1" w:after="100" w:afterAutospacing="1"/>
        <w:rPr>
          <w:color w:val="212121"/>
          <w:sz w:val="26"/>
          <w:szCs w:val="26"/>
        </w:rPr>
      </w:pPr>
      <w:r w:rsidRPr="00211071">
        <w:rPr>
          <w:color w:val="212121"/>
          <w:sz w:val="26"/>
          <w:szCs w:val="26"/>
        </w:rPr>
        <w:t>Mở tập tin và cập nhật trực tiếp</w:t>
      </w:r>
    </w:p>
    <w:p w14:paraId="2886713E" w14:textId="49C69E41" w:rsidR="009108DD" w:rsidRPr="00211071" w:rsidRDefault="009108DD" w:rsidP="0068708B">
      <w:pPr>
        <w:numPr>
          <w:ilvl w:val="1"/>
          <w:numId w:val="20"/>
        </w:numPr>
        <w:shd w:val="clear" w:color="auto" w:fill="FFFFFF"/>
        <w:spacing w:before="100" w:beforeAutospacing="1" w:after="100" w:afterAutospacing="1"/>
        <w:rPr>
          <w:color w:val="212121"/>
          <w:sz w:val="26"/>
          <w:szCs w:val="26"/>
        </w:rPr>
      </w:pPr>
      <w:r w:rsidRPr="00211071">
        <w:rPr>
          <w:color w:val="212121"/>
          <w:sz w:val="26"/>
          <w:szCs w:val="26"/>
        </w:rPr>
        <w:t xml:space="preserve">Hoặc dùng Web Site Administrator Tool do </w:t>
      </w:r>
      <w:r w:rsidRPr="006640F1">
        <w:rPr>
          <w:color w:val="000000" w:themeColor="text1"/>
          <w:sz w:val="26"/>
          <w:szCs w:val="26"/>
        </w:rPr>
        <w:t xml:space="preserve">VS 2010 </w:t>
      </w:r>
      <w:r w:rsidRPr="00211071">
        <w:rPr>
          <w:color w:val="212121"/>
          <w:sz w:val="26"/>
          <w:szCs w:val="26"/>
        </w:rPr>
        <w:t>cung cấp, thao tác: Trên thực đơn chọn: Website =&gt; ASP.NET Configuation</w:t>
      </w:r>
    </w:p>
    <w:p w14:paraId="62BB1F46" w14:textId="77777777" w:rsidR="0080709F" w:rsidRPr="00211071" w:rsidRDefault="0080709F" w:rsidP="00811A1D">
      <w:pPr>
        <w:rPr>
          <w:sz w:val="26"/>
          <w:szCs w:val="26"/>
        </w:rPr>
      </w:pPr>
      <w:r w:rsidRPr="00211071">
        <w:rPr>
          <w:sz w:val="26"/>
          <w:szCs w:val="26"/>
        </w:rPr>
        <w:t>Ưu điểm:</w:t>
      </w:r>
    </w:p>
    <w:p w14:paraId="3FAB9E3E" w14:textId="77777777" w:rsidR="0080709F"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Chạy mượt và độ ổn định hơn các ngôn ngữ khác</w:t>
      </w:r>
    </w:p>
    <w:p w14:paraId="35E273E3" w14:textId="77777777" w:rsidR="0080709F"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Tốc độ tải trang được tối ưu nên giảm thời gian tải trang</w:t>
      </w:r>
    </w:p>
    <w:p w14:paraId="4B848A41" w14:textId="77777777" w:rsidR="0080709F"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Dễ tùy biến, tương thích với các công nghệ mới trên thế giới</w:t>
      </w:r>
    </w:p>
    <w:p w14:paraId="36B8C1B2" w14:textId="77777777" w:rsidR="0080709F"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Độ bảo mật cao do kế thừa ưu điểm của Java</w:t>
      </w:r>
    </w:p>
    <w:p w14:paraId="68EB9A96" w14:textId="77777777" w:rsidR="0080709F" w:rsidRPr="00211071" w:rsidRDefault="0080709F" w:rsidP="00811A1D">
      <w:pPr>
        <w:rPr>
          <w:sz w:val="26"/>
          <w:szCs w:val="26"/>
        </w:rPr>
      </w:pPr>
      <w:r w:rsidRPr="00211071">
        <w:rPr>
          <w:sz w:val="26"/>
          <w:szCs w:val="26"/>
        </w:rPr>
        <w:t>Nhược điểm:</w:t>
      </w:r>
    </w:p>
    <w:p w14:paraId="31964CED" w14:textId="77777777" w:rsidR="0080709F"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Không hỗ trợ chạy trên hệ điều hành linux và không hỗ trợ visual studio trong quá trình viết code</w:t>
      </w:r>
    </w:p>
    <w:p w14:paraId="49736C5A" w14:textId="67FFD306" w:rsidR="00CB6DE8" w:rsidRPr="00211071" w:rsidRDefault="0080709F" w:rsidP="0068708B">
      <w:pPr>
        <w:pStyle w:val="ListParagraph"/>
        <w:numPr>
          <w:ilvl w:val="0"/>
          <w:numId w:val="12"/>
        </w:numPr>
        <w:rPr>
          <w:rFonts w:ascii="Times New Roman" w:hAnsi="Times New Roman" w:cs="Times New Roman"/>
          <w:sz w:val="26"/>
          <w:szCs w:val="26"/>
        </w:rPr>
      </w:pPr>
      <w:r w:rsidRPr="00211071">
        <w:rPr>
          <w:rFonts w:ascii="Times New Roman" w:hAnsi="Times New Roman" w:cs="Times New Roman"/>
          <w:sz w:val="26"/>
          <w:szCs w:val="26"/>
        </w:rPr>
        <w:t>Đầu tư chi phí cho công nghệ này cao hơn các công nghệ khác</w:t>
      </w:r>
    </w:p>
    <w:p w14:paraId="49CC5A33" w14:textId="1360079B" w:rsidR="00685D23" w:rsidRPr="00211071" w:rsidRDefault="0007016D" w:rsidP="0007016D">
      <w:pPr>
        <w:rPr>
          <w:sz w:val="26"/>
          <w:szCs w:val="26"/>
        </w:rPr>
      </w:pPr>
      <w:r w:rsidRPr="00211071">
        <w:rPr>
          <w:sz w:val="26"/>
          <w:szCs w:val="26"/>
        </w:rPr>
        <w:t>(Trích dẫn )</w:t>
      </w:r>
    </w:p>
    <w:p w14:paraId="0DCD9F6F" w14:textId="4B46675F" w:rsidR="00685D23" w:rsidRPr="00211071" w:rsidRDefault="00D004DF" w:rsidP="0068708B">
      <w:pPr>
        <w:pStyle w:val="ListParagraph"/>
        <w:numPr>
          <w:ilvl w:val="0"/>
          <w:numId w:val="3"/>
        </w:numPr>
        <w:rPr>
          <w:rFonts w:ascii="Times New Roman" w:hAnsi="Times New Roman" w:cs="Times New Roman"/>
          <w:sz w:val="26"/>
          <w:szCs w:val="26"/>
        </w:rPr>
      </w:pPr>
      <w:r w:rsidRPr="00211071">
        <w:rPr>
          <w:rFonts w:ascii="Times New Roman" w:hAnsi="Times New Roman" w:cs="Times New Roman"/>
          <w:sz w:val="26"/>
          <w:szCs w:val="26"/>
        </w:rPr>
        <w:t>C# - ASP.NET MVC Framework</w:t>
      </w:r>
    </w:p>
    <w:p w14:paraId="603FCB44" w14:textId="1CF530B0" w:rsidR="00D004DF" w:rsidRPr="00211071" w:rsidRDefault="00902F9E"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noProof/>
        </w:rPr>
        <w:lastRenderedPageBreak/>
        <mc:AlternateContent>
          <mc:Choice Requires="wps">
            <w:drawing>
              <wp:anchor distT="0" distB="0" distL="114300" distR="114300" simplePos="0" relativeHeight="251683328" behindDoc="0" locked="0" layoutInCell="1" allowOverlap="1" wp14:anchorId="05598B0F" wp14:editId="389E0DE0">
                <wp:simplePos x="0" y="0"/>
                <wp:positionH relativeFrom="column">
                  <wp:posOffset>3762375</wp:posOffset>
                </wp:positionH>
                <wp:positionV relativeFrom="paragraph">
                  <wp:posOffset>2396490</wp:posOffset>
                </wp:positionV>
                <wp:extent cx="236220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14:paraId="479C9A80" w14:textId="01576BAE" w:rsidR="001D18E3" w:rsidRPr="00207B52" w:rsidRDefault="001D18E3" w:rsidP="00207B52">
                            <w:pPr>
                              <w:pStyle w:val="Caption"/>
                              <w:jc w:val="center"/>
                              <w:rPr>
                                <w:rFonts w:ascii="Times New Roman" w:hAnsi="Times New Roman" w:cs="Times New Roman"/>
                                <w:noProof/>
                                <w:sz w:val="26"/>
                                <w:szCs w:val="26"/>
                              </w:rPr>
                            </w:pPr>
                            <w:bookmarkStart w:id="54" w:name="_Toc44754008"/>
                            <w:r w:rsidRPr="00902F9E">
                              <w:rPr>
                                <w:rFonts w:ascii="Times New Roman" w:hAnsi="Times New Roman" w:cs="Times New Roman"/>
                                <w:sz w:val="26"/>
                                <w:szCs w:val="26"/>
                              </w:rPr>
                              <w:t xml:space="preserve">Hình 1.2. </w:t>
                            </w:r>
                            <w:r w:rsidRPr="00902F9E">
                              <w:rPr>
                                <w:rFonts w:ascii="Times New Roman" w:hAnsi="Times New Roman" w:cs="Times New Roman"/>
                                <w:sz w:val="26"/>
                                <w:szCs w:val="26"/>
                              </w:rPr>
                              <w:fldChar w:fldCharType="begin"/>
                            </w:r>
                            <w:r w:rsidRPr="00902F9E">
                              <w:rPr>
                                <w:rFonts w:ascii="Times New Roman" w:hAnsi="Times New Roman" w:cs="Times New Roman"/>
                                <w:sz w:val="26"/>
                                <w:szCs w:val="26"/>
                              </w:rPr>
                              <w:instrText xml:space="preserve"> SEQ Hình_1.2. \* ARABIC </w:instrText>
                            </w:r>
                            <w:r w:rsidRPr="00902F9E">
                              <w:rPr>
                                <w:rFonts w:ascii="Times New Roman" w:hAnsi="Times New Roman" w:cs="Times New Roman"/>
                                <w:sz w:val="26"/>
                                <w:szCs w:val="26"/>
                              </w:rPr>
                              <w:fldChar w:fldCharType="separate"/>
                            </w:r>
                            <w:r w:rsidR="00AC2211">
                              <w:rPr>
                                <w:rFonts w:ascii="Times New Roman" w:hAnsi="Times New Roman" w:cs="Times New Roman"/>
                                <w:noProof/>
                                <w:sz w:val="26"/>
                                <w:szCs w:val="26"/>
                              </w:rPr>
                              <w:t>5</w:t>
                            </w:r>
                            <w:r w:rsidRPr="00902F9E">
                              <w:rPr>
                                <w:rFonts w:ascii="Times New Roman" w:hAnsi="Times New Roman" w:cs="Times New Roman"/>
                                <w:sz w:val="26"/>
                                <w:szCs w:val="26"/>
                              </w:rPr>
                              <w:fldChar w:fldCharType="end"/>
                            </w:r>
                            <w:r w:rsidRPr="00902F9E">
                              <w:rPr>
                                <w:rFonts w:ascii="Times New Roman" w:hAnsi="Times New Roman" w:cs="Times New Roman"/>
                                <w:sz w:val="26"/>
                                <w:szCs w:val="26"/>
                              </w:rPr>
                              <w:t>: MVC Pattern</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98B0F" id="Text Box 74" o:spid="_x0000_s1032" type="#_x0000_t202" style="position:absolute;left:0;text-align:left;margin-left:296.25pt;margin-top:188.7pt;width:186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" stroked="f">
                <v:textbox style="mso-fit-shape-to-text:t" inset="0,0,0,0">
                  <w:txbxContent>
                    <w:p w14:paraId="479C9A80" w14:textId="01576BAE" w:rsidR="001D18E3" w:rsidRPr="00207B52" w:rsidRDefault="001D18E3" w:rsidP="00207B52">
                      <w:pPr>
                        <w:pStyle w:val="Caption"/>
                        <w:jc w:val="center"/>
                        <w:rPr>
                          <w:rFonts w:ascii="Times New Roman" w:hAnsi="Times New Roman" w:cs="Times New Roman"/>
                          <w:noProof/>
                          <w:sz w:val="26"/>
                          <w:szCs w:val="26"/>
                        </w:rPr>
                      </w:pPr>
                      <w:bookmarkStart w:id="55" w:name="_Toc44754008"/>
                      <w:r w:rsidRPr="00902F9E">
                        <w:rPr>
                          <w:rFonts w:ascii="Times New Roman" w:hAnsi="Times New Roman" w:cs="Times New Roman"/>
                          <w:sz w:val="26"/>
                          <w:szCs w:val="26"/>
                        </w:rPr>
                        <w:t xml:space="preserve">Hình 1.2. </w:t>
                      </w:r>
                      <w:r w:rsidRPr="00902F9E">
                        <w:rPr>
                          <w:rFonts w:ascii="Times New Roman" w:hAnsi="Times New Roman" w:cs="Times New Roman"/>
                          <w:sz w:val="26"/>
                          <w:szCs w:val="26"/>
                        </w:rPr>
                        <w:fldChar w:fldCharType="begin"/>
                      </w:r>
                      <w:r w:rsidRPr="00902F9E">
                        <w:rPr>
                          <w:rFonts w:ascii="Times New Roman" w:hAnsi="Times New Roman" w:cs="Times New Roman"/>
                          <w:sz w:val="26"/>
                          <w:szCs w:val="26"/>
                        </w:rPr>
                        <w:instrText xml:space="preserve"> SEQ Hình_1.2. \* ARABIC </w:instrText>
                      </w:r>
                      <w:r w:rsidRPr="00902F9E">
                        <w:rPr>
                          <w:rFonts w:ascii="Times New Roman" w:hAnsi="Times New Roman" w:cs="Times New Roman"/>
                          <w:sz w:val="26"/>
                          <w:szCs w:val="26"/>
                        </w:rPr>
                        <w:fldChar w:fldCharType="separate"/>
                      </w:r>
                      <w:r w:rsidR="00AC2211">
                        <w:rPr>
                          <w:rFonts w:ascii="Times New Roman" w:hAnsi="Times New Roman" w:cs="Times New Roman"/>
                          <w:noProof/>
                          <w:sz w:val="26"/>
                          <w:szCs w:val="26"/>
                        </w:rPr>
                        <w:t>5</w:t>
                      </w:r>
                      <w:r w:rsidRPr="00902F9E">
                        <w:rPr>
                          <w:rFonts w:ascii="Times New Roman" w:hAnsi="Times New Roman" w:cs="Times New Roman"/>
                          <w:sz w:val="26"/>
                          <w:szCs w:val="26"/>
                        </w:rPr>
                        <w:fldChar w:fldCharType="end"/>
                      </w:r>
                      <w:r w:rsidRPr="00902F9E">
                        <w:rPr>
                          <w:rFonts w:ascii="Times New Roman" w:hAnsi="Times New Roman" w:cs="Times New Roman"/>
                          <w:sz w:val="26"/>
                          <w:szCs w:val="26"/>
                        </w:rPr>
                        <w:t>: MVC Pattern</w:t>
                      </w:r>
                      <w:bookmarkEnd w:id="55"/>
                    </w:p>
                  </w:txbxContent>
                </v:textbox>
                <w10:wrap type="square"/>
              </v:shape>
            </w:pict>
          </mc:Fallback>
        </mc:AlternateContent>
      </w:r>
      <w:r w:rsidR="00D004DF" w:rsidRPr="00211071">
        <w:rPr>
          <w:rFonts w:ascii="Times New Roman" w:hAnsi="Times New Roman" w:cs="Times New Roman"/>
          <w:noProof/>
          <w:sz w:val="26"/>
          <w:szCs w:val="26"/>
        </w:rPr>
        <w:drawing>
          <wp:anchor distT="0" distB="0" distL="114300" distR="114300" simplePos="0" relativeHeight="251667968" behindDoc="0" locked="0" layoutInCell="1" allowOverlap="1" wp14:anchorId="5F4881F2" wp14:editId="4439702B">
            <wp:simplePos x="0" y="0"/>
            <wp:positionH relativeFrom="column">
              <wp:posOffset>3762375</wp:posOffset>
            </wp:positionH>
            <wp:positionV relativeFrom="paragraph">
              <wp:posOffset>71120</wp:posOffset>
            </wp:positionV>
            <wp:extent cx="2362200" cy="2268220"/>
            <wp:effectExtent l="0" t="0" r="0" b="0"/>
            <wp:wrapSquare wrapText="bothSides"/>
            <wp:docPr id="41" name="Picture 41" descr="Mô hình MV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MVC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2268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04DF" w:rsidRPr="00211071">
        <w:rPr>
          <w:rFonts w:ascii="Times New Roman" w:hAnsi="Times New Roman" w:cs="Times New Roman"/>
          <w:sz w:val="26"/>
          <w:szCs w:val="26"/>
        </w:rPr>
        <w:t>ASP.NET MVC là một framework tuyệt vời hỗ trợ pattern MVC cho ASP.NET.</w:t>
      </w:r>
    </w:p>
    <w:p w14:paraId="0A65D77B" w14:textId="05B890A1" w:rsidR="00D004DF" w:rsidRPr="00211071" w:rsidRDefault="00D004DF"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Models: Các đối tượng Models là một phần của ứng dụng, các đối tượng này thiết lập logic của phần dữ liệu của ứng dụng. Thông thường, các đối tượng model lấy và lưu trạng thái của model trong C</w:t>
      </w:r>
      <w:r w:rsidR="0091730A">
        <w:rPr>
          <w:rFonts w:ascii="Times New Roman" w:hAnsi="Times New Roman" w:cs="Times New Roman"/>
          <w:sz w:val="26"/>
          <w:szCs w:val="26"/>
        </w:rPr>
        <w:t>S</w:t>
      </w:r>
      <w:r w:rsidR="009436BB">
        <w:rPr>
          <w:rFonts w:ascii="Times New Roman" w:hAnsi="Times New Roman" w:cs="Times New Roman"/>
          <w:sz w:val="26"/>
          <w:szCs w:val="26"/>
        </w:rPr>
        <w:t>Q</w:t>
      </w:r>
      <w:r w:rsidRPr="00211071">
        <w:rPr>
          <w:rFonts w:ascii="Times New Roman" w:hAnsi="Times New Roman" w:cs="Times New Roman"/>
          <w:sz w:val="26"/>
          <w:szCs w:val="26"/>
        </w:rPr>
        <w:t>L. Ví dụ như, một đối tượng Product (sản phẩm) sẽ lấy dữ liệu từ C</w:t>
      </w:r>
      <w:r w:rsidR="0091730A">
        <w:rPr>
          <w:rFonts w:ascii="Times New Roman" w:hAnsi="Times New Roman" w:cs="Times New Roman"/>
          <w:sz w:val="26"/>
          <w:szCs w:val="26"/>
        </w:rPr>
        <w:t>S</w:t>
      </w:r>
      <w:r w:rsidR="00D238EB">
        <w:rPr>
          <w:rFonts w:ascii="Times New Roman" w:hAnsi="Times New Roman" w:cs="Times New Roman"/>
          <w:sz w:val="26"/>
          <w:szCs w:val="26"/>
        </w:rPr>
        <w:t>Q</w:t>
      </w:r>
      <w:r w:rsidRPr="00211071">
        <w:rPr>
          <w:rFonts w:ascii="Times New Roman" w:hAnsi="Times New Roman" w:cs="Times New Roman"/>
          <w:sz w:val="26"/>
          <w:szCs w:val="26"/>
        </w:rPr>
        <w:t>L, thao tác trên dữ liệu và sẽ cập nhật dữ liệu trở lại vào bảng Products ở SQL Server.</w:t>
      </w:r>
    </w:p>
    <w:p w14:paraId="0008531E" w14:textId="77777777" w:rsidR="00D004DF" w:rsidRPr="00211071" w:rsidRDefault="00D004DF"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Views: Views là các thành phần dùng để hiển thị giao diện người dùng (UI). Thông thường, view được tạo dựa vào thông tin dữ liệu model. Ví dụ như, view dùng để cập nhật bảng Products sẽ hiển thị các hộp văn bản, drop-down list, và các check box dựa trên trạng thái hiện tại của một đối tượng Product.</w:t>
      </w:r>
      <w:r w:rsidRPr="00211071">
        <w:rPr>
          <w:rFonts w:ascii="Times New Roman" w:hAnsi="Times New Roman" w:cs="Times New Roman"/>
          <w:noProof/>
          <w:sz w:val="26"/>
          <w:szCs w:val="26"/>
        </w:rPr>
        <w:t xml:space="preserve"> </w:t>
      </w:r>
    </w:p>
    <w:p w14:paraId="16A20909" w14:textId="49A80F5C" w:rsidR="00D004DF" w:rsidRPr="00211071" w:rsidRDefault="00D004DF"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Controllers: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 Ví dụ, controller sẽ quản lý các dữ liệu người dùng gởi lên (query-string values) và gởi các giá trị đó đến model, model sẽ lấy dữ liệu từ C</w:t>
      </w:r>
      <w:r w:rsidR="0091730A">
        <w:rPr>
          <w:rFonts w:ascii="Times New Roman" w:hAnsi="Times New Roman" w:cs="Times New Roman"/>
          <w:sz w:val="26"/>
          <w:szCs w:val="26"/>
        </w:rPr>
        <w:t>S</w:t>
      </w:r>
      <w:r w:rsidR="0020466A">
        <w:rPr>
          <w:rFonts w:ascii="Times New Roman" w:hAnsi="Times New Roman" w:cs="Times New Roman"/>
          <w:sz w:val="26"/>
          <w:szCs w:val="26"/>
        </w:rPr>
        <w:t>Q</w:t>
      </w:r>
      <w:r w:rsidRPr="00211071">
        <w:rPr>
          <w:rFonts w:ascii="Times New Roman" w:hAnsi="Times New Roman" w:cs="Times New Roman"/>
          <w:sz w:val="26"/>
          <w:szCs w:val="26"/>
        </w:rPr>
        <w:t>L nhờ vào các giá trị này.</w:t>
      </w:r>
    </w:p>
    <w:p w14:paraId="61414E72" w14:textId="5283CD2D" w:rsidR="00D004DF" w:rsidRPr="00211071" w:rsidRDefault="006E237A" w:rsidP="006E237A">
      <w:pPr>
        <w:pStyle w:val="ListParagraph"/>
        <w:ind w:left="2430"/>
        <w:rPr>
          <w:rFonts w:ascii="Times New Roman" w:hAnsi="Times New Roman" w:cs="Times New Roman"/>
          <w:sz w:val="26"/>
          <w:szCs w:val="26"/>
        </w:rPr>
      </w:pPr>
      <w:r w:rsidRPr="00211071">
        <w:rPr>
          <w:rFonts w:ascii="Times New Roman" w:hAnsi="Times New Roman" w:cs="Times New Roman"/>
        </w:rPr>
        <w:t xml:space="preserve">(Trích dẫn </w:t>
      </w:r>
      <w:hyperlink r:id="rId23" w:history="1">
        <w:r w:rsidRPr="00211071">
          <w:rPr>
            <w:rStyle w:val="Hyperlink"/>
            <w:rFonts w:ascii="Times New Roman" w:hAnsi="Times New Roman" w:cs="Times New Roman"/>
            <w:sz w:val="26"/>
            <w:szCs w:val="26"/>
          </w:rPr>
          <w:t>https://support.microsoft.com/vi-vn/help/2645095</w:t>
        </w:r>
      </w:hyperlink>
      <w:r w:rsidRPr="00211071">
        <w:rPr>
          <w:rStyle w:val="Hyperlink"/>
          <w:rFonts w:ascii="Times New Roman" w:hAnsi="Times New Roman" w:cs="Times New Roman"/>
          <w:sz w:val="26"/>
          <w:szCs w:val="26"/>
        </w:rPr>
        <w:t>)</w:t>
      </w:r>
    </w:p>
    <w:p w14:paraId="216B63C0" w14:textId="77777777" w:rsidR="00D004DF" w:rsidRPr="00211071" w:rsidRDefault="00D004DF" w:rsidP="00D004DF">
      <w:pPr>
        <w:pStyle w:val="ListParagraph"/>
        <w:rPr>
          <w:rFonts w:ascii="Times New Roman" w:hAnsi="Times New Roman" w:cs="Times New Roman"/>
          <w:sz w:val="26"/>
          <w:szCs w:val="26"/>
        </w:rPr>
      </w:pPr>
    </w:p>
    <w:p w14:paraId="2FDE8BA7" w14:textId="28F1F295" w:rsidR="00D004DF" w:rsidRPr="00211071" w:rsidRDefault="00C11296" w:rsidP="0068708B">
      <w:pPr>
        <w:pStyle w:val="ListParagraph"/>
        <w:numPr>
          <w:ilvl w:val="0"/>
          <w:numId w:val="13"/>
        </w:numPr>
        <w:rPr>
          <w:rFonts w:ascii="Times New Roman" w:hAnsi="Times New Roman" w:cs="Times New Roman"/>
          <w:sz w:val="26"/>
          <w:szCs w:val="26"/>
        </w:rPr>
      </w:pPr>
      <w:r w:rsidRPr="00211071">
        <w:rPr>
          <w:rFonts w:ascii="Times New Roman" w:hAnsi="Times New Roman" w:cs="Times New Roman"/>
          <w:noProof/>
        </w:rPr>
        <mc:AlternateContent>
          <mc:Choice Requires="wps">
            <w:drawing>
              <wp:anchor distT="0" distB="0" distL="114300" distR="114300" simplePos="0" relativeHeight="251685376" behindDoc="0" locked="0" layoutInCell="1" allowOverlap="1" wp14:anchorId="64F3F80C" wp14:editId="749D24D8">
                <wp:simplePos x="0" y="0"/>
                <wp:positionH relativeFrom="column">
                  <wp:posOffset>3782695</wp:posOffset>
                </wp:positionH>
                <wp:positionV relativeFrom="paragraph">
                  <wp:posOffset>1470660</wp:posOffset>
                </wp:positionV>
                <wp:extent cx="1950720" cy="635"/>
                <wp:effectExtent l="0" t="0" r="0" b="0"/>
                <wp:wrapThrough wrapText="bothSides">
                  <wp:wrapPolygon edited="0">
                    <wp:start x="0" y="0"/>
                    <wp:lineTo x="0" y="21600"/>
                    <wp:lineTo x="21600" y="21600"/>
                    <wp:lineTo x="21600" y="0"/>
                  </wp:wrapPolygon>
                </wp:wrapThrough>
                <wp:docPr id="75" name="Text Box 75"/>
                <wp:cNvGraphicFramePr/>
                <a:graphic xmlns:a="http://schemas.openxmlformats.org/drawingml/2006/main">
                  <a:graphicData uri="http://schemas.microsoft.com/office/word/2010/wordprocessingShape">
                    <wps:wsp>
                      <wps:cNvSpPr txBox="1"/>
                      <wps:spPr>
                        <a:xfrm>
                          <a:off x="0" y="0"/>
                          <a:ext cx="1950720" cy="635"/>
                        </a:xfrm>
                        <a:prstGeom prst="rect">
                          <a:avLst/>
                        </a:prstGeom>
                        <a:solidFill>
                          <a:prstClr val="white"/>
                        </a:solidFill>
                        <a:ln>
                          <a:noFill/>
                        </a:ln>
                      </wps:spPr>
                      <wps:txbx>
                        <w:txbxContent>
                          <w:p w14:paraId="3F623F02" w14:textId="7E7DB6A2" w:rsidR="001D18E3" w:rsidRPr="00207B52" w:rsidRDefault="001D18E3" w:rsidP="00207B52">
                            <w:pPr>
                              <w:pStyle w:val="Caption"/>
                              <w:jc w:val="center"/>
                              <w:rPr>
                                <w:rFonts w:ascii="Times New Roman" w:hAnsi="Times New Roman" w:cs="Times New Roman"/>
                                <w:noProof/>
                                <w:sz w:val="26"/>
                                <w:szCs w:val="26"/>
                              </w:rPr>
                            </w:pPr>
                            <w:bookmarkStart w:id="56" w:name="_Toc44754009"/>
                            <w:r w:rsidRPr="00C11296">
                              <w:rPr>
                                <w:rFonts w:ascii="Times New Roman" w:hAnsi="Times New Roman" w:cs="Times New Roman"/>
                                <w:sz w:val="26"/>
                                <w:szCs w:val="26"/>
                              </w:rPr>
                              <w:t xml:space="preserve">Hình 1.2. </w:t>
                            </w:r>
                            <w:r w:rsidRPr="00C11296">
                              <w:rPr>
                                <w:rFonts w:ascii="Times New Roman" w:hAnsi="Times New Roman" w:cs="Times New Roman"/>
                                <w:sz w:val="26"/>
                                <w:szCs w:val="26"/>
                              </w:rPr>
                              <w:fldChar w:fldCharType="begin"/>
                            </w:r>
                            <w:r w:rsidRPr="00C11296">
                              <w:rPr>
                                <w:rFonts w:ascii="Times New Roman" w:hAnsi="Times New Roman" w:cs="Times New Roman"/>
                                <w:sz w:val="26"/>
                                <w:szCs w:val="26"/>
                              </w:rPr>
                              <w:instrText xml:space="preserve"> SEQ Hình_1.2. \* ARABIC </w:instrText>
                            </w:r>
                            <w:r w:rsidRPr="00C11296">
                              <w:rPr>
                                <w:rFonts w:ascii="Times New Roman" w:hAnsi="Times New Roman" w:cs="Times New Roman"/>
                                <w:sz w:val="26"/>
                                <w:szCs w:val="26"/>
                              </w:rPr>
                              <w:fldChar w:fldCharType="separate"/>
                            </w:r>
                            <w:r w:rsidR="00AC2211">
                              <w:rPr>
                                <w:rFonts w:ascii="Times New Roman" w:hAnsi="Times New Roman" w:cs="Times New Roman"/>
                                <w:noProof/>
                                <w:sz w:val="26"/>
                                <w:szCs w:val="26"/>
                              </w:rPr>
                              <w:t>6</w:t>
                            </w:r>
                            <w:r w:rsidRPr="00C11296">
                              <w:rPr>
                                <w:rFonts w:ascii="Times New Roman" w:hAnsi="Times New Roman" w:cs="Times New Roman"/>
                                <w:sz w:val="26"/>
                                <w:szCs w:val="26"/>
                              </w:rPr>
                              <w:fldChar w:fldCharType="end"/>
                            </w:r>
                            <w:r w:rsidRPr="00C11296">
                              <w:rPr>
                                <w:rFonts w:ascii="Times New Roman" w:hAnsi="Times New Roman" w:cs="Times New Roman"/>
                                <w:sz w:val="26"/>
                                <w:szCs w:val="26"/>
                              </w:rPr>
                              <w:t>: Logo SQL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3F80C" id="Text Box 75" o:spid="_x0000_s1033" type="#_x0000_t202" style="position:absolute;left:0;text-align:left;margin-left:297.85pt;margin-top:115.8pt;width:153.6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" stroked="f">
                <v:textbox style="mso-fit-shape-to-text:t" inset="0,0,0,0">
                  <w:txbxContent>
                    <w:p w14:paraId="3F623F02" w14:textId="7E7DB6A2" w:rsidR="001D18E3" w:rsidRPr="00207B52" w:rsidRDefault="001D18E3" w:rsidP="00207B52">
                      <w:pPr>
                        <w:pStyle w:val="Caption"/>
                        <w:jc w:val="center"/>
                        <w:rPr>
                          <w:rFonts w:ascii="Times New Roman" w:hAnsi="Times New Roman" w:cs="Times New Roman"/>
                          <w:noProof/>
                          <w:sz w:val="26"/>
                          <w:szCs w:val="26"/>
                        </w:rPr>
                      </w:pPr>
                      <w:bookmarkStart w:id="57" w:name="_Toc44754009"/>
                      <w:r w:rsidRPr="00C11296">
                        <w:rPr>
                          <w:rFonts w:ascii="Times New Roman" w:hAnsi="Times New Roman" w:cs="Times New Roman"/>
                          <w:sz w:val="26"/>
                          <w:szCs w:val="26"/>
                        </w:rPr>
                        <w:t xml:space="preserve">Hình 1.2. </w:t>
                      </w:r>
                      <w:r w:rsidRPr="00C11296">
                        <w:rPr>
                          <w:rFonts w:ascii="Times New Roman" w:hAnsi="Times New Roman" w:cs="Times New Roman"/>
                          <w:sz w:val="26"/>
                          <w:szCs w:val="26"/>
                        </w:rPr>
                        <w:fldChar w:fldCharType="begin"/>
                      </w:r>
                      <w:r w:rsidRPr="00C11296">
                        <w:rPr>
                          <w:rFonts w:ascii="Times New Roman" w:hAnsi="Times New Roman" w:cs="Times New Roman"/>
                          <w:sz w:val="26"/>
                          <w:szCs w:val="26"/>
                        </w:rPr>
                        <w:instrText xml:space="preserve"> SEQ Hình_1.2. \* ARABIC </w:instrText>
                      </w:r>
                      <w:r w:rsidRPr="00C11296">
                        <w:rPr>
                          <w:rFonts w:ascii="Times New Roman" w:hAnsi="Times New Roman" w:cs="Times New Roman"/>
                          <w:sz w:val="26"/>
                          <w:szCs w:val="26"/>
                        </w:rPr>
                        <w:fldChar w:fldCharType="separate"/>
                      </w:r>
                      <w:r w:rsidR="00AC2211">
                        <w:rPr>
                          <w:rFonts w:ascii="Times New Roman" w:hAnsi="Times New Roman" w:cs="Times New Roman"/>
                          <w:noProof/>
                          <w:sz w:val="26"/>
                          <w:szCs w:val="26"/>
                        </w:rPr>
                        <w:t>6</w:t>
                      </w:r>
                      <w:r w:rsidRPr="00C11296">
                        <w:rPr>
                          <w:rFonts w:ascii="Times New Roman" w:hAnsi="Times New Roman" w:cs="Times New Roman"/>
                          <w:sz w:val="26"/>
                          <w:szCs w:val="26"/>
                        </w:rPr>
                        <w:fldChar w:fldCharType="end"/>
                      </w:r>
                      <w:r w:rsidRPr="00C11296">
                        <w:rPr>
                          <w:rFonts w:ascii="Times New Roman" w:hAnsi="Times New Roman" w:cs="Times New Roman"/>
                          <w:sz w:val="26"/>
                          <w:szCs w:val="26"/>
                        </w:rPr>
                        <w:t>: Logo SQL</w:t>
                      </w:r>
                      <w:bookmarkEnd w:id="57"/>
                    </w:p>
                  </w:txbxContent>
                </v:textbox>
                <w10:wrap type="through"/>
              </v:shape>
            </w:pict>
          </mc:Fallback>
        </mc:AlternateContent>
      </w:r>
      <w:r w:rsidR="001E18C7" w:rsidRPr="00211071">
        <w:rPr>
          <w:rFonts w:ascii="Times New Roman" w:hAnsi="Times New Roman" w:cs="Times New Roman"/>
          <w:noProof/>
        </w:rPr>
        <w:drawing>
          <wp:anchor distT="0" distB="0" distL="114300" distR="114300" simplePos="0" relativeHeight="251671040" behindDoc="0" locked="0" layoutInCell="1" allowOverlap="1" wp14:anchorId="5EACF670" wp14:editId="36224E29">
            <wp:simplePos x="0" y="0"/>
            <wp:positionH relativeFrom="margin">
              <wp:align>right</wp:align>
            </wp:positionH>
            <wp:positionV relativeFrom="paragraph">
              <wp:posOffset>95885</wp:posOffset>
            </wp:positionV>
            <wp:extent cx="1950720" cy="1317625"/>
            <wp:effectExtent l="0" t="0" r="0" b="0"/>
            <wp:wrapThrough wrapText="bothSides">
              <wp:wrapPolygon edited="0">
                <wp:start x="0" y="0"/>
                <wp:lineTo x="0" y="21236"/>
                <wp:lineTo x="21305" y="21236"/>
                <wp:lineTo x="2130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l-database-icon-logo-design-ui-or-ux-app-vector-17507730.jpg"/>
                    <pic:cNvPicPr/>
                  </pic:nvPicPr>
                  <pic:blipFill rotWithShape="1">
                    <a:blip r:embed="rId24" cstate="print">
                      <a:extLst>
                        <a:ext uri="{28A0092B-C50C-407E-A947-70E740481C1C}">
                          <a14:useLocalDpi xmlns:a14="http://schemas.microsoft.com/office/drawing/2010/main" val="0"/>
                        </a:ext>
                      </a:extLst>
                    </a:blip>
                    <a:srcRect b="13389"/>
                    <a:stretch/>
                  </pic:blipFill>
                  <pic:spPr bwMode="auto">
                    <a:xfrm>
                      <a:off x="0" y="0"/>
                      <a:ext cx="1950720" cy="1317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04DF" w:rsidRPr="00211071">
        <w:rPr>
          <w:rFonts w:ascii="Times New Roman" w:hAnsi="Times New Roman" w:cs="Times New Roman"/>
          <w:sz w:val="26"/>
          <w:szCs w:val="26"/>
        </w:rPr>
        <w:t>Structured Query Language (SQL):</w:t>
      </w:r>
    </w:p>
    <w:p w14:paraId="07A0436A" w14:textId="77777777" w:rsidR="00D004DF" w:rsidRPr="00211071" w:rsidRDefault="00D004DF" w:rsidP="007B04BB">
      <w:pPr>
        <w:jc w:val="both"/>
        <w:rPr>
          <w:sz w:val="26"/>
          <w:szCs w:val="26"/>
        </w:rPr>
      </w:pPr>
      <w:r w:rsidRPr="00211071">
        <w:rPr>
          <w:sz w:val="26"/>
          <w:szCs w:val="26"/>
        </w:rPr>
        <w:t>SQL là viết tắt của Structured Query Language, là ngôn ngữ truy vấn mang tính cấu trúc.</w:t>
      </w:r>
    </w:p>
    <w:p w14:paraId="2A46E066" w14:textId="77777777" w:rsidR="00D004DF" w:rsidRPr="00211071" w:rsidRDefault="00D004DF" w:rsidP="007B04BB">
      <w:pPr>
        <w:jc w:val="both"/>
        <w:rPr>
          <w:sz w:val="26"/>
          <w:szCs w:val="26"/>
        </w:rPr>
      </w:pPr>
      <w:r w:rsidRPr="00211071">
        <w:rPr>
          <w:sz w:val="26"/>
          <w:szCs w:val="26"/>
        </w:rPr>
        <w:t>Nó được thiết kế để quản lý dữ liệu trong một hệ thống quản lý cơ sở dữ liệu quan hệ (RDBMS).</w:t>
      </w:r>
    </w:p>
    <w:p w14:paraId="7C1B66F1" w14:textId="77777777" w:rsidR="00D004DF" w:rsidRPr="00211071" w:rsidRDefault="00D004DF" w:rsidP="007B04BB">
      <w:pPr>
        <w:jc w:val="both"/>
        <w:rPr>
          <w:sz w:val="26"/>
          <w:szCs w:val="26"/>
        </w:rPr>
      </w:pPr>
      <w:r w:rsidRPr="00211071">
        <w:rPr>
          <w:sz w:val="26"/>
          <w:szCs w:val="26"/>
        </w:rPr>
        <w:t>SQL là ngôn ngữ cơ sở dữ liệu, được sử dụng để tạo, xóa trong cơ sở dữ liệu, lấy các hàng và sửa đổi các hàng, …</w:t>
      </w:r>
    </w:p>
    <w:p w14:paraId="42492D1A" w14:textId="5465F779" w:rsidR="00D004DF" w:rsidRPr="00211071" w:rsidRDefault="00D004DF" w:rsidP="007B04BB">
      <w:pPr>
        <w:jc w:val="both"/>
        <w:rPr>
          <w:sz w:val="26"/>
          <w:szCs w:val="26"/>
        </w:rPr>
      </w:pPr>
      <w:r w:rsidRPr="00211071">
        <w:rPr>
          <w:sz w:val="26"/>
          <w:szCs w:val="26"/>
        </w:rPr>
        <w:t>Tất cả DBMS như MySQL, Oracle, MS Access, Sybase, Informix, Postgres và SQL Server sử dụng SQL như là ngôn ngữ cơ sở dữ liệu chuẩn.</w:t>
      </w:r>
    </w:p>
    <w:p w14:paraId="0C541A89" w14:textId="77777777" w:rsidR="00D004DF" w:rsidRPr="00211071" w:rsidRDefault="00D004DF" w:rsidP="007B04BB">
      <w:pPr>
        <w:spacing w:after="240" w:line="360" w:lineRule="atLeast"/>
        <w:ind w:left="360" w:right="48"/>
        <w:jc w:val="both"/>
        <w:rPr>
          <w:color w:val="000000"/>
          <w:sz w:val="26"/>
          <w:szCs w:val="26"/>
        </w:rPr>
      </w:pPr>
      <w:r w:rsidRPr="00211071">
        <w:rPr>
          <w:color w:val="000000"/>
          <w:sz w:val="26"/>
          <w:szCs w:val="26"/>
        </w:rPr>
        <w:t>SQL là cần thiết để:</w:t>
      </w:r>
    </w:p>
    <w:p w14:paraId="118AB651" w14:textId="77777777" w:rsidR="00D004DF" w:rsidRPr="00211071" w:rsidRDefault="00D004DF" w:rsidP="007B04BB">
      <w:pPr>
        <w:spacing w:after="240" w:line="360" w:lineRule="atLeast"/>
        <w:ind w:right="48"/>
        <w:jc w:val="both"/>
        <w:rPr>
          <w:color w:val="000000"/>
          <w:sz w:val="26"/>
          <w:szCs w:val="26"/>
        </w:rPr>
      </w:pPr>
      <w:r w:rsidRPr="00211071">
        <w:rPr>
          <w:color w:val="000000"/>
          <w:sz w:val="26"/>
          <w:szCs w:val="26"/>
        </w:rPr>
        <w:t>Tạo cơ sở dữ liệu, bảng và view mới.</w:t>
      </w:r>
    </w:p>
    <w:p w14:paraId="1180EBEA" w14:textId="77777777" w:rsidR="00D004DF" w:rsidRPr="00211071" w:rsidRDefault="00D004DF" w:rsidP="007B04BB">
      <w:pPr>
        <w:spacing w:after="240" w:line="360" w:lineRule="atLeast"/>
        <w:ind w:right="48"/>
        <w:jc w:val="both"/>
        <w:rPr>
          <w:color w:val="000000"/>
          <w:sz w:val="26"/>
          <w:szCs w:val="26"/>
        </w:rPr>
      </w:pPr>
      <w:r w:rsidRPr="00211071">
        <w:rPr>
          <w:color w:val="000000"/>
          <w:sz w:val="26"/>
          <w:szCs w:val="26"/>
        </w:rPr>
        <w:t>Để chèn các bản ghi vào trong một cơ sở dữ liệu.</w:t>
      </w:r>
    </w:p>
    <w:p w14:paraId="19E7231D" w14:textId="77777777" w:rsidR="00D004DF" w:rsidRPr="00211071" w:rsidRDefault="00D004DF" w:rsidP="007B04BB">
      <w:pPr>
        <w:spacing w:line="360" w:lineRule="atLeast"/>
        <w:jc w:val="both"/>
        <w:rPr>
          <w:color w:val="000000"/>
          <w:sz w:val="26"/>
          <w:szCs w:val="26"/>
        </w:rPr>
      </w:pPr>
      <w:r w:rsidRPr="00211071">
        <w:rPr>
          <w:color w:val="000000"/>
          <w:sz w:val="26"/>
          <w:szCs w:val="26"/>
        </w:rPr>
        <w:t>Để xóa các bản ghi từ một cơ sở dữ liệu.</w:t>
      </w:r>
    </w:p>
    <w:p w14:paraId="533ABE5D" w14:textId="77777777" w:rsidR="00D004DF" w:rsidRPr="00211071" w:rsidRDefault="00D004DF" w:rsidP="007B04BB">
      <w:pPr>
        <w:spacing w:line="360" w:lineRule="atLeast"/>
        <w:jc w:val="both"/>
        <w:rPr>
          <w:color w:val="000000"/>
          <w:sz w:val="26"/>
          <w:szCs w:val="26"/>
        </w:rPr>
      </w:pPr>
      <w:r w:rsidRPr="00211071">
        <w:rPr>
          <w:color w:val="000000"/>
          <w:sz w:val="26"/>
          <w:szCs w:val="26"/>
        </w:rPr>
        <w:t>Để lấy dữ liệu từ một cơ sở dữ liệu.</w:t>
      </w:r>
    </w:p>
    <w:p w14:paraId="0FA5E3C8" w14:textId="77777777" w:rsidR="00D004DF" w:rsidRPr="00211071" w:rsidRDefault="00D004DF" w:rsidP="00D004DF">
      <w:pPr>
        <w:spacing w:line="360" w:lineRule="atLeast"/>
        <w:ind w:left="360"/>
        <w:rPr>
          <w:color w:val="000000"/>
          <w:sz w:val="26"/>
          <w:szCs w:val="26"/>
        </w:rPr>
      </w:pPr>
    </w:p>
    <w:p w14:paraId="6A203C02" w14:textId="77777777" w:rsidR="00D004DF" w:rsidRPr="00211071" w:rsidRDefault="00D004DF" w:rsidP="007B04BB">
      <w:pPr>
        <w:ind w:firstLine="360"/>
        <w:jc w:val="both"/>
        <w:rPr>
          <w:sz w:val="26"/>
          <w:szCs w:val="26"/>
        </w:rPr>
      </w:pPr>
      <w:r w:rsidRPr="00211071">
        <w:rPr>
          <w:sz w:val="26"/>
          <w:szCs w:val="26"/>
        </w:rPr>
        <w:t>Lịch sử của SQL</w:t>
      </w:r>
    </w:p>
    <w:p w14:paraId="71AAF616" w14:textId="539FCBC3" w:rsidR="00D004DF" w:rsidRPr="00211071" w:rsidRDefault="00D004DF" w:rsidP="007B04BB">
      <w:pPr>
        <w:jc w:val="both"/>
        <w:rPr>
          <w:color w:val="000000"/>
          <w:sz w:val="26"/>
          <w:szCs w:val="26"/>
        </w:rPr>
      </w:pPr>
      <w:r w:rsidRPr="00211071">
        <w:rPr>
          <w:color w:val="000000"/>
          <w:sz w:val="26"/>
          <w:szCs w:val="26"/>
        </w:rPr>
        <w:lastRenderedPageBreak/>
        <w:t xml:space="preserve">1970 -- Dr. Edgar F. "Ted" Codd của IBM được biết đến như là cha đẻ của Relational </w:t>
      </w:r>
      <w:r w:rsidR="008C02BD" w:rsidRPr="00211071">
        <w:rPr>
          <w:color w:val="000000"/>
          <w:sz w:val="26"/>
          <w:szCs w:val="26"/>
        </w:rPr>
        <w:t>Cơ sở dữ liệu</w:t>
      </w:r>
      <w:r w:rsidRPr="00211071">
        <w:rPr>
          <w:color w:val="000000"/>
          <w:sz w:val="26"/>
          <w:szCs w:val="26"/>
        </w:rPr>
        <w:t xml:space="preserve"> (Cơ sở dữ liệu quan hệ). Ông miêu tả một mô hình quan hệ (Relational Model) cho các </w:t>
      </w:r>
      <w:r w:rsidR="008C02BD" w:rsidRPr="00211071">
        <w:rPr>
          <w:color w:val="000000"/>
          <w:sz w:val="26"/>
          <w:szCs w:val="26"/>
        </w:rPr>
        <w:t>Cơ sở dữ liệu</w:t>
      </w:r>
      <w:r w:rsidRPr="00211071">
        <w:rPr>
          <w:color w:val="000000"/>
          <w:sz w:val="26"/>
          <w:szCs w:val="26"/>
        </w:rPr>
        <w:t>.</w:t>
      </w:r>
    </w:p>
    <w:p w14:paraId="46AF9045" w14:textId="77777777" w:rsidR="00D004DF" w:rsidRPr="00211071" w:rsidRDefault="00D004DF" w:rsidP="007B04BB">
      <w:pPr>
        <w:jc w:val="both"/>
        <w:rPr>
          <w:color w:val="000000"/>
          <w:sz w:val="26"/>
          <w:szCs w:val="26"/>
        </w:rPr>
      </w:pPr>
      <w:r w:rsidRPr="00211071">
        <w:rPr>
          <w:color w:val="000000"/>
          <w:sz w:val="26"/>
          <w:szCs w:val="26"/>
        </w:rPr>
        <w:t>1974 -- SQL (Structured Query Language) xuất hiện.</w:t>
      </w:r>
    </w:p>
    <w:p w14:paraId="583E7EA8" w14:textId="77777777" w:rsidR="00D004DF" w:rsidRPr="00211071" w:rsidRDefault="00D004DF" w:rsidP="007B04BB">
      <w:pPr>
        <w:jc w:val="both"/>
        <w:rPr>
          <w:color w:val="000000"/>
          <w:sz w:val="26"/>
          <w:szCs w:val="26"/>
        </w:rPr>
      </w:pPr>
      <w:r w:rsidRPr="00211071">
        <w:rPr>
          <w:color w:val="000000"/>
          <w:sz w:val="26"/>
          <w:szCs w:val="26"/>
        </w:rPr>
        <w:t>1978 -- IBM tiếp tục phát triển ý tưởng của Codd và công bố một sản phẩm tên là System/R.</w:t>
      </w:r>
    </w:p>
    <w:p w14:paraId="708DD9D5" w14:textId="0EB3C89F" w:rsidR="00D004DF" w:rsidRPr="00211071" w:rsidRDefault="00D004DF" w:rsidP="007B04BB">
      <w:pPr>
        <w:jc w:val="both"/>
        <w:rPr>
          <w:color w:val="000000"/>
          <w:sz w:val="26"/>
          <w:szCs w:val="26"/>
        </w:rPr>
      </w:pPr>
      <w:r w:rsidRPr="00211071">
        <w:rPr>
          <w:color w:val="000000"/>
          <w:sz w:val="26"/>
          <w:szCs w:val="26"/>
        </w:rPr>
        <w:t xml:space="preserve">1986 -- IBM phát triển nguyên mẫu đầu tiên về Relation </w:t>
      </w:r>
      <w:r w:rsidR="008C02BD" w:rsidRPr="00211071">
        <w:rPr>
          <w:color w:val="000000"/>
          <w:sz w:val="26"/>
          <w:szCs w:val="26"/>
        </w:rPr>
        <w:t>Cơ sở dữ liệu</w:t>
      </w:r>
      <w:r w:rsidRPr="00211071">
        <w:rPr>
          <w:color w:val="000000"/>
          <w:sz w:val="26"/>
          <w:szCs w:val="26"/>
        </w:rPr>
        <w:t xml:space="preserve"> và được chuẩn hóa bởi ANSI. Relation </w:t>
      </w:r>
      <w:r w:rsidR="008C02BD" w:rsidRPr="00211071">
        <w:rPr>
          <w:color w:val="000000"/>
          <w:sz w:val="26"/>
          <w:szCs w:val="26"/>
        </w:rPr>
        <w:t>Cơ sở dữ liệu</w:t>
      </w:r>
      <w:r w:rsidRPr="00211071">
        <w:rPr>
          <w:color w:val="000000"/>
          <w:sz w:val="26"/>
          <w:szCs w:val="26"/>
        </w:rPr>
        <w:t xml:space="preserve"> đầu tiên được công bố là Relational Software và sau đó là Oracle.</w:t>
      </w:r>
    </w:p>
    <w:p w14:paraId="0CEAA250" w14:textId="77777777" w:rsidR="00D004DF" w:rsidRPr="00211071" w:rsidRDefault="00D004DF" w:rsidP="007B04BB">
      <w:pPr>
        <w:ind w:firstLine="720"/>
        <w:jc w:val="both"/>
        <w:rPr>
          <w:sz w:val="26"/>
          <w:szCs w:val="26"/>
        </w:rPr>
      </w:pPr>
      <w:r w:rsidRPr="00211071">
        <w:rPr>
          <w:sz w:val="26"/>
          <w:szCs w:val="26"/>
        </w:rPr>
        <w:t>Lệnh trong SQL</w:t>
      </w:r>
    </w:p>
    <w:p w14:paraId="20619A20" w14:textId="60ED2C10" w:rsidR="00D004DF" w:rsidRPr="00211071" w:rsidRDefault="00D004DF" w:rsidP="007B04BB">
      <w:pPr>
        <w:jc w:val="both"/>
        <w:rPr>
          <w:color w:val="000000"/>
          <w:sz w:val="26"/>
          <w:szCs w:val="26"/>
        </w:rPr>
      </w:pPr>
      <w:r w:rsidRPr="00211071">
        <w:rPr>
          <w:color w:val="000000"/>
          <w:sz w:val="26"/>
          <w:szCs w:val="26"/>
        </w:rPr>
        <w:t xml:space="preserve">Các lệnh SQL chuẩn để tương tác với Relational </w:t>
      </w:r>
      <w:r w:rsidR="008C02BD" w:rsidRPr="00211071">
        <w:rPr>
          <w:color w:val="000000"/>
          <w:sz w:val="26"/>
          <w:szCs w:val="26"/>
        </w:rPr>
        <w:t>Cơ sở dữ liệu</w:t>
      </w:r>
      <w:r w:rsidRPr="00211071">
        <w:rPr>
          <w:color w:val="000000"/>
          <w:sz w:val="26"/>
          <w:szCs w:val="26"/>
        </w:rPr>
        <w:t xml:space="preserve"> là CREATE, SELECT, INSERT, UPDATE, DELETE và DROP. Các lệnh này có thể được phân loại thành các nhóm dựa trên bản chất của chúng.</w:t>
      </w:r>
    </w:p>
    <w:p w14:paraId="5B6286E7" w14:textId="77777777" w:rsidR="00D004DF" w:rsidRPr="00211071" w:rsidRDefault="00D004DF" w:rsidP="007B04BB">
      <w:pPr>
        <w:jc w:val="both"/>
        <w:rPr>
          <w:sz w:val="26"/>
          <w:szCs w:val="26"/>
        </w:rPr>
      </w:pPr>
      <w:r w:rsidRPr="00211071">
        <w:rPr>
          <w:sz w:val="26"/>
          <w:szCs w:val="26"/>
        </w:rPr>
        <w:t>DDL (Data Definition Language) – Ngôn ngữ định nghĩa dữ liệu</w:t>
      </w:r>
    </w:p>
    <w:p w14:paraId="6DDE3E7B" w14:textId="3E9CFAB9" w:rsidR="00D004DF" w:rsidRPr="00211071" w:rsidRDefault="00D004DF" w:rsidP="007B04BB">
      <w:pPr>
        <w:jc w:val="both"/>
        <w:rPr>
          <w:color w:val="000000"/>
          <w:sz w:val="26"/>
          <w:szCs w:val="26"/>
        </w:rPr>
      </w:pPr>
      <w:r w:rsidRPr="00211071">
        <w:rPr>
          <w:color w:val="000000"/>
          <w:sz w:val="26"/>
          <w:szCs w:val="26"/>
        </w:rPr>
        <w:t xml:space="preserve">Lệnh CREATE: Tạo một bảng, một View của bảng, hoặc đối tượng khác trong </w:t>
      </w:r>
      <w:r w:rsidR="008C02BD" w:rsidRPr="00211071">
        <w:rPr>
          <w:color w:val="000000"/>
          <w:sz w:val="26"/>
          <w:szCs w:val="26"/>
        </w:rPr>
        <w:t>Cơ sở dữ liệu</w:t>
      </w:r>
      <w:r w:rsidRPr="00211071">
        <w:rPr>
          <w:color w:val="000000"/>
          <w:sz w:val="26"/>
          <w:szCs w:val="26"/>
        </w:rPr>
        <w:t>.</w:t>
      </w:r>
    </w:p>
    <w:p w14:paraId="020FEA7A" w14:textId="1205F3D2" w:rsidR="00D004DF" w:rsidRPr="00211071" w:rsidRDefault="00D004DF" w:rsidP="007B04BB">
      <w:pPr>
        <w:jc w:val="both"/>
        <w:rPr>
          <w:color w:val="000000"/>
          <w:sz w:val="26"/>
          <w:szCs w:val="26"/>
        </w:rPr>
      </w:pPr>
      <w:r w:rsidRPr="00211071">
        <w:rPr>
          <w:color w:val="000000"/>
          <w:sz w:val="26"/>
          <w:szCs w:val="26"/>
        </w:rPr>
        <w:t xml:space="preserve">Lệnh ALTER: Sửa đổi một đối tượng </w:t>
      </w:r>
      <w:r w:rsidR="008C02BD" w:rsidRPr="00211071">
        <w:rPr>
          <w:color w:val="000000"/>
          <w:sz w:val="26"/>
          <w:szCs w:val="26"/>
        </w:rPr>
        <w:t>Cơ sở dữ liệu</w:t>
      </w:r>
      <w:r w:rsidRPr="00211071">
        <w:rPr>
          <w:color w:val="000000"/>
          <w:sz w:val="26"/>
          <w:szCs w:val="26"/>
        </w:rPr>
        <w:t xml:space="preserve"> đang tồn tại, ví dụ như một bảng.</w:t>
      </w:r>
    </w:p>
    <w:p w14:paraId="37A2EC1D" w14:textId="6073FD55" w:rsidR="00D004DF" w:rsidRPr="00211071" w:rsidRDefault="00D004DF" w:rsidP="007B04BB">
      <w:pPr>
        <w:jc w:val="both"/>
        <w:rPr>
          <w:color w:val="000000"/>
          <w:sz w:val="26"/>
          <w:szCs w:val="26"/>
        </w:rPr>
      </w:pPr>
      <w:r w:rsidRPr="00211071">
        <w:rPr>
          <w:color w:val="000000"/>
          <w:sz w:val="26"/>
          <w:szCs w:val="26"/>
        </w:rPr>
        <w:t xml:space="preserve">Lệnh: Xóa toàn bộ một bảng, một View của bảng hoặc đối tượng khác trong một </w:t>
      </w:r>
      <w:r w:rsidR="008C02BD" w:rsidRPr="00211071">
        <w:rPr>
          <w:color w:val="000000"/>
          <w:sz w:val="26"/>
          <w:szCs w:val="26"/>
        </w:rPr>
        <w:t>Cơ sở dữ liệu</w:t>
      </w:r>
      <w:r w:rsidRPr="00211071">
        <w:rPr>
          <w:color w:val="000000"/>
          <w:sz w:val="26"/>
          <w:szCs w:val="26"/>
        </w:rPr>
        <w:t>.</w:t>
      </w:r>
    </w:p>
    <w:p w14:paraId="0048EB4F" w14:textId="77777777" w:rsidR="00D004DF" w:rsidRPr="00211071" w:rsidRDefault="00D004DF" w:rsidP="007B04BB">
      <w:pPr>
        <w:jc w:val="both"/>
        <w:rPr>
          <w:sz w:val="26"/>
          <w:szCs w:val="26"/>
        </w:rPr>
      </w:pPr>
      <w:r w:rsidRPr="00211071">
        <w:rPr>
          <w:color w:val="000000"/>
          <w:sz w:val="26"/>
          <w:szCs w:val="26"/>
        </w:rPr>
        <w:tab/>
      </w:r>
      <w:r w:rsidRPr="00211071">
        <w:rPr>
          <w:sz w:val="26"/>
          <w:szCs w:val="26"/>
        </w:rPr>
        <w:t>DML (Data Manipulation Language) – Ngôn ngữ thao tác dữ liệu</w:t>
      </w:r>
    </w:p>
    <w:p w14:paraId="0877E6DB" w14:textId="77777777" w:rsidR="00D004DF" w:rsidRPr="00211071" w:rsidRDefault="00D004DF" w:rsidP="007B04BB">
      <w:pPr>
        <w:jc w:val="both"/>
        <w:rPr>
          <w:color w:val="000000"/>
          <w:sz w:val="26"/>
          <w:szCs w:val="26"/>
        </w:rPr>
      </w:pPr>
      <w:r w:rsidRPr="00211071">
        <w:rPr>
          <w:color w:val="000000"/>
          <w:sz w:val="26"/>
          <w:szCs w:val="26"/>
        </w:rPr>
        <w:t>Lệnh SELECT: Lấy các bản ghi cụ thể từ một hoặc nhiều bảng.</w:t>
      </w:r>
    </w:p>
    <w:p w14:paraId="7AE01907" w14:textId="77777777" w:rsidR="00D004DF" w:rsidRPr="00211071" w:rsidRDefault="00D004DF" w:rsidP="007B04BB">
      <w:pPr>
        <w:jc w:val="both"/>
        <w:rPr>
          <w:color w:val="000000"/>
          <w:sz w:val="26"/>
          <w:szCs w:val="26"/>
        </w:rPr>
      </w:pPr>
      <w:r w:rsidRPr="00211071">
        <w:rPr>
          <w:color w:val="000000"/>
          <w:sz w:val="26"/>
          <w:szCs w:val="26"/>
        </w:rPr>
        <w:t>Lệnh INSERT: Tạo một bản ghi.</w:t>
      </w:r>
    </w:p>
    <w:p w14:paraId="022D15FA" w14:textId="77777777" w:rsidR="00D004DF" w:rsidRPr="00211071" w:rsidRDefault="00D004DF" w:rsidP="007B04BB">
      <w:pPr>
        <w:jc w:val="both"/>
        <w:rPr>
          <w:color w:val="000000"/>
          <w:sz w:val="26"/>
          <w:szCs w:val="26"/>
        </w:rPr>
      </w:pPr>
      <w:r w:rsidRPr="00211071">
        <w:rPr>
          <w:color w:val="000000"/>
          <w:sz w:val="26"/>
          <w:szCs w:val="26"/>
        </w:rPr>
        <w:t>Lệnh UPDATE: Sửa đổi các bản ghi.</w:t>
      </w:r>
    </w:p>
    <w:p w14:paraId="16B0C681" w14:textId="77777777" w:rsidR="00D004DF" w:rsidRPr="00211071" w:rsidRDefault="00D004DF" w:rsidP="007B04BB">
      <w:pPr>
        <w:jc w:val="both"/>
        <w:rPr>
          <w:color w:val="000000"/>
          <w:sz w:val="26"/>
          <w:szCs w:val="26"/>
        </w:rPr>
      </w:pPr>
      <w:r w:rsidRPr="00211071">
        <w:rPr>
          <w:color w:val="000000"/>
          <w:sz w:val="26"/>
          <w:szCs w:val="26"/>
        </w:rPr>
        <w:t>Lệnh DELETE: Xóa các bản ghi.</w:t>
      </w:r>
    </w:p>
    <w:p w14:paraId="16BBFC90" w14:textId="77777777" w:rsidR="00D004DF" w:rsidRPr="00211071" w:rsidRDefault="00D004DF" w:rsidP="007B04BB">
      <w:pPr>
        <w:ind w:firstLine="720"/>
        <w:jc w:val="both"/>
        <w:rPr>
          <w:sz w:val="26"/>
          <w:szCs w:val="26"/>
        </w:rPr>
      </w:pPr>
      <w:r w:rsidRPr="00211071">
        <w:rPr>
          <w:sz w:val="26"/>
          <w:szCs w:val="26"/>
        </w:rPr>
        <w:t>DCL (Data Control Language) – Ngôn ngữ điều khiển dữ liệu</w:t>
      </w:r>
    </w:p>
    <w:p w14:paraId="44D4E58C" w14:textId="77777777" w:rsidR="00D004DF" w:rsidRPr="00211071" w:rsidRDefault="00D004DF" w:rsidP="007B04BB">
      <w:pPr>
        <w:jc w:val="both"/>
        <w:rPr>
          <w:color w:val="000000"/>
          <w:sz w:val="26"/>
          <w:szCs w:val="26"/>
        </w:rPr>
      </w:pPr>
      <w:r w:rsidRPr="00211071">
        <w:rPr>
          <w:color w:val="000000"/>
          <w:sz w:val="26"/>
          <w:szCs w:val="26"/>
        </w:rPr>
        <w:t>Lệnh GRANT: Trao một quyền tới người dùng.</w:t>
      </w:r>
    </w:p>
    <w:p w14:paraId="3676FF68" w14:textId="77777777" w:rsidR="00D004DF" w:rsidRPr="00211071" w:rsidRDefault="00D004DF" w:rsidP="007B04BB">
      <w:pPr>
        <w:jc w:val="both"/>
        <w:rPr>
          <w:color w:val="000000"/>
          <w:sz w:val="26"/>
          <w:szCs w:val="26"/>
        </w:rPr>
      </w:pPr>
      <w:r w:rsidRPr="00211071">
        <w:rPr>
          <w:color w:val="000000"/>
          <w:sz w:val="26"/>
          <w:szCs w:val="26"/>
        </w:rPr>
        <w:t>Lệnh REVOKE: Thu hồi quyền đã trao cho người dùng.</w:t>
      </w:r>
    </w:p>
    <w:p w14:paraId="0E310091" w14:textId="780C3FFF" w:rsidR="00D004DF" w:rsidRPr="00B656C1" w:rsidRDefault="008F6882" w:rsidP="00B656C1">
      <w:pPr>
        <w:ind w:firstLine="3870"/>
        <w:jc w:val="both"/>
        <w:rPr>
          <w:color w:val="000000"/>
          <w:sz w:val="26"/>
          <w:szCs w:val="26"/>
        </w:rPr>
      </w:pPr>
      <w:r w:rsidRPr="00B656C1">
        <w:rPr>
          <w:sz w:val="26"/>
          <w:szCs w:val="26"/>
        </w:rPr>
        <w:t xml:space="preserve">(Trich dẫn </w:t>
      </w:r>
      <w:hyperlink r:id="rId25" w:history="1">
        <w:r w:rsidRPr="00B656C1">
          <w:rPr>
            <w:rStyle w:val="Hyperlink"/>
            <w:sz w:val="26"/>
            <w:szCs w:val="26"/>
          </w:rPr>
          <w:t>https://vietjack.com/sql/sql_la_gi.jsp</w:t>
        </w:r>
      </w:hyperlink>
      <w:r w:rsidRPr="00B656C1">
        <w:rPr>
          <w:sz w:val="26"/>
          <w:szCs w:val="26"/>
        </w:rPr>
        <w:t>)</w:t>
      </w:r>
    </w:p>
    <w:p w14:paraId="08EF6E9B" w14:textId="77777777" w:rsidR="00D004DF" w:rsidRPr="00211071" w:rsidRDefault="00D004DF" w:rsidP="007B04BB">
      <w:pPr>
        <w:jc w:val="both"/>
        <w:rPr>
          <w:color w:val="000000"/>
          <w:sz w:val="26"/>
          <w:szCs w:val="26"/>
        </w:rPr>
      </w:pPr>
    </w:p>
    <w:p w14:paraId="42D7BB94" w14:textId="77777777" w:rsidR="00D004DF" w:rsidRPr="00211071" w:rsidRDefault="00D004DF" w:rsidP="0068708B">
      <w:pPr>
        <w:pStyle w:val="ListParagraph"/>
        <w:numPr>
          <w:ilvl w:val="0"/>
          <w:numId w:val="3"/>
        </w:numPr>
        <w:rPr>
          <w:rFonts w:ascii="Times New Roman" w:hAnsi="Times New Roman" w:cs="Times New Roman"/>
          <w:sz w:val="26"/>
          <w:szCs w:val="26"/>
        </w:rPr>
      </w:pPr>
      <w:r w:rsidRPr="00211071">
        <w:rPr>
          <w:rFonts w:ascii="Times New Roman" w:hAnsi="Times New Roman" w:cs="Times New Roman"/>
          <w:sz w:val="26"/>
          <w:szCs w:val="26"/>
        </w:rPr>
        <w:t>Entity Framework – Code First Approach</w:t>
      </w:r>
    </w:p>
    <w:p w14:paraId="6943F9C0" w14:textId="77777777" w:rsidR="00D004DF" w:rsidRPr="00211071" w:rsidRDefault="00D004DF" w:rsidP="007B04BB">
      <w:pPr>
        <w:pStyle w:val="ListParagraph"/>
        <w:rPr>
          <w:rFonts w:ascii="Times New Roman" w:hAnsi="Times New Roman" w:cs="Times New Roman"/>
          <w:sz w:val="26"/>
          <w:szCs w:val="26"/>
        </w:rPr>
      </w:pPr>
      <w:r w:rsidRPr="00211071">
        <w:rPr>
          <w:rFonts w:ascii="Times New Roman" w:hAnsi="Times New Roman" w:cs="Times New Roman"/>
          <w:sz w:val="26"/>
          <w:szCs w:val="26"/>
        </w:rPr>
        <w:t>Lịch sử hình thành:</w:t>
      </w:r>
    </w:p>
    <w:p w14:paraId="6FD1248C" w14:textId="75D9BF4E"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Entity Framework ra đời từ 2008 cùng với</w:t>
      </w:r>
      <w:r w:rsidR="00AD2A35" w:rsidRPr="00211071">
        <w:rPr>
          <w:color w:val="222222"/>
          <w:sz w:val="26"/>
          <w:szCs w:val="26"/>
        </w:rPr>
        <w:t>.</w:t>
      </w:r>
      <w:r w:rsidRPr="00211071">
        <w:rPr>
          <w:color w:val="222222"/>
          <w:sz w:val="26"/>
          <w:szCs w:val="26"/>
        </w:rPr>
        <w:t>NET 3.5. Phiên bản hiện nay là 6.0. Có một số mốc đặc biệt trong lịch sử framework này.</w:t>
      </w:r>
    </w:p>
    <w:p w14:paraId="4573FAFB" w14:textId="5FBDA593"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 xml:space="preserve">Phiên bản đầu tiên chỉ hỗ trợ hướng tiếp cận </w:t>
      </w:r>
      <w:r w:rsidR="008C02BD" w:rsidRPr="00211071">
        <w:rPr>
          <w:color w:val="222222"/>
          <w:sz w:val="26"/>
          <w:szCs w:val="26"/>
        </w:rPr>
        <w:t>Cơ sở dữ liệu</w:t>
      </w:r>
      <w:r w:rsidRPr="00211071">
        <w:rPr>
          <w:color w:val="222222"/>
          <w:sz w:val="26"/>
          <w:szCs w:val="26"/>
        </w:rPr>
        <w:t>-first. Nghĩa là EF lúc đó chỉ có thể làm việc với một cơ sở dữ liệu sẵn có. EF giúp sinh code các lớp model bằng C# hoặc VB.NET.</w:t>
      </w:r>
    </w:p>
    <w:p w14:paraId="0D704D39"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Đến phiên bản 4 xuất hiện hướng tiếp cận Model-first, giúp thiết kế các lớp thực thể trước sử dụng giao diện đồ họa.</w:t>
      </w:r>
    </w:p>
    <w:p w14:paraId="284F359C"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Phiên bản 4.1 đưa thêm hướng tiếp cận Code-first, nghĩa là từ giờ mọi thứ được viết bằng code VB.NET hoặc C# ngay từ đầu, một hướng tiếp cận được lập trình viên hoan nghênh đặc biệt.</w:t>
      </w:r>
    </w:p>
    <w:p w14:paraId="01C87A77" w14:textId="4FDEF0E8" w:rsidR="00D004DF" w:rsidRPr="00211071" w:rsidRDefault="00D004DF" w:rsidP="004F63BD">
      <w:pPr>
        <w:rPr>
          <w:color w:val="111111"/>
          <w:sz w:val="26"/>
          <w:szCs w:val="26"/>
        </w:rPr>
      </w:pPr>
      <w:r w:rsidRPr="00211071">
        <w:rPr>
          <w:color w:val="111111"/>
          <w:sz w:val="26"/>
          <w:szCs w:val="26"/>
        </w:rPr>
        <w:t>Entity Framework là một ORM</w:t>
      </w:r>
    </w:p>
    <w:p w14:paraId="030EE414" w14:textId="700A2D3C" w:rsidR="00D004DF" w:rsidRPr="00211071" w:rsidRDefault="00D004DF" w:rsidP="007B04BB">
      <w:pPr>
        <w:ind w:firstLine="360"/>
        <w:jc w:val="both"/>
        <w:rPr>
          <w:sz w:val="26"/>
          <w:szCs w:val="26"/>
          <w:shd w:val="clear" w:color="auto" w:fill="FFFFFF"/>
        </w:rPr>
      </w:pPr>
      <w:r w:rsidRPr="00211071">
        <w:rPr>
          <w:sz w:val="26"/>
          <w:szCs w:val="26"/>
          <w:shd w:val="clear" w:color="auto" w:fill="FFFFFF"/>
        </w:rPr>
        <w:lastRenderedPageBreak/>
        <w:t xml:space="preserve">ORM là viết tắt của Object – Relational Mapper (hay Mapping, tùy từng tình huống). ORM là một tập hợp các công nghệ cho phép làm việc với các hệ quản trị cơ sở dữ liệu quan hệ (Relational </w:t>
      </w:r>
      <w:r w:rsidR="008C02BD" w:rsidRPr="00211071">
        <w:rPr>
          <w:sz w:val="26"/>
          <w:szCs w:val="26"/>
          <w:shd w:val="clear" w:color="auto" w:fill="FFFFFF"/>
        </w:rPr>
        <w:t>Cơ sở dữ liệu</w:t>
      </w:r>
      <w:r w:rsidRPr="00211071">
        <w:rPr>
          <w:sz w:val="26"/>
          <w:szCs w:val="26"/>
          <w:shd w:val="clear" w:color="auto" w:fill="FFFFFF"/>
        </w:rPr>
        <w:t xml:space="preserve"> Management System, hay RDBMS) từ các ngôn ngữ hướng đối tượng và không cần trực tiếp </w:t>
      </w:r>
      <w:hyperlink r:id="rId26" w:history="1">
        <w:r w:rsidRPr="00211071">
          <w:rPr>
            <w:rStyle w:val="Hyperlink"/>
            <w:sz w:val="26"/>
            <w:szCs w:val="26"/>
            <w:shd w:val="clear" w:color="auto" w:fill="FFFFFF"/>
          </w:rPr>
          <w:t>xử lý truy vấn SQL</w:t>
        </w:r>
      </w:hyperlink>
      <w:r w:rsidRPr="00211071">
        <w:rPr>
          <w:sz w:val="26"/>
          <w:szCs w:val="26"/>
          <w:shd w:val="clear" w:color="auto" w:fill="FFFFFF"/>
        </w:rPr>
        <w:t>.</w:t>
      </w:r>
    </w:p>
    <w:p w14:paraId="6D507343" w14:textId="77777777" w:rsidR="00D004DF" w:rsidRPr="00211071" w:rsidRDefault="00D004DF" w:rsidP="007B04BB">
      <w:pPr>
        <w:jc w:val="both"/>
        <w:rPr>
          <w:sz w:val="26"/>
          <w:szCs w:val="26"/>
          <w:shd w:val="clear" w:color="auto" w:fill="FFFFFF"/>
        </w:rPr>
      </w:pPr>
      <w:r w:rsidRPr="00211071">
        <w:rPr>
          <w:sz w:val="26"/>
          <w:szCs w:val="26"/>
          <w:shd w:val="clear" w:color="auto" w:fill="FFFFFF"/>
        </w:rPr>
        <w:t>Công dụng:</w:t>
      </w:r>
    </w:p>
    <w:p w14:paraId="4262B152" w14:textId="77777777" w:rsidR="00D004DF" w:rsidRPr="00211071" w:rsidRDefault="00D004DF" w:rsidP="007B04BB">
      <w:pPr>
        <w:ind w:firstLine="720"/>
        <w:jc w:val="both"/>
        <w:rPr>
          <w:sz w:val="26"/>
          <w:szCs w:val="26"/>
        </w:rPr>
      </w:pPr>
      <w:r w:rsidRPr="00211071">
        <w:rPr>
          <w:sz w:val="26"/>
          <w:szCs w:val="26"/>
          <w:shd w:val="clear" w:color="auto" w:fill="FFFFFF"/>
        </w:rPr>
        <w:tab/>
        <w:t>Entity Framework hỗ trợ người lập trình ánh xạ (hai chiều): class với cấu trúc bảng; object với bản ghi (hay hàng) trong bảng; thuộc tính (property) với cột của bảng; tập hợp object với tập hợp các bản ghi; tham chiếu sang object với quan hệ giữa các bảng. Trong quá trình này, tất cả các truy vấn SQL được ORM tự động sinh ra và thực thi. Người lập trình chỉ cần làm việc với các khái niệm quen thuộc của ngôn ngữ lập trình hướng đối tượng.</w:t>
      </w:r>
    </w:p>
    <w:p w14:paraId="5F395CD8" w14:textId="65DD81C7" w:rsidR="00D004DF" w:rsidRPr="00211071" w:rsidRDefault="00D004DF" w:rsidP="007B04BB">
      <w:pPr>
        <w:ind w:firstLine="720"/>
        <w:jc w:val="both"/>
        <w:rPr>
          <w:sz w:val="26"/>
          <w:szCs w:val="26"/>
        </w:rPr>
      </w:pPr>
      <w:r w:rsidRPr="00211071">
        <w:rPr>
          <w:sz w:val="26"/>
          <w:szCs w:val="26"/>
        </w:rPr>
        <w:tab/>
      </w:r>
      <w:r w:rsidRPr="00211071">
        <w:rPr>
          <w:color w:val="222222"/>
          <w:sz w:val="26"/>
          <w:szCs w:val="26"/>
          <w:shd w:val="clear" w:color="auto" w:fill="FFFFFF"/>
        </w:rPr>
        <w:t>Trong quá trình ánh xạ này, ORM hỗ trợ tự động xử lý sự vênh nhau giữa ngôn ngữ lập trình hướng đối tượng và cơ sở dữ liệu quan hệ. Sự vênh nhau này bao gồm: vênh về kiểu giữa</w:t>
      </w:r>
      <w:r w:rsidR="00AD2A35" w:rsidRPr="00211071">
        <w:rPr>
          <w:color w:val="222222"/>
          <w:sz w:val="26"/>
          <w:szCs w:val="26"/>
          <w:shd w:val="clear" w:color="auto" w:fill="FFFFFF"/>
        </w:rPr>
        <w:t>.</w:t>
      </w:r>
      <w:r w:rsidRPr="00211071">
        <w:rPr>
          <w:color w:val="222222"/>
          <w:sz w:val="26"/>
          <w:szCs w:val="26"/>
          <w:shd w:val="clear" w:color="auto" w:fill="FFFFFF"/>
        </w:rPr>
        <w:t>NET và RDBMS; vênh về cách lưu trữ (giữa bảng và object trong bộ nhớ); Mối quan hệ phức tạp giữa các object và quan hệ giữa các bảng. Các vấn đề này thường gọi chung là “</w:t>
      </w:r>
      <w:r w:rsidRPr="00211071">
        <w:rPr>
          <w:rStyle w:val="Strong"/>
          <w:b w:val="0"/>
          <w:bCs w:val="0"/>
          <w:color w:val="222222"/>
          <w:sz w:val="26"/>
          <w:szCs w:val="26"/>
          <w:shd w:val="clear" w:color="auto" w:fill="FFFFFF"/>
        </w:rPr>
        <w:t>impedance mismatch”</w:t>
      </w:r>
    </w:p>
    <w:p w14:paraId="36ABC44E" w14:textId="77777777" w:rsidR="00D004DF" w:rsidRPr="00211071" w:rsidRDefault="00D004DF" w:rsidP="007B04BB">
      <w:pPr>
        <w:jc w:val="both"/>
        <w:rPr>
          <w:sz w:val="26"/>
          <w:szCs w:val="26"/>
        </w:rPr>
      </w:pPr>
      <w:r w:rsidRPr="00211071">
        <w:rPr>
          <w:sz w:val="26"/>
          <w:szCs w:val="26"/>
        </w:rPr>
        <w:tab/>
        <w:t>Ưu điểm:</w:t>
      </w:r>
    </w:p>
    <w:p w14:paraId="7696A525" w14:textId="77777777" w:rsidR="00D004DF" w:rsidRPr="00211071" w:rsidRDefault="00D004DF" w:rsidP="007B04BB">
      <w:pPr>
        <w:ind w:firstLine="720"/>
        <w:jc w:val="both"/>
        <w:rPr>
          <w:b/>
          <w:bCs/>
          <w:sz w:val="26"/>
          <w:szCs w:val="26"/>
        </w:rPr>
      </w:pPr>
      <w:r w:rsidRPr="00211071">
        <w:rPr>
          <w:color w:val="222222"/>
          <w:sz w:val="26"/>
          <w:szCs w:val="26"/>
          <w:shd w:val="clear" w:color="auto" w:fill="FFFFFF"/>
        </w:rPr>
        <w:t>Tăng năng suất thông qua giảm số lượng code. Các kinh nghiệm thực tế cho thấy khoảng 35% code của chương trình thường là để làm việc với cơ sở dữ liệu. Nếu dùng một ORM tốt có thể cắt giảm con số này xuống chỉ còn 15-20%. Cá biệt có thể chỉ còn 5%.</w:t>
      </w:r>
    </w:p>
    <w:p w14:paraId="0C4A8138" w14:textId="77777777" w:rsidR="00D004DF" w:rsidRPr="00211071" w:rsidRDefault="00D004DF" w:rsidP="007B04BB">
      <w:pPr>
        <w:ind w:firstLine="360"/>
        <w:jc w:val="both"/>
        <w:rPr>
          <w:color w:val="222222"/>
          <w:sz w:val="26"/>
          <w:szCs w:val="26"/>
          <w:shd w:val="clear" w:color="auto" w:fill="FFFFFF"/>
        </w:rPr>
      </w:pPr>
      <w:r w:rsidRPr="00211071">
        <w:rPr>
          <w:color w:val="222222"/>
          <w:sz w:val="26"/>
          <w:szCs w:val="26"/>
          <w:shd w:val="clear" w:color="auto" w:fill="FFFFFF"/>
        </w:rPr>
        <w:t>Giảm sự phức tạp khi bảo trì phần mềm, dễ bảo trì hơn, đặt biệt là về dài hạn.</w:t>
      </w:r>
    </w:p>
    <w:p w14:paraId="214BEFBA" w14:textId="78A9BE76" w:rsidR="00D004DF" w:rsidRPr="00211071" w:rsidRDefault="00D004DF" w:rsidP="007B04BB">
      <w:pPr>
        <w:ind w:firstLine="360"/>
        <w:jc w:val="both"/>
        <w:rPr>
          <w:color w:val="222222"/>
          <w:sz w:val="26"/>
          <w:szCs w:val="26"/>
          <w:shd w:val="clear" w:color="auto" w:fill="FFFFFF"/>
        </w:rPr>
      </w:pPr>
      <w:r w:rsidRPr="00211071">
        <w:rPr>
          <w:color w:val="222222"/>
          <w:sz w:val="26"/>
          <w:szCs w:val="26"/>
          <w:shd w:val="clear" w:color="auto" w:fill="FFFFFF"/>
        </w:rPr>
        <w:t>Entity Framework được đặt trong</w:t>
      </w:r>
      <w:r w:rsidR="00AD2A35" w:rsidRPr="00211071">
        <w:rPr>
          <w:color w:val="222222"/>
          <w:sz w:val="26"/>
          <w:szCs w:val="26"/>
          <w:shd w:val="clear" w:color="auto" w:fill="FFFFFF"/>
        </w:rPr>
        <w:t>.</w:t>
      </w:r>
      <w:r w:rsidRPr="00211071">
        <w:rPr>
          <w:color w:val="222222"/>
          <w:sz w:val="26"/>
          <w:szCs w:val="26"/>
          <w:shd w:val="clear" w:color="auto" w:fill="FFFFFF"/>
        </w:rPr>
        <w:t>NET Framework và tích hợp trong Visual Studio. Yếu tố này giúp làm việc với EF càng đơn giản và tiện lợi hơn rất nhiều. Đây cũng là lý do nhiều người lựa chọn EF thay cho NHibernate, một ORM khác cũng rất phổ biến cho</w:t>
      </w:r>
      <w:r w:rsidR="00AD2A35" w:rsidRPr="00211071">
        <w:rPr>
          <w:color w:val="222222"/>
          <w:sz w:val="26"/>
          <w:szCs w:val="26"/>
          <w:shd w:val="clear" w:color="auto" w:fill="FFFFFF"/>
        </w:rPr>
        <w:t>.</w:t>
      </w:r>
      <w:r w:rsidRPr="00211071">
        <w:rPr>
          <w:color w:val="222222"/>
          <w:sz w:val="26"/>
          <w:szCs w:val="26"/>
          <w:shd w:val="clear" w:color="auto" w:fill="FFFFFF"/>
        </w:rPr>
        <w:t>NET. Entity Framework cũng là ORM được Microsoft khuyến nghị sử dụng. Công ty đã đầu tư rất nhiều để phát triển ORM này.</w:t>
      </w:r>
    </w:p>
    <w:p w14:paraId="793876C0" w14:textId="77777777" w:rsidR="00D004DF" w:rsidRPr="00211071" w:rsidRDefault="00D004DF" w:rsidP="007B04BB">
      <w:pPr>
        <w:ind w:firstLine="360"/>
        <w:jc w:val="both"/>
        <w:rPr>
          <w:color w:val="222222"/>
          <w:sz w:val="26"/>
          <w:szCs w:val="26"/>
          <w:shd w:val="clear" w:color="auto" w:fill="FFFFFF"/>
        </w:rPr>
      </w:pPr>
      <w:r w:rsidRPr="00211071">
        <w:rPr>
          <w:color w:val="222222"/>
          <w:sz w:val="26"/>
          <w:szCs w:val="26"/>
          <w:shd w:val="clear" w:color="auto" w:fill="FFFFFF"/>
        </w:rPr>
        <w:t>Có thể truy vấn dữ liệu sử dụng LINQ, thay vì dùng SQL. Bạn có thể dễ dàng thực hiện các truy vấn CRUD hoàn toàn từ code C# với các class quen thuộc mà không cần viết dòng SQL nào.</w:t>
      </w:r>
    </w:p>
    <w:p w14:paraId="0630AF32" w14:textId="77777777" w:rsidR="00D004DF" w:rsidRPr="00211071" w:rsidRDefault="00D004DF" w:rsidP="007B04BB">
      <w:pPr>
        <w:ind w:firstLine="720"/>
        <w:jc w:val="both"/>
        <w:rPr>
          <w:sz w:val="26"/>
          <w:szCs w:val="26"/>
        </w:rPr>
      </w:pPr>
      <w:r w:rsidRPr="00211071">
        <w:rPr>
          <w:color w:val="222222"/>
          <w:sz w:val="26"/>
          <w:szCs w:val="26"/>
          <w:shd w:val="clear" w:color="auto" w:fill="FFFFFF"/>
        </w:rPr>
        <w:t>Có thể thực hiện các thao tác với cấu trúc dữ liệu như tạo cơ sở dữ liệu, tạo bảng, thay đổi cấu trúc bảng một cách dễ dàng với công cụ Migration mà không làm mất dữ liệu.</w:t>
      </w:r>
    </w:p>
    <w:p w14:paraId="14BDC5FE" w14:textId="77777777" w:rsidR="00D004DF" w:rsidRPr="00211071" w:rsidRDefault="00D004DF" w:rsidP="007B04BB">
      <w:pPr>
        <w:ind w:firstLine="360"/>
        <w:jc w:val="both"/>
        <w:rPr>
          <w:sz w:val="26"/>
          <w:szCs w:val="26"/>
        </w:rPr>
      </w:pPr>
      <w:r w:rsidRPr="00211071">
        <w:rPr>
          <w:sz w:val="26"/>
          <w:szCs w:val="26"/>
        </w:rPr>
        <w:t>Nhược điểm:</w:t>
      </w:r>
    </w:p>
    <w:p w14:paraId="4F6156EC" w14:textId="77777777" w:rsidR="00D004DF" w:rsidRPr="00211071" w:rsidRDefault="00D004DF" w:rsidP="007B04BB">
      <w:pPr>
        <w:ind w:firstLine="720"/>
        <w:jc w:val="both"/>
        <w:rPr>
          <w:sz w:val="26"/>
          <w:szCs w:val="26"/>
        </w:rPr>
      </w:pPr>
      <w:r w:rsidRPr="00211071">
        <w:rPr>
          <w:color w:val="222222"/>
          <w:sz w:val="26"/>
          <w:szCs w:val="26"/>
          <w:shd w:val="clear" w:color="auto" w:fill="FFFFFF"/>
        </w:rPr>
        <w:t>Entity Framework có một nhược điểm về hiệu suất. Do ORM thường rất phức tạp, việc sử dụng chúng đương nhiên dẫn đến giảm hiệu suất nếu so với trực tiếp sử dụng ADO.NET.</w:t>
      </w:r>
    </w:p>
    <w:p w14:paraId="645077AB" w14:textId="77777777" w:rsidR="00D004DF" w:rsidRPr="00211071" w:rsidRDefault="00D004DF" w:rsidP="007B04BB">
      <w:pPr>
        <w:jc w:val="both"/>
        <w:rPr>
          <w:color w:val="222222"/>
          <w:sz w:val="26"/>
          <w:szCs w:val="26"/>
          <w:shd w:val="clear" w:color="auto" w:fill="FFFFFF"/>
        </w:rPr>
      </w:pPr>
      <w:r w:rsidRPr="00211071">
        <w:rPr>
          <w:sz w:val="26"/>
          <w:szCs w:val="26"/>
        </w:rPr>
        <w:t xml:space="preserve">Kiến trúc </w:t>
      </w:r>
      <w:r w:rsidRPr="00211071">
        <w:rPr>
          <w:color w:val="222222"/>
          <w:sz w:val="26"/>
          <w:szCs w:val="26"/>
          <w:shd w:val="clear" w:color="auto" w:fill="FFFFFF"/>
        </w:rPr>
        <w:t>Entity Framework:</w:t>
      </w:r>
    </w:p>
    <w:p w14:paraId="0EFFA4E5" w14:textId="77777777" w:rsidR="00EF4897" w:rsidRPr="00211071" w:rsidRDefault="00D004DF" w:rsidP="00EF4897">
      <w:pPr>
        <w:keepNext/>
        <w:jc w:val="center"/>
      </w:pPr>
      <w:r w:rsidRPr="00211071">
        <w:rPr>
          <w:noProof/>
        </w:rPr>
        <w:lastRenderedPageBreak/>
        <w:drawing>
          <wp:inline distT="0" distB="0" distL="0" distR="0" wp14:anchorId="6C0010DA" wp14:editId="5993655E">
            <wp:extent cx="3643207" cy="2377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iến-trúc-Entity-Framework.jpg"/>
                    <pic:cNvPicPr/>
                  </pic:nvPicPr>
                  <pic:blipFill>
                    <a:blip r:embed="rId27">
                      <a:extLst>
                        <a:ext uri="{28A0092B-C50C-407E-A947-70E740481C1C}">
                          <a14:useLocalDpi xmlns:a14="http://schemas.microsoft.com/office/drawing/2010/main" val="0"/>
                        </a:ext>
                      </a:extLst>
                    </a:blip>
                    <a:stretch>
                      <a:fillRect/>
                    </a:stretch>
                  </pic:blipFill>
                  <pic:spPr>
                    <a:xfrm>
                      <a:off x="0" y="0"/>
                      <a:ext cx="3673172" cy="2396994"/>
                    </a:xfrm>
                    <a:prstGeom prst="rect">
                      <a:avLst/>
                    </a:prstGeom>
                  </pic:spPr>
                </pic:pic>
              </a:graphicData>
            </a:graphic>
          </wp:inline>
        </w:drawing>
      </w:r>
    </w:p>
    <w:p w14:paraId="7589DE1D" w14:textId="2824A9B5" w:rsidR="00E72B83" w:rsidRPr="00211071" w:rsidRDefault="00EF4897" w:rsidP="00EF4897">
      <w:pPr>
        <w:pStyle w:val="Caption"/>
        <w:jc w:val="center"/>
        <w:rPr>
          <w:rFonts w:ascii="Times New Roman" w:hAnsi="Times New Roman" w:cs="Times New Roman"/>
          <w:sz w:val="26"/>
          <w:szCs w:val="26"/>
        </w:rPr>
      </w:pPr>
      <w:bookmarkStart w:id="58" w:name="_Toc44453473"/>
      <w:bookmarkStart w:id="59" w:name="_Toc44754010"/>
      <w:r w:rsidRPr="00211071">
        <w:rPr>
          <w:rFonts w:ascii="Times New Roman" w:hAnsi="Times New Roman" w:cs="Times New Roman"/>
          <w:sz w:val="26"/>
          <w:szCs w:val="26"/>
        </w:rPr>
        <w:t xml:space="preserve">Hình 1.2.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Hình_1.2.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7</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Sơ đồ Entity Framework</w:t>
      </w:r>
      <w:bookmarkEnd w:id="58"/>
      <w:bookmarkEnd w:id="59"/>
    </w:p>
    <w:p w14:paraId="272EF93B" w14:textId="77777777" w:rsidR="00D004DF" w:rsidRPr="00211071" w:rsidRDefault="00D004DF" w:rsidP="007B04BB">
      <w:pPr>
        <w:ind w:firstLine="720"/>
        <w:jc w:val="both"/>
        <w:rPr>
          <w:sz w:val="26"/>
          <w:szCs w:val="26"/>
        </w:rPr>
      </w:pPr>
      <w:r w:rsidRPr="00211071">
        <w:rPr>
          <w:color w:val="222222"/>
          <w:sz w:val="26"/>
          <w:szCs w:val="26"/>
          <w:shd w:val="clear" w:color="auto" w:fill="FFFFFF"/>
        </w:rPr>
        <w:t>Sơ đồ trên cho thấy Entity Framework phân chia làm các thành phần: Entity Data Model (EDM), Entity Client data provider, Object Services, LINQ to Entities và Entity SQL.</w:t>
      </w:r>
    </w:p>
    <w:p w14:paraId="501C2539" w14:textId="4F3D2E99" w:rsidR="00D004DF" w:rsidRPr="00211071" w:rsidRDefault="00D004DF" w:rsidP="004F63BD">
      <w:pPr>
        <w:rPr>
          <w:color w:val="111111"/>
          <w:sz w:val="26"/>
          <w:szCs w:val="26"/>
        </w:rPr>
      </w:pPr>
      <w:r w:rsidRPr="00211071">
        <w:rPr>
          <w:color w:val="111111"/>
          <w:sz w:val="26"/>
          <w:szCs w:val="26"/>
        </w:rPr>
        <w:t>Entity Data Model (EDM)</w:t>
      </w:r>
    </w:p>
    <w:p w14:paraId="62CCDEE9" w14:textId="77777777" w:rsidR="00D004DF" w:rsidRPr="00211071" w:rsidRDefault="00D004DF" w:rsidP="007B04BB">
      <w:pPr>
        <w:ind w:firstLine="720"/>
        <w:jc w:val="both"/>
        <w:rPr>
          <w:sz w:val="26"/>
          <w:szCs w:val="26"/>
        </w:rPr>
      </w:pPr>
      <w:r w:rsidRPr="00211071">
        <w:rPr>
          <w:color w:val="222222"/>
          <w:sz w:val="26"/>
          <w:szCs w:val="26"/>
          <w:shd w:val="clear" w:color="auto" w:fill="FFFFFF"/>
        </w:rPr>
        <w:t>EDM là thành phần lưu trữ thông tin ánh xạ (mapping) giữa các class và cơ sở dữ liệu. Nó đóng vai trò cầu nối giữa các lớp model và cơ sở dữ liệu nhưng lại giúp chương trình hoàn toàn tách biệt với cơ sở dữ liệu.</w:t>
      </w:r>
    </w:p>
    <w:p w14:paraId="68907D5D" w14:textId="77777777" w:rsidR="00D004DF" w:rsidRPr="00211071" w:rsidRDefault="00D004DF" w:rsidP="007B04BB">
      <w:pPr>
        <w:shd w:val="clear" w:color="auto" w:fill="FFFFFF"/>
        <w:spacing w:after="390"/>
        <w:jc w:val="both"/>
        <w:rPr>
          <w:color w:val="222222"/>
          <w:sz w:val="26"/>
          <w:szCs w:val="26"/>
        </w:rPr>
      </w:pPr>
      <w:r w:rsidRPr="00211071">
        <w:rPr>
          <w:color w:val="222222"/>
          <w:sz w:val="26"/>
          <w:szCs w:val="26"/>
        </w:rPr>
        <w:t>Cơ sở dữ liệu và các lớp model của chương trình là hai thứ khác nhau hoàn toàn về bản chất và cấu trúc. Nhờ có EDM, hai thứ khác nhau này được liên kết với nhau. Nếu bạn thay một cơ sở dữ liệu khác, EDM lại giúp bạn tạo cầu nối mới mà không phải thay đổi các lớp model. Như vậy chương trình không phụ thuộc vào cơ sở dữ liệu.</w:t>
      </w:r>
    </w:p>
    <w:p w14:paraId="0A264822" w14:textId="77777777" w:rsidR="00D004DF" w:rsidRPr="00211071" w:rsidRDefault="00D004DF" w:rsidP="007B04BB">
      <w:pPr>
        <w:shd w:val="clear" w:color="auto" w:fill="FFFFFF"/>
        <w:spacing w:after="390"/>
        <w:jc w:val="both"/>
        <w:rPr>
          <w:color w:val="222222"/>
          <w:sz w:val="26"/>
          <w:szCs w:val="26"/>
        </w:rPr>
      </w:pPr>
      <w:r w:rsidRPr="00211071">
        <w:rPr>
          <w:color w:val="222222"/>
          <w:sz w:val="26"/>
          <w:szCs w:val="26"/>
        </w:rPr>
        <w:t>EDM có 3 thành phần (thực ra chỉ là 3 file xml):</w:t>
      </w:r>
    </w:p>
    <w:p w14:paraId="79A9F0AD" w14:textId="0A114724" w:rsidR="00D004DF" w:rsidRPr="00211071" w:rsidRDefault="00D004DF" w:rsidP="0068708B">
      <w:pPr>
        <w:numPr>
          <w:ilvl w:val="0"/>
          <w:numId w:val="5"/>
        </w:numPr>
        <w:shd w:val="clear" w:color="auto" w:fill="FFFFFF"/>
        <w:spacing w:before="100" w:beforeAutospacing="1" w:after="150"/>
        <w:ind w:left="1035"/>
        <w:jc w:val="both"/>
        <w:rPr>
          <w:color w:val="222222"/>
          <w:sz w:val="26"/>
          <w:szCs w:val="26"/>
        </w:rPr>
      </w:pPr>
      <w:r w:rsidRPr="00211071">
        <w:rPr>
          <w:color w:val="222222"/>
          <w:sz w:val="26"/>
          <w:szCs w:val="26"/>
        </w:rPr>
        <w:t>Conceptual model (đuôi c</w:t>
      </w:r>
      <w:r w:rsidR="0091730A">
        <w:rPr>
          <w:color w:val="222222"/>
          <w:sz w:val="26"/>
          <w:szCs w:val="26"/>
        </w:rPr>
        <w:t>Sơ đồ</w:t>
      </w:r>
      <w:r w:rsidRPr="00211071">
        <w:rPr>
          <w:color w:val="222222"/>
          <w:sz w:val="26"/>
          <w:szCs w:val="26"/>
        </w:rPr>
        <w:t>l): chịu trách nhiệm lưu thông tin về các lớp model và quan hệ giữa chúng;</w:t>
      </w:r>
    </w:p>
    <w:p w14:paraId="0783231F" w14:textId="404C66C3" w:rsidR="00D004DF" w:rsidRPr="00211071" w:rsidRDefault="00D004DF" w:rsidP="0068708B">
      <w:pPr>
        <w:numPr>
          <w:ilvl w:val="0"/>
          <w:numId w:val="5"/>
        </w:numPr>
        <w:shd w:val="clear" w:color="auto" w:fill="FFFFFF"/>
        <w:spacing w:before="100" w:beforeAutospacing="1" w:after="150"/>
        <w:ind w:left="1035"/>
        <w:jc w:val="both"/>
        <w:rPr>
          <w:color w:val="222222"/>
          <w:sz w:val="26"/>
          <w:szCs w:val="26"/>
        </w:rPr>
      </w:pPr>
      <w:r w:rsidRPr="00211071">
        <w:rPr>
          <w:color w:val="222222"/>
          <w:sz w:val="26"/>
          <w:szCs w:val="26"/>
        </w:rPr>
        <w:t>Storage model (đuôi s</w:t>
      </w:r>
      <w:r w:rsidR="0091730A">
        <w:rPr>
          <w:color w:val="222222"/>
          <w:sz w:val="26"/>
          <w:szCs w:val="26"/>
        </w:rPr>
        <w:t>Sơ đồ</w:t>
      </w:r>
      <w:r w:rsidRPr="00211071">
        <w:rPr>
          <w:color w:val="222222"/>
          <w:sz w:val="26"/>
          <w:szCs w:val="26"/>
        </w:rPr>
        <w:t>l): lưu thông tin về cơ sở dữ liệu, bao gồm các bảng, view, stored procedure, khóa, quan hệ;</w:t>
      </w:r>
    </w:p>
    <w:p w14:paraId="4CE722EB" w14:textId="77777777" w:rsidR="00D004DF" w:rsidRPr="00211071" w:rsidRDefault="00D004DF" w:rsidP="0068708B">
      <w:pPr>
        <w:numPr>
          <w:ilvl w:val="0"/>
          <w:numId w:val="5"/>
        </w:numPr>
        <w:shd w:val="clear" w:color="auto" w:fill="FFFFFF"/>
        <w:spacing w:before="100" w:beforeAutospacing="1"/>
        <w:ind w:left="1035"/>
        <w:jc w:val="both"/>
        <w:rPr>
          <w:color w:val="222222"/>
          <w:sz w:val="26"/>
          <w:szCs w:val="26"/>
        </w:rPr>
      </w:pPr>
      <w:r w:rsidRPr="00211071">
        <w:rPr>
          <w:color w:val="222222"/>
          <w:sz w:val="26"/>
          <w:szCs w:val="26"/>
        </w:rPr>
        <w:t>Mapping model (đuôi msl): lưu thông tin ánh xạ giữa conceptual và storage model.</w:t>
      </w:r>
    </w:p>
    <w:p w14:paraId="5A337639" w14:textId="77777777" w:rsidR="00D004DF" w:rsidRPr="00211071" w:rsidRDefault="00D004DF" w:rsidP="007B04BB">
      <w:pPr>
        <w:shd w:val="clear" w:color="auto" w:fill="FFFFFF"/>
        <w:spacing w:after="390"/>
        <w:jc w:val="both"/>
        <w:rPr>
          <w:color w:val="222222"/>
          <w:sz w:val="26"/>
          <w:szCs w:val="26"/>
        </w:rPr>
      </w:pPr>
      <w:r w:rsidRPr="00211071">
        <w:rPr>
          <w:color w:val="222222"/>
          <w:sz w:val="26"/>
          <w:szCs w:val="26"/>
        </w:rPr>
        <w:t>Thông tin từ các file này được sử dụng để cung cấp metadata cho các thành phần còn lại.</w:t>
      </w:r>
    </w:p>
    <w:p w14:paraId="034B5548" w14:textId="77777777" w:rsidR="00D004DF" w:rsidRPr="00211071" w:rsidRDefault="00D004DF" w:rsidP="007B04BB">
      <w:pPr>
        <w:shd w:val="clear" w:color="auto" w:fill="FFFFFF"/>
        <w:spacing w:after="390"/>
        <w:jc w:val="both"/>
        <w:rPr>
          <w:color w:val="222222"/>
          <w:sz w:val="26"/>
          <w:szCs w:val="26"/>
        </w:rPr>
      </w:pPr>
      <w:r w:rsidRPr="00211071">
        <w:rPr>
          <w:color w:val="222222"/>
          <w:sz w:val="26"/>
          <w:szCs w:val="26"/>
        </w:rPr>
        <w:t>Một điều vô cùng may mắn là EDM hầu như được tạo tự động hết. Nhưng vẫn có thể tự thay đổi cho phù hợp với yêu cầu.</w:t>
      </w:r>
    </w:p>
    <w:p w14:paraId="7C136632" w14:textId="23C44969" w:rsidR="00D004DF" w:rsidRPr="00211071" w:rsidRDefault="00D004DF" w:rsidP="00C062E4">
      <w:pPr>
        <w:rPr>
          <w:i/>
          <w:iCs/>
          <w:color w:val="111111"/>
          <w:sz w:val="26"/>
          <w:szCs w:val="26"/>
        </w:rPr>
      </w:pPr>
      <w:r w:rsidRPr="00211071">
        <w:rPr>
          <w:i/>
          <w:iCs/>
          <w:color w:val="111111"/>
          <w:sz w:val="26"/>
          <w:szCs w:val="26"/>
        </w:rPr>
        <w:t>LINQ to Entities và Entity SQL</w:t>
      </w:r>
    </w:p>
    <w:p w14:paraId="0F449178"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Đây là hai ngôn ngữ dùng để truy vấn dữ liệu.</w:t>
      </w:r>
    </w:p>
    <w:p w14:paraId="548D5207"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lastRenderedPageBreak/>
        <w:t>Sở dĩ có 2 ngôn ngữ truy vấn là vì Entity Framework đã xây dựng trước. Entity SQL được tạo ra làm ngôn ngữ truy vấn. Sau đó LINQ mới ra đời và đội ngũ phát triển Entity Framework đưa LINQ to Entities vào EF.</w:t>
      </w:r>
    </w:p>
    <w:p w14:paraId="4C90C18A" w14:textId="5AE3E6E6" w:rsidR="00D004DF" w:rsidRPr="00211071" w:rsidRDefault="00D004DF" w:rsidP="004F63BD">
      <w:pPr>
        <w:rPr>
          <w:i/>
          <w:iCs/>
          <w:color w:val="111111"/>
          <w:sz w:val="26"/>
          <w:szCs w:val="26"/>
        </w:rPr>
      </w:pPr>
      <w:r w:rsidRPr="00211071">
        <w:rPr>
          <w:i/>
          <w:iCs/>
          <w:color w:val="111111"/>
          <w:sz w:val="26"/>
          <w:szCs w:val="26"/>
        </w:rPr>
        <w:t>Object services</w:t>
      </w:r>
    </w:p>
    <w:p w14:paraId="685DB3A8" w14:textId="3FAD3E18"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Đây là cánh cổng để truy xuất dữ liệu. Tầng này thực hiện một quá trình gọi là “</w:t>
      </w:r>
      <w:r w:rsidRPr="00211071">
        <w:rPr>
          <w:rStyle w:val="Strong"/>
          <w:rFonts w:eastAsiaTheme="majorEastAsia"/>
          <w:b w:val="0"/>
          <w:bCs w:val="0"/>
          <w:color w:val="222222"/>
          <w:sz w:val="26"/>
          <w:szCs w:val="26"/>
        </w:rPr>
        <w:t>materialization</w:t>
      </w:r>
      <w:r w:rsidRPr="00211071">
        <w:rPr>
          <w:color w:val="222222"/>
          <w:sz w:val="26"/>
          <w:szCs w:val="26"/>
        </w:rPr>
        <w:t xml:space="preserve">” – quá trình chuyển đổi dữ liệu dạng bảng nhận từ tầng dưới (Entity Client data provider) về dạng object. Lưu ý rằng, dữ liệu dạng bảng nhận từ tầng dưới không phải là dữ liệu dạng bảng thu trực tiếp từ cơ sở dữ liệu (gọi là </w:t>
      </w:r>
      <w:r w:rsidR="008C02BD" w:rsidRPr="00211071">
        <w:rPr>
          <w:color w:val="222222"/>
          <w:sz w:val="26"/>
          <w:szCs w:val="26"/>
        </w:rPr>
        <w:t>Cơ sở dữ liệu</w:t>
      </w:r>
      <w:r w:rsidRPr="00211071">
        <w:rPr>
          <w:color w:val="222222"/>
          <w:sz w:val="26"/>
          <w:szCs w:val="26"/>
        </w:rPr>
        <w:t xml:space="preserve"> tabular structure) mà là một dạng trung gian có tên gọi là model tabular structure.</w:t>
      </w:r>
    </w:p>
    <w:p w14:paraId="6DC21CC7"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Ngoài ra tầng này cũng đảm nhiệm việc </w:t>
      </w:r>
      <w:r w:rsidRPr="00211071">
        <w:rPr>
          <w:rStyle w:val="Strong"/>
          <w:rFonts w:eastAsiaTheme="majorEastAsia"/>
          <w:b w:val="0"/>
          <w:bCs w:val="0"/>
          <w:color w:val="222222"/>
          <w:sz w:val="26"/>
          <w:szCs w:val="26"/>
        </w:rPr>
        <w:t>quản lý trạng thái</w:t>
      </w:r>
      <w:r w:rsidRPr="00211071">
        <w:rPr>
          <w:color w:val="222222"/>
          <w:sz w:val="26"/>
          <w:szCs w:val="26"/>
        </w:rPr>
        <w:t> (state management). Hiểu một cách đơn giản, đây là việc theo dõi các thay đổi (change tracking) của từng object. Quản lý trạng thái có vai trò đặc biệt quan trọng khi thực hiện các thao tác thêm mới, cập nhật, xóa bỏ dữ liệu. Nhờ có nó bạn thoải mái thực hiện các thao tác trên dữ liệu và lưu lại tất cả thay đổi chỉ với một dòng code!</w:t>
      </w:r>
    </w:p>
    <w:p w14:paraId="4AD6FBF3" w14:textId="77777777" w:rsidR="00D004DF" w:rsidRPr="00211071" w:rsidRDefault="00D004DF" w:rsidP="007B04BB">
      <w:pPr>
        <w:jc w:val="both"/>
        <w:rPr>
          <w:sz w:val="26"/>
          <w:szCs w:val="26"/>
        </w:rPr>
      </w:pPr>
      <w:r w:rsidRPr="00211071">
        <w:rPr>
          <w:sz w:val="26"/>
          <w:szCs w:val="26"/>
        </w:rPr>
        <w:t>Entity Client data provider</w:t>
      </w:r>
    </w:p>
    <w:p w14:paraId="348C6448"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Tầng này chịu trách nhiệm tương tác với Data provider của ADO.NET. Tầng này thực hiện chuyển đổi truy vấn LINQ to Entities hoặc Entity SQL về truy vấn SQL. Sau đó Data provider sẽ thực thi truy vấn SQL. Như bạn đã biết, Data provider chịu trách nhiệm tương tác về mặt vật lý với cơ sở dữ liệu.</w:t>
      </w:r>
    </w:p>
    <w:p w14:paraId="08EFF12E" w14:textId="77777777" w:rsidR="00D004DF" w:rsidRPr="00211071" w:rsidRDefault="00D004DF" w:rsidP="007B04BB">
      <w:pPr>
        <w:pStyle w:val="NormalWeb"/>
        <w:shd w:val="clear" w:color="auto" w:fill="FFFFFF"/>
        <w:spacing w:before="0" w:beforeAutospacing="0" w:after="390" w:afterAutospacing="0"/>
        <w:jc w:val="both"/>
        <w:rPr>
          <w:color w:val="222222"/>
          <w:sz w:val="26"/>
          <w:szCs w:val="26"/>
        </w:rPr>
      </w:pPr>
      <w:r w:rsidRPr="00211071">
        <w:rPr>
          <w:color w:val="222222"/>
          <w:sz w:val="26"/>
          <w:szCs w:val="26"/>
        </w:rPr>
        <w:t>Một nhiệm vụ khác của Entity Client là chuyển đổi kết quả thu được từ truy vấn SQL về một dạng trung gian (model tabular structure). Kết quả trung gian này chuyển lên cho Object Services xử lý.</w:t>
      </w:r>
    </w:p>
    <w:p w14:paraId="78042F13" w14:textId="77777777" w:rsidR="00D004DF" w:rsidRPr="00211071" w:rsidRDefault="00D004DF" w:rsidP="006C0FFE">
      <w:pPr>
        <w:spacing w:line="312" w:lineRule="auto"/>
        <w:jc w:val="both"/>
        <w:rPr>
          <w:sz w:val="26"/>
          <w:szCs w:val="26"/>
        </w:rPr>
      </w:pPr>
      <w:r w:rsidRPr="00211071">
        <w:rPr>
          <w:sz w:val="26"/>
          <w:szCs w:val="26"/>
        </w:rPr>
        <w:t>Làm việc với Entity Framework</w:t>
      </w:r>
    </w:p>
    <w:p w14:paraId="538EE30A" w14:textId="77777777" w:rsidR="00D004DF" w:rsidRPr="00211071" w:rsidRDefault="00D004DF" w:rsidP="006C0FFE">
      <w:pPr>
        <w:spacing w:line="312" w:lineRule="auto"/>
        <w:jc w:val="both"/>
        <w:rPr>
          <w:sz w:val="26"/>
          <w:szCs w:val="26"/>
        </w:rPr>
      </w:pPr>
      <w:r w:rsidRPr="00211071">
        <w:rPr>
          <w:sz w:val="26"/>
          <w:szCs w:val="26"/>
        </w:rPr>
        <w:t>Các giai đoạn làm việc Entity Framework</w:t>
      </w:r>
    </w:p>
    <w:p w14:paraId="2BA8C948" w14:textId="3F746770" w:rsidR="00D004DF" w:rsidRPr="00602707" w:rsidRDefault="00D004DF" w:rsidP="006C0FFE">
      <w:pPr>
        <w:spacing w:line="312" w:lineRule="auto"/>
        <w:jc w:val="both"/>
        <w:rPr>
          <w:sz w:val="26"/>
          <w:szCs w:val="26"/>
        </w:rPr>
      </w:pPr>
      <w:r w:rsidRPr="00602707">
        <w:rPr>
          <w:sz w:val="26"/>
          <w:szCs w:val="26"/>
        </w:rPr>
        <w:t>Nếu nhớ lại kiến trúc Entity Framework vừa trình bày ở phần trên bạn sẽ thấy nó phân chia làm hai khối rõ ràng</w:t>
      </w:r>
      <w:r w:rsidR="00527523" w:rsidRPr="00602707">
        <w:rPr>
          <w:sz w:val="26"/>
          <w:szCs w:val="26"/>
        </w:rPr>
        <w:t xml:space="preserve"> được minh họa ở </w:t>
      </w:r>
      <w:r w:rsidR="003A5E21" w:rsidRPr="00602707">
        <w:rPr>
          <w:sz w:val="26"/>
          <w:szCs w:val="26"/>
        </w:rPr>
        <w:t>h</w:t>
      </w:r>
      <w:r w:rsidR="00527523" w:rsidRPr="00602707">
        <w:rPr>
          <w:sz w:val="26"/>
          <w:szCs w:val="26"/>
        </w:rPr>
        <w:t>ình 1.2</w:t>
      </w:r>
      <w:r w:rsidR="004A39C4" w:rsidRPr="00602707">
        <w:rPr>
          <w:sz w:val="26"/>
          <w:szCs w:val="26"/>
        </w:rPr>
        <w:t>.7</w:t>
      </w:r>
      <w:r w:rsidR="00527523" w:rsidRPr="00602707">
        <w:rPr>
          <w:sz w:val="26"/>
          <w:szCs w:val="26"/>
        </w:rPr>
        <w:t>: Sơ đồ Entity Framework</w:t>
      </w:r>
    </w:p>
    <w:p w14:paraId="4C28DB60" w14:textId="1EE17B43" w:rsidR="00D004DF" w:rsidRPr="00211071" w:rsidRDefault="00D004DF" w:rsidP="00BE3339">
      <w:pPr>
        <w:pStyle w:val="NormalWeb"/>
        <w:shd w:val="clear" w:color="auto" w:fill="FFFFFF"/>
        <w:spacing w:before="240" w:beforeAutospacing="0" w:after="390" w:afterAutospacing="0" w:line="312" w:lineRule="auto"/>
        <w:jc w:val="both"/>
        <w:rPr>
          <w:color w:val="222222"/>
          <w:sz w:val="26"/>
          <w:szCs w:val="26"/>
        </w:rPr>
      </w:pPr>
      <w:r w:rsidRPr="00211071">
        <w:rPr>
          <w:color w:val="222222"/>
          <w:sz w:val="26"/>
          <w:szCs w:val="26"/>
        </w:rPr>
        <w:t xml:space="preserve">Ở giai đoạn xây dựng EDM bạn có bốn cách tiếp cận khác nhau: </w:t>
      </w:r>
      <w:r w:rsidR="008C02BD" w:rsidRPr="00211071">
        <w:rPr>
          <w:color w:val="222222"/>
          <w:sz w:val="26"/>
          <w:szCs w:val="26"/>
        </w:rPr>
        <w:t>Cơ sở dữ liệu</w:t>
      </w:r>
      <w:r w:rsidRPr="00211071">
        <w:rPr>
          <w:color w:val="222222"/>
          <w:sz w:val="26"/>
          <w:szCs w:val="26"/>
        </w:rPr>
        <w:t xml:space="preserve">-first, Model-first, Code-first, Code-first from </w:t>
      </w:r>
      <w:r w:rsidR="008C02BD" w:rsidRPr="00211071">
        <w:rPr>
          <w:color w:val="222222"/>
          <w:sz w:val="26"/>
          <w:szCs w:val="26"/>
        </w:rPr>
        <w:t>Cơ sở dữ liệu</w:t>
      </w:r>
      <w:r w:rsidRPr="00211071">
        <w:rPr>
          <w:color w:val="222222"/>
          <w:sz w:val="26"/>
          <w:szCs w:val="26"/>
        </w:rPr>
        <w:t>. Lựa chọn cách nào phụ thuộc vào từng điều kiện cụ thể. Dù chọn cách nào, cuối cùng bạn cũng thu được đủ bộ Entity Data Model (EDM). Tuy nhiên cái bạn trực tiếp sử dụng trong chương trình chỉ là thành phần Conceptual Model.</w:t>
      </w:r>
    </w:p>
    <w:p w14:paraId="5674C27F" w14:textId="77777777" w:rsidR="00D004DF" w:rsidRPr="00211071" w:rsidRDefault="00D004DF" w:rsidP="00BE3339">
      <w:pPr>
        <w:pStyle w:val="NormalWeb"/>
        <w:shd w:val="clear" w:color="auto" w:fill="FFFFFF"/>
        <w:spacing w:before="240" w:beforeAutospacing="0" w:after="390" w:afterAutospacing="0" w:line="312" w:lineRule="auto"/>
        <w:jc w:val="both"/>
        <w:rPr>
          <w:color w:val="222222"/>
          <w:sz w:val="26"/>
          <w:szCs w:val="26"/>
        </w:rPr>
      </w:pPr>
      <w:r w:rsidRPr="00211071">
        <w:rPr>
          <w:color w:val="222222"/>
          <w:sz w:val="26"/>
          <w:szCs w:val="26"/>
        </w:rPr>
        <w:t>Việc lựa chọn hướng tiếp cận xây dựng EDM không có ảnh hưởng gì đến giai đoạn xử lý.</w:t>
      </w:r>
    </w:p>
    <w:p w14:paraId="58566D0F" w14:textId="77777777" w:rsidR="00D004DF" w:rsidRPr="00211071" w:rsidRDefault="00D004DF" w:rsidP="00BE3339">
      <w:pPr>
        <w:pStyle w:val="NormalWeb"/>
        <w:shd w:val="clear" w:color="auto" w:fill="FFFFFF"/>
        <w:spacing w:before="240" w:beforeAutospacing="0" w:after="390" w:afterAutospacing="0" w:line="312" w:lineRule="auto"/>
        <w:jc w:val="both"/>
        <w:rPr>
          <w:color w:val="222222"/>
          <w:sz w:val="26"/>
          <w:szCs w:val="26"/>
        </w:rPr>
      </w:pPr>
      <w:r w:rsidRPr="00211071">
        <w:rPr>
          <w:color w:val="222222"/>
          <w:sz w:val="26"/>
          <w:szCs w:val="26"/>
        </w:rPr>
        <w:t xml:space="preserve">Ở giai đoạn xử lý dữ liệu, bạn sử dụng LINQ to Entities và Object Services để làm việc với dữ liệu dựa trên EDM đã xây dựng. Trong đó: LINQ to Entities giúp truy vấn (đọc </w:t>
      </w:r>
      <w:r w:rsidRPr="00211071">
        <w:rPr>
          <w:color w:val="222222"/>
          <w:sz w:val="26"/>
          <w:szCs w:val="26"/>
        </w:rPr>
        <w:lastRenderedPageBreak/>
        <w:t>dữ liệu); Object Services giúp thực hiện các thao tác theo dõi và ghi dữ liệu. Bạn cũng không bao giờ phải tương tác các tầng bên dưới.</w:t>
      </w:r>
    </w:p>
    <w:p w14:paraId="06A2BA02" w14:textId="77777777" w:rsidR="00D004DF" w:rsidRPr="00211071" w:rsidRDefault="00D004DF" w:rsidP="00BE3339">
      <w:pPr>
        <w:pStyle w:val="NormalWeb"/>
        <w:shd w:val="clear" w:color="auto" w:fill="FFFFFF"/>
        <w:spacing w:before="240" w:beforeAutospacing="0" w:after="390" w:afterAutospacing="0" w:line="312" w:lineRule="auto"/>
        <w:jc w:val="both"/>
        <w:rPr>
          <w:color w:val="222222"/>
          <w:sz w:val="26"/>
          <w:szCs w:val="26"/>
        </w:rPr>
      </w:pPr>
      <w:r w:rsidRPr="00211071">
        <w:rPr>
          <w:color w:val="222222"/>
          <w:sz w:val="26"/>
          <w:szCs w:val="26"/>
          <w:shd w:val="clear" w:color="auto" w:fill="FFFFFF"/>
        </w:rPr>
        <w:t>Vì có sự phân chia giai đoạn tương đối rõ ràng như trên, nên chúng được chia làm 2 phần chính. Một phần liên quan đến xây dựng EDM. Phần thứ hai hướng dẫn cách sử dụng DbContext API để xử lý dữ liệu.</w:t>
      </w:r>
    </w:p>
    <w:p w14:paraId="2BC6A53C" w14:textId="77777777" w:rsidR="00D004DF" w:rsidRPr="00211071" w:rsidRDefault="00D004DF" w:rsidP="00BE3339">
      <w:pPr>
        <w:spacing w:before="240" w:line="312" w:lineRule="auto"/>
        <w:jc w:val="both"/>
        <w:rPr>
          <w:sz w:val="26"/>
          <w:szCs w:val="26"/>
        </w:rPr>
      </w:pPr>
      <w:r w:rsidRPr="00211071">
        <w:rPr>
          <w:sz w:val="26"/>
          <w:szCs w:val="26"/>
        </w:rPr>
        <w:t>Các hướng tiếp cận khi xây dựng EDM</w:t>
      </w:r>
    </w:p>
    <w:p w14:paraId="7EBDC5B6" w14:textId="509FC537" w:rsidR="00D004DF" w:rsidRPr="00211071" w:rsidRDefault="008C02BD" w:rsidP="00BE3339">
      <w:pPr>
        <w:spacing w:before="240" w:line="312" w:lineRule="auto"/>
        <w:jc w:val="both"/>
        <w:rPr>
          <w:sz w:val="26"/>
          <w:szCs w:val="26"/>
        </w:rPr>
      </w:pPr>
      <w:r w:rsidRPr="00211071">
        <w:rPr>
          <w:sz w:val="26"/>
          <w:szCs w:val="26"/>
        </w:rPr>
        <w:t>Cơ sở dữ liệu</w:t>
      </w:r>
      <w:r w:rsidR="00D004DF" w:rsidRPr="00211071">
        <w:rPr>
          <w:sz w:val="26"/>
          <w:szCs w:val="26"/>
        </w:rPr>
        <w:t>-first</w:t>
      </w:r>
    </w:p>
    <w:p w14:paraId="5156CBEE"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Đây là hướng tiếp cận xuất hiện đầu tiên trong Entity Framework.</w:t>
      </w:r>
    </w:p>
    <w:p w14:paraId="09DA4A32"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Hướng tiếp cận này sẽ giúp sinh ra model từ cơ sở dữ liệu có sẵn, từ stored procedures hoặc views. Bạn chỉ cần tinh chỉnh lại model (domain classes) theo nhu cầu của mình là xong. Việc tinh chỉnh này thực hiện qua một giao diện đồ họa (visual designer) rất tiện lợi. Nói cách khác, bạn xuất phát từ Storage Model có sẵn, EF sẽ giúp bạn sinh ra Conceptual Model và Mapping.</w:t>
      </w:r>
    </w:p>
    <w:p w14:paraId="165D26C0" w14:textId="77777777" w:rsidR="00D004DF" w:rsidRPr="00211071" w:rsidRDefault="00D004DF" w:rsidP="00BE3339">
      <w:pPr>
        <w:spacing w:before="240" w:line="312" w:lineRule="auto"/>
        <w:jc w:val="both"/>
        <w:rPr>
          <w:sz w:val="26"/>
          <w:szCs w:val="26"/>
        </w:rPr>
      </w:pPr>
      <w:r w:rsidRPr="00211071">
        <w:rPr>
          <w:sz w:val="26"/>
          <w:szCs w:val="26"/>
        </w:rPr>
        <w:t>Model-first</w:t>
      </w:r>
    </w:p>
    <w:p w14:paraId="71502060" w14:textId="5D694EB1" w:rsidR="00BE3339" w:rsidRPr="00C231B3" w:rsidRDefault="00D004DF" w:rsidP="00BE3339">
      <w:pPr>
        <w:spacing w:before="240" w:line="312" w:lineRule="auto"/>
        <w:jc w:val="both"/>
        <w:rPr>
          <w:color w:val="222222"/>
          <w:sz w:val="26"/>
          <w:szCs w:val="26"/>
        </w:rPr>
      </w:pPr>
      <w:r w:rsidRPr="00211071">
        <w:rPr>
          <w:color w:val="222222"/>
          <w:sz w:val="26"/>
          <w:szCs w:val="26"/>
        </w:rPr>
        <w:t>Đây là hướng tiếp cận thứ hai xuất hiện từ EF4. Hướng tiếp cận này cho phép bạn sử dụng một giao diện đồ họa để thiết kế model trước. Sau đó trình thiết kế này sẽ sinh ra các lớp model tương ứng cũng như mã SQL để tạo cơ sở dữ liệu. Nói cách khác, bạn xuất phát từ một giao diện thiết kế riêng biệt. EF sẽ giúp bạn sinh ra cả ba thành phần của EDM.</w:t>
      </w:r>
    </w:p>
    <w:p w14:paraId="4FE886C2" w14:textId="0571943A" w:rsidR="00D004DF" w:rsidRPr="00211071" w:rsidRDefault="00D004DF" w:rsidP="00BE3339">
      <w:pPr>
        <w:spacing w:before="240" w:line="312" w:lineRule="auto"/>
        <w:jc w:val="both"/>
        <w:rPr>
          <w:sz w:val="26"/>
          <w:szCs w:val="26"/>
        </w:rPr>
      </w:pPr>
      <w:r w:rsidRPr="00211071">
        <w:rPr>
          <w:sz w:val="26"/>
          <w:szCs w:val="26"/>
        </w:rPr>
        <w:t>Code-first</w:t>
      </w:r>
    </w:p>
    <w:p w14:paraId="2686A183"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Đây là hướng tiếp cận được lập trình viên hoan nghênh nhất. Code-first xuất hiện từ EF4.1.</w:t>
      </w:r>
    </w:p>
    <w:p w14:paraId="15EEDAAF"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Với vai trò lập trình viên, bạn không cần quan tâm đến SQL hay giao diện thiết kế đồ họa nữa. Tất cả những gì cần làm là xây dựng các lớp model (domain classes) theo đúng kiểu hướng đối tượng mà bạn quen thuộc nhất. Entity Framework sẽ làm tất cả những gì còn lại để bạn có một cơ sở dữ liệu phù hợp. Nói theo kiểu khác, bạn tự mình code Conceptual Model, EF sẽ giúp bạn sinh ra Mapping và Storage Model.</w:t>
      </w:r>
    </w:p>
    <w:p w14:paraId="074838FB"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Code-first cũng là hướng tiếp cận chúng ta sẽ tiếp cận đầu tiên và tập trung nhiều thời gian nhất.</w:t>
      </w:r>
    </w:p>
    <w:p w14:paraId="78BE9AA5" w14:textId="508F8D0C" w:rsidR="00D004DF" w:rsidRPr="00211071" w:rsidRDefault="00D004DF" w:rsidP="00BE3339">
      <w:pPr>
        <w:spacing w:before="240" w:line="312" w:lineRule="auto"/>
        <w:jc w:val="both"/>
        <w:rPr>
          <w:sz w:val="26"/>
          <w:szCs w:val="26"/>
        </w:rPr>
      </w:pPr>
      <w:r w:rsidRPr="00211071">
        <w:rPr>
          <w:sz w:val="26"/>
          <w:szCs w:val="26"/>
        </w:rPr>
        <w:lastRenderedPageBreak/>
        <w:t xml:space="preserve">Code-first from </w:t>
      </w:r>
      <w:r w:rsidR="008C02BD" w:rsidRPr="00211071">
        <w:rPr>
          <w:sz w:val="26"/>
          <w:szCs w:val="26"/>
        </w:rPr>
        <w:t>Cơ sở dữ liệu</w:t>
      </w:r>
    </w:p>
    <w:p w14:paraId="433FA540" w14:textId="77777777" w:rsidR="00D004DF" w:rsidRPr="00211071" w:rsidRDefault="00D004DF" w:rsidP="00BE3339">
      <w:pPr>
        <w:spacing w:before="240" w:line="312" w:lineRule="auto"/>
        <w:jc w:val="both"/>
        <w:rPr>
          <w:color w:val="222222"/>
          <w:sz w:val="26"/>
          <w:szCs w:val="26"/>
        </w:rPr>
      </w:pPr>
      <w:r w:rsidRPr="00211071">
        <w:rPr>
          <w:color w:val="222222"/>
          <w:sz w:val="26"/>
          <w:szCs w:val="26"/>
        </w:rPr>
        <w:t>Đây là một cách tiếp cận khá khác biệt. Bạn xuất phát từ một cơ sở dữ liệu có sẵn. EF giúp bạn sinh ra Conceptual Model và Mapping.</w:t>
      </w:r>
    </w:p>
    <w:p w14:paraId="7BB36515" w14:textId="0A4F7F69" w:rsidR="00D004DF" w:rsidRPr="00211071" w:rsidRDefault="00D004DF" w:rsidP="00BE3339">
      <w:pPr>
        <w:spacing w:before="240" w:line="312" w:lineRule="auto"/>
        <w:jc w:val="both"/>
        <w:rPr>
          <w:color w:val="222222"/>
          <w:sz w:val="26"/>
          <w:szCs w:val="26"/>
        </w:rPr>
      </w:pPr>
      <w:r w:rsidRPr="00211071">
        <w:rPr>
          <w:color w:val="222222"/>
          <w:sz w:val="26"/>
          <w:szCs w:val="26"/>
        </w:rPr>
        <w:t xml:space="preserve">Tuy nhiên, cái bạn thu được chỉ là code (của các domain class) chứ không có giao diện thiết kế (đồ họa) như kiểu tiếp cận </w:t>
      </w:r>
      <w:r w:rsidR="008C02BD" w:rsidRPr="00211071">
        <w:rPr>
          <w:color w:val="222222"/>
          <w:sz w:val="26"/>
          <w:szCs w:val="26"/>
        </w:rPr>
        <w:t>Cơ sở dữ liệu</w:t>
      </w:r>
      <w:r w:rsidRPr="00211071">
        <w:rPr>
          <w:color w:val="222222"/>
          <w:sz w:val="26"/>
          <w:szCs w:val="26"/>
        </w:rPr>
        <w:t>-first.</w:t>
      </w:r>
    </w:p>
    <w:p w14:paraId="2C39D8DB" w14:textId="2FCB13F2" w:rsidR="00D004DF" w:rsidRPr="003404A5" w:rsidRDefault="00691E3C" w:rsidP="004714E9">
      <w:pPr>
        <w:ind w:left="720"/>
        <w:rPr>
          <w:color w:val="222222"/>
          <w:sz w:val="26"/>
          <w:szCs w:val="26"/>
        </w:rPr>
      </w:pPr>
      <w:r w:rsidRPr="003404A5">
        <w:rPr>
          <w:sz w:val="26"/>
          <w:szCs w:val="26"/>
        </w:rPr>
        <w:t>(</w:t>
      </w:r>
      <w:hyperlink r:id="rId28" w:history="1">
        <w:r w:rsidR="000D7262" w:rsidRPr="00704FE7">
          <w:rPr>
            <w:rStyle w:val="Hyperlink"/>
            <w:sz w:val="26"/>
            <w:szCs w:val="26"/>
          </w:rPr>
          <w:t>https://tuhocict.com/gioi-thieu-tong-quan-kien-truc-cai-dat-entity-framework/</w:t>
        </w:r>
      </w:hyperlink>
      <w:r w:rsidRPr="003404A5">
        <w:rPr>
          <w:sz w:val="26"/>
          <w:szCs w:val="26"/>
        </w:rPr>
        <w:t>)</w:t>
      </w:r>
    </w:p>
    <w:p w14:paraId="424117B6" w14:textId="16E749B8" w:rsidR="00D004DF" w:rsidRPr="00211071" w:rsidRDefault="00D004DF" w:rsidP="00C84ECE">
      <w:pPr>
        <w:pStyle w:val="NormalWeb"/>
        <w:shd w:val="clear" w:color="auto" w:fill="FFFFFF"/>
        <w:spacing w:before="0" w:beforeAutospacing="0" w:after="390" w:afterAutospacing="0"/>
        <w:outlineLvl w:val="1"/>
        <w:rPr>
          <w:color w:val="222222"/>
          <w:sz w:val="26"/>
          <w:szCs w:val="26"/>
        </w:rPr>
      </w:pPr>
      <w:bookmarkStart w:id="60" w:name="_Toc44754061"/>
      <w:r w:rsidRPr="006F531D">
        <w:rPr>
          <w:rFonts w:eastAsia="Times New Roman"/>
          <w:sz w:val="26"/>
          <w:szCs w:val="26"/>
        </w:rPr>
        <w:t>1.3</w:t>
      </w:r>
      <w:r w:rsidRPr="00211071">
        <w:rPr>
          <w:color w:val="222222"/>
          <w:sz w:val="26"/>
          <w:szCs w:val="26"/>
        </w:rPr>
        <w:t xml:space="preserve"> Công nghệ cài đặt cho dự án</w:t>
      </w:r>
      <w:bookmarkEnd w:id="60"/>
    </w:p>
    <w:tbl>
      <w:tblPr>
        <w:tblStyle w:val="TableGrid"/>
        <w:tblW w:w="9564" w:type="dxa"/>
        <w:tblLook w:val="04A0" w:firstRow="1" w:lastRow="0" w:firstColumn="1" w:lastColumn="0" w:noHBand="0" w:noVBand="1"/>
      </w:tblPr>
      <w:tblGrid>
        <w:gridCol w:w="4782"/>
        <w:gridCol w:w="4782"/>
      </w:tblGrid>
      <w:tr w:rsidR="00D004DF" w:rsidRPr="00211071" w14:paraId="77ABBCF5" w14:textId="77777777" w:rsidTr="00AD2A35">
        <w:trPr>
          <w:trHeight w:val="525"/>
        </w:trPr>
        <w:tc>
          <w:tcPr>
            <w:tcW w:w="4782" w:type="dxa"/>
          </w:tcPr>
          <w:p w14:paraId="563765E6"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Công Nghệ</w:t>
            </w:r>
          </w:p>
        </w:tc>
        <w:tc>
          <w:tcPr>
            <w:tcW w:w="4782" w:type="dxa"/>
          </w:tcPr>
          <w:p w14:paraId="264D1F05"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Version</w:t>
            </w:r>
          </w:p>
        </w:tc>
      </w:tr>
      <w:tr w:rsidR="00D004DF" w:rsidRPr="00211071" w14:paraId="3C4E24FB" w14:textId="77777777" w:rsidTr="00AD2A35">
        <w:trPr>
          <w:trHeight w:val="525"/>
        </w:trPr>
        <w:tc>
          <w:tcPr>
            <w:tcW w:w="4782" w:type="dxa"/>
          </w:tcPr>
          <w:p w14:paraId="127D0169"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Microsoft SQL server 2012</w:t>
            </w:r>
          </w:p>
        </w:tc>
        <w:tc>
          <w:tcPr>
            <w:tcW w:w="4782" w:type="dxa"/>
          </w:tcPr>
          <w:p w14:paraId="60ABDD1A"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11.02.100.60 (x64)</w:t>
            </w:r>
          </w:p>
        </w:tc>
      </w:tr>
      <w:tr w:rsidR="00D004DF" w:rsidRPr="00211071" w14:paraId="29836AB0" w14:textId="77777777" w:rsidTr="00AD2A35">
        <w:trPr>
          <w:trHeight w:val="534"/>
        </w:trPr>
        <w:tc>
          <w:tcPr>
            <w:tcW w:w="4782" w:type="dxa"/>
          </w:tcPr>
          <w:p w14:paraId="1CED98A9"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sz w:val="26"/>
                <w:szCs w:val="26"/>
              </w:rPr>
              <w:t>Entity Framework</w:t>
            </w:r>
          </w:p>
        </w:tc>
        <w:tc>
          <w:tcPr>
            <w:tcW w:w="4782" w:type="dxa"/>
          </w:tcPr>
          <w:p w14:paraId="62065F50"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6.0</w:t>
            </w:r>
          </w:p>
        </w:tc>
      </w:tr>
      <w:tr w:rsidR="00D004DF" w:rsidRPr="00211071" w14:paraId="1425A289" w14:textId="77777777" w:rsidTr="00AD2A35">
        <w:trPr>
          <w:trHeight w:val="525"/>
        </w:trPr>
        <w:tc>
          <w:tcPr>
            <w:tcW w:w="4782" w:type="dxa"/>
          </w:tcPr>
          <w:p w14:paraId="31A0A79F"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MVC</w:t>
            </w:r>
          </w:p>
        </w:tc>
        <w:tc>
          <w:tcPr>
            <w:tcW w:w="4782" w:type="dxa"/>
          </w:tcPr>
          <w:p w14:paraId="7B4B55C0"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5</w:t>
            </w:r>
          </w:p>
        </w:tc>
      </w:tr>
      <w:tr w:rsidR="00D004DF" w:rsidRPr="00211071" w14:paraId="6DDDA267" w14:textId="77777777" w:rsidTr="00AD2A35">
        <w:trPr>
          <w:trHeight w:val="525"/>
        </w:trPr>
        <w:tc>
          <w:tcPr>
            <w:tcW w:w="4782" w:type="dxa"/>
          </w:tcPr>
          <w:p w14:paraId="02D917F2"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Bootstrap</w:t>
            </w:r>
          </w:p>
        </w:tc>
        <w:tc>
          <w:tcPr>
            <w:tcW w:w="4782" w:type="dxa"/>
          </w:tcPr>
          <w:p w14:paraId="5D785EE7"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4</w:t>
            </w:r>
          </w:p>
        </w:tc>
      </w:tr>
      <w:tr w:rsidR="00D004DF" w:rsidRPr="00211071" w14:paraId="48962944" w14:textId="77777777" w:rsidTr="00AD2A35">
        <w:trPr>
          <w:trHeight w:val="525"/>
        </w:trPr>
        <w:tc>
          <w:tcPr>
            <w:tcW w:w="4782" w:type="dxa"/>
          </w:tcPr>
          <w:p w14:paraId="6AAC3C22" w14:textId="77777777"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Visual Studio</w:t>
            </w:r>
          </w:p>
        </w:tc>
        <w:tc>
          <w:tcPr>
            <w:tcW w:w="4782" w:type="dxa"/>
          </w:tcPr>
          <w:p w14:paraId="6C8BC1C9" w14:textId="46170239" w:rsidR="00D004DF" w:rsidRPr="00211071" w:rsidRDefault="00D004DF" w:rsidP="00AD2A35">
            <w:pPr>
              <w:pStyle w:val="NormalWeb"/>
              <w:spacing w:before="0" w:beforeAutospacing="0" w:after="390" w:afterAutospacing="0"/>
              <w:rPr>
                <w:rFonts w:ascii="Times New Roman" w:hAnsi="Times New Roman" w:cs="Times New Roman"/>
                <w:color w:val="222222"/>
                <w:sz w:val="26"/>
                <w:szCs w:val="26"/>
              </w:rPr>
            </w:pPr>
            <w:r w:rsidRPr="00211071">
              <w:rPr>
                <w:rFonts w:ascii="Times New Roman" w:hAnsi="Times New Roman" w:cs="Times New Roman"/>
                <w:color w:val="222222"/>
                <w:sz w:val="26"/>
                <w:szCs w:val="26"/>
              </w:rPr>
              <w:t>201</w:t>
            </w:r>
            <w:r w:rsidR="00B2762D" w:rsidRPr="00211071">
              <w:rPr>
                <w:rFonts w:ascii="Times New Roman" w:hAnsi="Times New Roman" w:cs="Times New Roman"/>
                <w:color w:val="222222"/>
                <w:sz w:val="26"/>
                <w:szCs w:val="26"/>
              </w:rPr>
              <w:t>7</w:t>
            </w:r>
          </w:p>
        </w:tc>
      </w:tr>
    </w:tbl>
    <w:p w14:paraId="43B9E940" w14:textId="77777777" w:rsidR="00D004DF" w:rsidRPr="00211071" w:rsidRDefault="00D004DF" w:rsidP="00D004DF">
      <w:pPr>
        <w:rPr>
          <w:sz w:val="26"/>
          <w:szCs w:val="26"/>
        </w:rPr>
      </w:pPr>
    </w:p>
    <w:p w14:paraId="4E360408" w14:textId="4647506C" w:rsidR="00D004DF" w:rsidRPr="00211071" w:rsidRDefault="00D004DF" w:rsidP="0068708B">
      <w:pPr>
        <w:pStyle w:val="Heading1"/>
        <w:numPr>
          <w:ilvl w:val="0"/>
          <w:numId w:val="1"/>
        </w:numPr>
        <w:spacing w:line="312" w:lineRule="auto"/>
        <w:ind w:hanging="357"/>
        <w:jc w:val="left"/>
        <w:rPr>
          <w:rFonts w:ascii="Times New Roman" w:hAnsi="Times New Roman"/>
        </w:rPr>
      </w:pPr>
      <w:bookmarkStart w:id="61" w:name="_Toc42329621"/>
      <w:bookmarkStart w:id="62" w:name="_Toc44754062"/>
      <w:r w:rsidRPr="00211071">
        <w:rPr>
          <w:rFonts w:ascii="Times New Roman" w:hAnsi="Times New Roman"/>
          <w:sz w:val="28"/>
        </w:rPr>
        <w:t>Đặc tả yêu cầu hệ thống</w:t>
      </w:r>
      <w:bookmarkEnd w:id="61"/>
      <w:bookmarkEnd w:id="62"/>
    </w:p>
    <w:p w14:paraId="09458133" w14:textId="1F55AD11" w:rsidR="00D004DF" w:rsidRPr="00211071" w:rsidRDefault="00D004DF" w:rsidP="001F5FD8">
      <w:pPr>
        <w:pStyle w:val="Heading2"/>
        <w:numPr>
          <w:ilvl w:val="1"/>
          <w:numId w:val="7"/>
        </w:numPr>
        <w:spacing w:before="120" w:after="120" w:line="312" w:lineRule="auto"/>
        <w:jc w:val="left"/>
        <w:rPr>
          <w:rFonts w:ascii="Times New Roman" w:hAnsi="Times New Roman"/>
          <w:b w:val="0"/>
          <w:bCs w:val="0"/>
          <w:sz w:val="26"/>
          <w:szCs w:val="26"/>
        </w:rPr>
      </w:pPr>
      <w:bookmarkStart w:id="63" w:name="_Toc42329622"/>
      <w:bookmarkStart w:id="64" w:name="_Toc44754063"/>
      <w:r w:rsidRPr="00211071">
        <w:rPr>
          <w:rFonts w:ascii="Times New Roman" w:hAnsi="Times New Roman"/>
          <w:b w:val="0"/>
          <w:bCs w:val="0"/>
          <w:sz w:val="26"/>
          <w:szCs w:val="26"/>
        </w:rPr>
        <w:t>Giới thiệu hệ thống</w:t>
      </w:r>
      <w:bookmarkEnd w:id="63"/>
      <w:bookmarkEnd w:id="64"/>
    </w:p>
    <w:p w14:paraId="4C9B212F" w14:textId="172A55C2" w:rsidR="00D004DF" w:rsidRPr="00211071" w:rsidRDefault="009C43C8" w:rsidP="001D5F83">
      <w:pPr>
        <w:spacing w:line="312" w:lineRule="auto"/>
        <w:ind w:firstLine="360"/>
        <w:jc w:val="both"/>
        <w:rPr>
          <w:sz w:val="26"/>
          <w:szCs w:val="26"/>
        </w:rPr>
      </w:pPr>
      <w:r w:rsidRPr="00211071">
        <w:rPr>
          <w:sz w:val="26"/>
          <w:szCs w:val="26"/>
        </w:rPr>
        <w:t xml:space="preserve">Ngày nay công nghệ là một phần không thể thiếu trong cuộc sống hiện </w:t>
      </w:r>
      <w:r w:rsidR="00C6760D" w:rsidRPr="00211071">
        <w:rPr>
          <w:sz w:val="26"/>
          <w:szCs w:val="26"/>
        </w:rPr>
        <w:t>đại, nhờ việc ứng dụng công nghệ vào trong kinh doanh đem lại lợi nhuận cao cho các nhà kinh doanh.</w:t>
      </w:r>
      <w:r w:rsidR="00CC62EE" w:rsidRPr="00211071">
        <w:rPr>
          <w:sz w:val="26"/>
          <w:szCs w:val="26"/>
        </w:rPr>
        <w:t xml:space="preserve"> Đối với khách hàng họ cần chất lượng sản phẩm tốt đáp ứng nhu cầu, cần các đánh giá review sản phẩm trước khi mua hàng và không mất quá nhiều thời gian trong việc lựa chọn và mua sản phẩm như cách truyền thống. Lợi dụng những ý trên chúng tôi quyết định xây dựng một website bán hàng online </w:t>
      </w:r>
      <w:r w:rsidR="00362904" w:rsidRPr="00211071">
        <w:rPr>
          <w:sz w:val="26"/>
          <w:szCs w:val="26"/>
        </w:rPr>
        <w:t xml:space="preserve">đưa các </w:t>
      </w:r>
      <w:r w:rsidR="00C613D6" w:rsidRPr="00211071">
        <w:rPr>
          <w:sz w:val="26"/>
          <w:szCs w:val="26"/>
        </w:rPr>
        <w:t>sản phẩm của mình ra thị trường.</w:t>
      </w:r>
    </w:p>
    <w:p w14:paraId="7654D88B" w14:textId="4C69EA19" w:rsidR="00D004DF" w:rsidRPr="00211071" w:rsidRDefault="00D004DF" w:rsidP="001F5FD8">
      <w:pPr>
        <w:pStyle w:val="Heading2"/>
        <w:numPr>
          <w:ilvl w:val="1"/>
          <w:numId w:val="7"/>
        </w:numPr>
        <w:spacing w:before="120" w:after="120" w:line="312" w:lineRule="auto"/>
        <w:jc w:val="left"/>
        <w:rPr>
          <w:rFonts w:ascii="Times New Roman" w:hAnsi="Times New Roman"/>
          <w:b w:val="0"/>
          <w:bCs w:val="0"/>
          <w:sz w:val="26"/>
          <w:szCs w:val="26"/>
        </w:rPr>
      </w:pPr>
      <w:bookmarkStart w:id="65" w:name="_Toc42329624"/>
      <w:bookmarkStart w:id="66" w:name="_Toc44754064"/>
      <w:r w:rsidRPr="00211071">
        <w:rPr>
          <w:rFonts w:ascii="Times New Roman" w:hAnsi="Times New Roman"/>
          <w:b w:val="0"/>
          <w:bCs w:val="0"/>
          <w:sz w:val="26"/>
          <w:szCs w:val="26"/>
        </w:rPr>
        <w:t>Phạm vi của hệ thống</w:t>
      </w:r>
      <w:bookmarkEnd w:id="65"/>
      <w:bookmarkEnd w:id="66"/>
    </w:p>
    <w:p w14:paraId="30044FD9" w14:textId="1B3590FE" w:rsidR="00D004DF"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Các chứng năng cơ bản của website như: tìm kiếm, xem, thêm</w:t>
      </w:r>
      <w:r w:rsidR="00C054D8" w:rsidRPr="00211071">
        <w:rPr>
          <w:rFonts w:ascii="Times New Roman" w:hAnsi="Times New Roman" w:cs="Times New Roman"/>
          <w:sz w:val="26"/>
          <w:szCs w:val="26"/>
        </w:rPr>
        <w:t>,</w:t>
      </w:r>
      <w:r w:rsidRPr="00211071">
        <w:rPr>
          <w:rFonts w:ascii="Times New Roman" w:hAnsi="Times New Roman" w:cs="Times New Roman"/>
          <w:sz w:val="26"/>
          <w:szCs w:val="26"/>
        </w:rPr>
        <w:t xml:space="preserve"> xóa, chỉnh sửa</w:t>
      </w:r>
    </w:p>
    <w:p w14:paraId="71ED6200" w14:textId="23506518" w:rsidR="004E26EC"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Xem tất cả các sản phẩ</w:t>
      </w:r>
      <w:r w:rsidR="00C054D8" w:rsidRPr="00211071">
        <w:rPr>
          <w:rFonts w:ascii="Times New Roman" w:hAnsi="Times New Roman" w:cs="Times New Roman"/>
          <w:sz w:val="26"/>
          <w:szCs w:val="26"/>
        </w:rPr>
        <w:t>m</w:t>
      </w:r>
    </w:p>
    <w:p w14:paraId="5B0C18E3" w14:textId="572B34FF" w:rsidR="004E26EC"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Xem chi tiết từng sản phẩm</w:t>
      </w:r>
    </w:p>
    <w:p w14:paraId="29E6274E" w14:textId="50B727EB" w:rsidR="004E26EC"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Xem sản phẩm theo từng danh mục</w:t>
      </w:r>
    </w:p>
    <w:p w14:paraId="1D834428" w14:textId="40F76284" w:rsidR="00C02361" w:rsidRPr="00211071" w:rsidRDefault="00C02361"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lastRenderedPageBreak/>
        <w:t xml:space="preserve">Xem </w:t>
      </w:r>
      <w:r w:rsidR="007955C7">
        <w:rPr>
          <w:rFonts w:ascii="Times New Roman" w:hAnsi="Times New Roman" w:cs="Times New Roman"/>
          <w:sz w:val="26"/>
          <w:szCs w:val="26"/>
        </w:rPr>
        <w:t>danh sách Top</w:t>
      </w:r>
      <w:r w:rsidRPr="00211071">
        <w:rPr>
          <w:rFonts w:ascii="Times New Roman" w:hAnsi="Times New Roman" w:cs="Times New Roman"/>
          <w:sz w:val="26"/>
          <w:szCs w:val="26"/>
        </w:rPr>
        <w:t xml:space="preserve"> </w:t>
      </w:r>
      <w:r w:rsidR="006E59EC">
        <w:rPr>
          <w:rFonts w:ascii="Times New Roman" w:hAnsi="Times New Roman" w:cs="Times New Roman"/>
          <w:sz w:val="26"/>
          <w:szCs w:val="26"/>
        </w:rPr>
        <w:t xml:space="preserve">10 </w:t>
      </w:r>
      <w:r w:rsidRPr="00211071">
        <w:rPr>
          <w:rFonts w:ascii="Times New Roman" w:hAnsi="Times New Roman" w:cs="Times New Roman"/>
          <w:sz w:val="26"/>
          <w:szCs w:val="26"/>
        </w:rPr>
        <w:t>sản phẩm bán chạy</w:t>
      </w:r>
    </w:p>
    <w:p w14:paraId="795A9C07" w14:textId="100E9433" w:rsidR="00C02361" w:rsidRPr="00211071" w:rsidRDefault="00C02361"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Xem các sản phẩm hot nhất</w:t>
      </w:r>
      <w:r w:rsidR="001505C0">
        <w:rPr>
          <w:rFonts w:ascii="Times New Roman" w:hAnsi="Times New Roman" w:cs="Times New Roman"/>
          <w:sz w:val="26"/>
          <w:szCs w:val="26"/>
        </w:rPr>
        <w:t xml:space="preserve"> </w:t>
      </w:r>
    </w:p>
    <w:p w14:paraId="2BCAD14A" w14:textId="6A538ADB" w:rsidR="004E26EC"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Đăng nhâp, đăng xuất</w:t>
      </w:r>
    </w:p>
    <w:p w14:paraId="2202DE8F" w14:textId="21732DF3" w:rsidR="004E26EC"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Tạo tài khoản mới</w:t>
      </w:r>
    </w:p>
    <w:p w14:paraId="25A6A5BF" w14:textId="738859CC" w:rsidR="00C02361" w:rsidRPr="00211071" w:rsidRDefault="004E26EC"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Chỉnh sửa giỏ hàng</w:t>
      </w:r>
    </w:p>
    <w:p w14:paraId="50E9E969" w14:textId="79D8435E" w:rsidR="00C02361" w:rsidRPr="00211071" w:rsidRDefault="00C02361"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 xml:space="preserve">Tạo </w:t>
      </w:r>
      <w:r w:rsidR="00DF3A6B">
        <w:rPr>
          <w:rFonts w:ascii="Times New Roman" w:hAnsi="Times New Roman" w:cs="Times New Roman"/>
          <w:sz w:val="26"/>
          <w:szCs w:val="26"/>
        </w:rPr>
        <w:t xml:space="preserve">danh sách </w:t>
      </w:r>
      <w:r w:rsidRPr="00211071">
        <w:rPr>
          <w:rFonts w:ascii="Times New Roman" w:hAnsi="Times New Roman" w:cs="Times New Roman"/>
          <w:sz w:val="26"/>
          <w:szCs w:val="26"/>
        </w:rPr>
        <w:t>sản phẩm yêu thích cho cá nhân</w:t>
      </w:r>
    </w:p>
    <w:p w14:paraId="3937D29F" w14:textId="44FD5516" w:rsidR="00C054D8" w:rsidRDefault="00C054D8" w:rsidP="0068708B">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Tạo báo cáo theo dõi doanh số bán theo ngày/tháng/năm</w:t>
      </w:r>
    </w:p>
    <w:p w14:paraId="00AD5F48" w14:textId="5A44CBC3" w:rsidR="00A81938" w:rsidRDefault="00A81938" w:rsidP="00A81938">
      <w:pPr>
        <w:pStyle w:val="ListParagraph"/>
        <w:numPr>
          <w:ilvl w:val="0"/>
          <w:numId w:val="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 xml:space="preserve">Tạo </w:t>
      </w:r>
      <w:r w:rsidR="003B3D7A">
        <w:rPr>
          <w:rFonts w:ascii="Times New Roman" w:hAnsi="Times New Roman" w:cs="Times New Roman"/>
          <w:sz w:val="26"/>
          <w:szCs w:val="26"/>
        </w:rPr>
        <w:t>biểu đồ</w:t>
      </w:r>
      <w:r w:rsidRPr="00211071">
        <w:rPr>
          <w:rFonts w:ascii="Times New Roman" w:hAnsi="Times New Roman" w:cs="Times New Roman"/>
          <w:sz w:val="26"/>
          <w:szCs w:val="26"/>
        </w:rPr>
        <w:t xml:space="preserve"> theo dõi doanh số bán theo ngày/tháng/năm</w:t>
      </w:r>
    </w:p>
    <w:p w14:paraId="54B01074" w14:textId="77777777" w:rsidR="005F72FC" w:rsidRPr="00455C73" w:rsidRDefault="005F72FC" w:rsidP="001F5FD8">
      <w:pPr>
        <w:pStyle w:val="Heading2"/>
        <w:numPr>
          <w:ilvl w:val="1"/>
          <w:numId w:val="7"/>
        </w:numPr>
        <w:spacing w:before="120" w:after="120" w:line="312" w:lineRule="auto"/>
        <w:jc w:val="left"/>
        <w:rPr>
          <w:rFonts w:ascii="Times New Roman" w:hAnsi="Times New Roman"/>
          <w:b w:val="0"/>
          <w:bCs w:val="0"/>
          <w:color w:val="000000" w:themeColor="text1"/>
          <w:sz w:val="26"/>
          <w:szCs w:val="26"/>
        </w:rPr>
      </w:pPr>
      <w:bookmarkStart w:id="67" w:name="_Toc42329632"/>
      <w:bookmarkStart w:id="68" w:name="_Toc44754065"/>
      <w:bookmarkStart w:id="69" w:name="_Toc42329626"/>
      <w:r w:rsidRPr="00455C73">
        <w:rPr>
          <w:rFonts w:ascii="Times New Roman" w:hAnsi="Times New Roman"/>
          <w:b w:val="0"/>
          <w:bCs w:val="0"/>
          <w:color w:val="000000" w:themeColor="text1"/>
          <w:sz w:val="26"/>
          <w:szCs w:val="26"/>
        </w:rPr>
        <w:t>Các actor</w:t>
      </w:r>
      <w:bookmarkEnd w:id="67"/>
      <w:bookmarkEnd w:id="68"/>
    </w:p>
    <w:p w14:paraId="0174241C" w14:textId="77777777" w:rsidR="005F72FC" w:rsidRPr="00211071" w:rsidRDefault="005F72FC" w:rsidP="005F72FC">
      <w:pPr>
        <w:pStyle w:val="ListParagraph"/>
        <w:numPr>
          <w:ilvl w:val="0"/>
          <w:numId w:val="2"/>
        </w:numPr>
        <w:spacing w:line="312" w:lineRule="auto"/>
        <w:ind w:left="714" w:hanging="357"/>
        <w:contextualSpacing w:val="0"/>
        <w:rPr>
          <w:rFonts w:ascii="Times New Roman" w:hAnsi="Times New Roman" w:cs="Times New Roman"/>
          <w:sz w:val="26"/>
          <w:szCs w:val="26"/>
        </w:rPr>
      </w:pPr>
      <w:r w:rsidRPr="00211071">
        <w:rPr>
          <w:rFonts w:ascii="Times New Roman" w:hAnsi="Times New Roman" w:cs="Times New Roman"/>
          <w:sz w:val="26"/>
          <w:szCs w:val="26"/>
        </w:rPr>
        <w:t>Admin: người quản lý hệ thống</w:t>
      </w:r>
    </w:p>
    <w:p w14:paraId="5F9A0436" w14:textId="77777777" w:rsidR="005F72FC" w:rsidRPr="00211071" w:rsidRDefault="005F72FC" w:rsidP="005F72FC">
      <w:pPr>
        <w:pStyle w:val="ListParagraph"/>
        <w:numPr>
          <w:ilvl w:val="0"/>
          <w:numId w:val="2"/>
        </w:numPr>
        <w:spacing w:line="312" w:lineRule="auto"/>
        <w:ind w:left="714" w:hanging="357"/>
        <w:contextualSpacing w:val="0"/>
        <w:rPr>
          <w:rFonts w:ascii="Times New Roman" w:hAnsi="Times New Roman" w:cs="Times New Roman"/>
          <w:sz w:val="26"/>
          <w:szCs w:val="26"/>
        </w:rPr>
      </w:pPr>
      <w:r w:rsidRPr="00211071">
        <w:rPr>
          <w:rFonts w:ascii="Times New Roman" w:hAnsi="Times New Roman" w:cs="Times New Roman"/>
          <w:sz w:val="26"/>
          <w:szCs w:val="26"/>
        </w:rPr>
        <w:t>User: người sử dụng hệ thống (khách hàng)</w:t>
      </w:r>
    </w:p>
    <w:p w14:paraId="36832581" w14:textId="093E6593" w:rsidR="00D004DF" w:rsidRPr="00211071" w:rsidRDefault="00D004DF" w:rsidP="001F5FD8">
      <w:pPr>
        <w:pStyle w:val="Heading2"/>
        <w:numPr>
          <w:ilvl w:val="1"/>
          <w:numId w:val="7"/>
        </w:numPr>
        <w:spacing w:before="120" w:after="120" w:line="312" w:lineRule="auto"/>
        <w:jc w:val="left"/>
        <w:rPr>
          <w:rFonts w:ascii="Times New Roman" w:hAnsi="Times New Roman"/>
          <w:b w:val="0"/>
          <w:bCs w:val="0"/>
          <w:sz w:val="26"/>
          <w:szCs w:val="26"/>
        </w:rPr>
      </w:pPr>
      <w:bookmarkStart w:id="70" w:name="_Toc44754066"/>
      <w:r w:rsidRPr="00211071">
        <w:rPr>
          <w:rFonts w:ascii="Times New Roman" w:hAnsi="Times New Roman"/>
          <w:b w:val="0"/>
          <w:bCs w:val="0"/>
          <w:sz w:val="26"/>
          <w:szCs w:val="26"/>
        </w:rPr>
        <w:t>Các yêu cầu phi chức năng</w:t>
      </w:r>
      <w:bookmarkEnd w:id="69"/>
      <w:bookmarkEnd w:id="70"/>
    </w:p>
    <w:p w14:paraId="0A90AD8C" w14:textId="77777777" w:rsidR="000036B0" w:rsidRPr="00211071" w:rsidRDefault="000036B0" w:rsidP="0068708B">
      <w:pPr>
        <w:pStyle w:val="ListParagraph"/>
        <w:numPr>
          <w:ilvl w:val="0"/>
          <w:numId w:val="10"/>
        </w:numPr>
        <w:spacing w:line="312" w:lineRule="auto"/>
        <w:ind w:left="720"/>
        <w:contextualSpacing w:val="0"/>
        <w:rPr>
          <w:rFonts w:ascii="Times New Roman" w:hAnsi="Times New Roman" w:cs="Times New Roman"/>
          <w:sz w:val="26"/>
          <w:szCs w:val="26"/>
        </w:rPr>
      </w:pPr>
      <w:r w:rsidRPr="00211071">
        <w:rPr>
          <w:rFonts w:ascii="Times New Roman" w:hAnsi="Times New Roman" w:cs="Times New Roman"/>
          <w:sz w:val="26"/>
          <w:szCs w:val="26"/>
        </w:rPr>
        <w:t>Website thân thiện, dễ sử dụng</w:t>
      </w:r>
    </w:p>
    <w:p w14:paraId="3269DCE9" w14:textId="68CF2C39" w:rsidR="000036B0" w:rsidRPr="00211071" w:rsidRDefault="000036B0" w:rsidP="0068708B">
      <w:pPr>
        <w:pStyle w:val="ListParagraph"/>
        <w:numPr>
          <w:ilvl w:val="0"/>
          <w:numId w:val="10"/>
        </w:numPr>
        <w:spacing w:line="312" w:lineRule="auto"/>
        <w:ind w:left="720"/>
        <w:contextualSpacing w:val="0"/>
        <w:rPr>
          <w:rFonts w:ascii="Times New Roman" w:hAnsi="Times New Roman" w:cs="Times New Roman"/>
          <w:sz w:val="26"/>
          <w:szCs w:val="26"/>
        </w:rPr>
      </w:pPr>
      <w:r w:rsidRPr="00211071">
        <w:rPr>
          <w:rFonts w:ascii="Times New Roman" w:hAnsi="Times New Roman" w:cs="Times New Roman"/>
          <w:sz w:val="26"/>
          <w:szCs w:val="26"/>
        </w:rPr>
        <w:t>Thông tin sản phẩm mô tả dễ nhìn, dễ hiểu</w:t>
      </w:r>
    </w:p>
    <w:p w14:paraId="273197C1" w14:textId="77777777" w:rsidR="000036B0" w:rsidRPr="00211071" w:rsidRDefault="000036B0" w:rsidP="0068708B">
      <w:pPr>
        <w:pStyle w:val="ListParagraph"/>
        <w:numPr>
          <w:ilvl w:val="0"/>
          <w:numId w:val="10"/>
        </w:numPr>
        <w:spacing w:line="312" w:lineRule="auto"/>
        <w:ind w:left="720"/>
        <w:contextualSpacing w:val="0"/>
        <w:rPr>
          <w:rFonts w:ascii="Times New Roman" w:hAnsi="Times New Roman" w:cs="Times New Roman"/>
          <w:sz w:val="26"/>
          <w:szCs w:val="26"/>
        </w:rPr>
      </w:pPr>
      <w:r w:rsidRPr="00211071">
        <w:rPr>
          <w:rFonts w:ascii="Times New Roman" w:hAnsi="Times New Roman" w:cs="Times New Roman"/>
          <w:sz w:val="26"/>
          <w:szCs w:val="26"/>
        </w:rPr>
        <w:t>Màu sắc hài hòa, tinh tế</w:t>
      </w:r>
    </w:p>
    <w:p w14:paraId="6A458E9F" w14:textId="77777777" w:rsidR="00A13DF4" w:rsidRPr="00211071" w:rsidRDefault="00A13DF4" w:rsidP="0068708B">
      <w:pPr>
        <w:pStyle w:val="ListParagraph"/>
        <w:numPr>
          <w:ilvl w:val="0"/>
          <w:numId w:val="10"/>
        </w:numPr>
        <w:spacing w:line="312" w:lineRule="auto"/>
        <w:ind w:left="720"/>
        <w:contextualSpacing w:val="0"/>
        <w:rPr>
          <w:rFonts w:ascii="Times New Roman" w:hAnsi="Times New Roman" w:cs="Times New Roman"/>
          <w:sz w:val="26"/>
          <w:szCs w:val="26"/>
        </w:rPr>
      </w:pPr>
      <w:r w:rsidRPr="00211071">
        <w:rPr>
          <w:rFonts w:ascii="Times New Roman" w:hAnsi="Times New Roman" w:cs="Times New Roman"/>
          <w:sz w:val="26"/>
          <w:szCs w:val="26"/>
        </w:rPr>
        <w:t>Thời gian load khá nhanh</w:t>
      </w:r>
    </w:p>
    <w:p w14:paraId="4C881D69" w14:textId="77777777" w:rsidR="00A13DF4" w:rsidRPr="00211071" w:rsidRDefault="00A13DF4" w:rsidP="001D5F83">
      <w:pPr>
        <w:spacing w:line="312" w:lineRule="auto"/>
      </w:pPr>
    </w:p>
    <w:p w14:paraId="60429789" w14:textId="77777777" w:rsidR="00D004DF" w:rsidRPr="00211071" w:rsidRDefault="00D004DF" w:rsidP="001D5F83">
      <w:pPr>
        <w:spacing w:line="312" w:lineRule="auto"/>
        <w:rPr>
          <w:b/>
          <w:bCs/>
          <w:sz w:val="26"/>
          <w:szCs w:val="26"/>
        </w:rPr>
      </w:pPr>
    </w:p>
    <w:p w14:paraId="75BC3C28" w14:textId="3F562717" w:rsidR="00D004DF" w:rsidRPr="00211071" w:rsidRDefault="00D004DF" w:rsidP="001F5FD8">
      <w:pPr>
        <w:pStyle w:val="Heading2"/>
        <w:numPr>
          <w:ilvl w:val="1"/>
          <w:numId w:val="7"/>
        </w:numPr>
        <w:spacing w:before="120" w:after="120" w:line="312" w:lineRule="auto"/>
        <w:jc w:val="left"/>
        <w:rPr>
          <w:rFonts w:ascii="Times New Roman" w:hAnsi="Times New Roman"/>
          <w:b w:val="0"/>
          <w:bCs w:val="0"/>
          <w:sz w:val="26"/>
          <w:szCs w:val="26"/>
        </w:rPr>
      </w:pPr>
      <w:bookmarkStart w:id="71" w:name="_Toc42329627"/>
      <w:bookmarkStart w:id="72" w:name="_Toc44754067"/>
      <w:r w:rsidRPr="00211071">
        <w:rPr>
          <w:rFonts w:ascii="Times New Roman" w:hAnsi="Times New Roman"/>
          <w:b w:val="0"/>
          <w:bCs w:val="0"/>
          <w:sz w:val="26"/>
          <w:szCs w:val="26"/>
        </w:rPr>
        <w:lastRenderedPageBreak/>
        <w:t>Mô hình hệ thống</w:t>
      </w:r>
      <w:bookmarkEnd w:id="71"/>
      <w:bookmarkEnd w:id="72"/>
    </w:p>
    <w:p w14:paraId="7AABC08A" w14:textId="77777777" w:rsidR="00025465" w:rsidRPr="00211071" w:rsidRDefault="00116FEE" w:rsidP="00025465">
      <w:pPr>
        <w:keepNext/>
      </w:pPr>
      <w:r w:rsidRPr="00211071">
        <w:rPr>
          <w:noProof/>
          <w:sz w:val="26"/>
          <w:szCs w:val="26"/>
        </w:rPr>
        <w:drawing>
          <wp:inline distT="0" distB="0" distL="0" distR="0" wp14:anchorId="61DF5EF2" wp14:editId="725A7EF5">
            <wp:extent cx="5733415" cy="3009265"/>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ain.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3415" cy="3009265"/>
                    </a:xfrm>
                    <a:prstGeom prst="rect">
                      <a:avLst/>
                    </a:prstGeom>
                  </pic:spPr>
                </pic:pic>
              </a:graphicData>
            </a:graphic>
          </wp:inline>
        </w:drawing>
      </w:r>
    </w:p>
    <w:p w14:paraId="515CBF1E" w14:textId="77054472" w:rsidR="00D004DF" w:rsidRPr="00211071" w:rsidRDefault="0096120E" w:rsidP="0096120E">
      <w:pPr>
        <w:pStyle w:val="Caption"/>
        <w:jc w:val="center"/>
        <w:rPr>
          <w:rFonts w:ascii="Times New Roman" w:hAnsi="Times New Roman" w:cs="Times New Roman"/>
          <w:sz w:val="26"/>
          <w:szCs w:val="26"/>
        </w:rPr>
      </w:pPr>
      <w:bookmarkStart w:id="73" w:name="_Toc44754011"/>
      <w:r w:rsidRPr="00211071">
        <w:rPr>
          <w:rFonts w:ascii="Times New Roman" w:hAnsi="Times New Roman" w:cs="Times New Roman"/>
          <w:sz w:val="26"/>
          <w:szCs w:val="26"/>
        </w:rPr>
        <w:t xml:space="preserve">Hình 2.4.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Hình_2.4.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Sơ đồ hoạt động của hệ thống</w:t>
      </w:r>
      <w:bookmarkEnd w:id="73"/>
    </w:p>
    <w:p w14:paraId="49CEE89F" w14:textId="77777777" w:rsidR="00455C73" w:rsidRPr="00211071" w:rsidRDefault="00455C73" w:rsidP="00455C73">
      <w:pPr>
        <w:pStyle w:val="Heading1"/>
        <w:numPr>
          <w:ilvl w:val="0"/>
          <w:numId w:val="1"/>
        </w:numPr>
        <w:spacing w:line="312" w:lineRule="auto"/>
        <w:ind w:hanging="357"/>
        <w:jc w:val="left"/>
        <w:rPr>
          <w:rFonts w:ascii="Times New Roman" w:hAnsi="Times New Roman"/>
          <w:sz w:val="28"/>
        </w:rPr>
      </w:pPr>
      <w:bookmarkStart w:id="74" w:name="_Toc42329636"/>
      <w:bookmarkStart w:id="75" w:name="_Toc44754068"/>
      <w:r w:rsidRPr="00211071">
        <w:rPr>
          <w:rFonts w:ascii="Times New Roman" w:hAnsi="Times New Roman"/>
          <w:sz w:val="28"/>
        </w:rPr>
        <w:t>Thiết kế hệ thống</w:t>
      </w:r>
      <w:bookmarkStart w:id="76" w:name="_Toc42329640"/>
      <w:bookmarkEnd w:id="74"/>
      <w:bookmarkEnd w:id="75"/>
    </w:p>
    <w:p w14:paraId="3EF3E1AA" w14:textId="77777777" w:rsidR="00CB543F" w:rsidRPr="00211071" w:rsidRDefault="00CB543F" w:rsidP="00F12EAB">
      <w:pPr>
        <w:pStyle w:val="Heading2"/>
        <w:numPr>
          <w:ilvl w:val="1"/>
          <w:numId w:val="40"/>
        </w:numPr>
        <w:spacing w:before="120" w:after="120" w:line="312" w:lineRule="auto"/>
        <w:ind w:left="851" w:hanging="491"/>
        <w:jc w:val="left"/>
        <w:rPr>
          <w:rFonts w:ascii="Times New Roman" w:hAnsi="Times New Roman"/>
          <w:b w:val="0"/>
          <w:bCs w:val="0"/>
          <w:sz w:val="34"/>
        </w:rPr>
      </w:pPr>
      <w:bookmarkStart w:id="77" w:name="_Toc44754069"/>
      <w:bookmarkStart w:id="78" w:name="_Toc42329633"/>
      <w:r w:rsidRPr="00211071">
        <w:rPr>
          <w:rFonts w:ascii="Times New Roman" w:hAnsi="Times New Roman"/>
          <w:b w:val="0"/>
          <w:bCs w:val="0"/>
          <w:color w:val="000000" w:themeColor="text1"/>
          <w:sz w:val="26"/>
          <w:szCs w:val="26"/>
        </w:rPr>
        <w:t>Thiết kế sơ đồ thực thể</w:t>
      </w:r>
      <w:bookmarkEnd w:id="77"/>
    </w:p>
    <w:p w14:paraId="0F76BF44" w14:textId="77777777" w:rsidR="008E1189" w:rsidRDefault="008E1189" w:rsidP="00F044BF">
      <w:pPr>
        <w:keepNext/>
        <w:ind w:left="851"/>
        <w:rPr>
          <w:noProof/>
        </w:rPr>
      </w:pPr>
    </w:p>
    <w:p w14:paraId="2D24F998" w14:textId="24E7C2B8" w:rsidR="00CB543F" w:rsidRPr="00211071" w:rsidRDefault="008E1189" w:rsidP="008E1189">
      <w:pPr>
        <w:keepNext/>
      </w:pPr>
      <w:r>
        <w:rPr>
          <w:noProof/>
        </w:rPr>
        <w:drawing>
          <wp:inline distT="0" distB="0" distL="0" distR="0" wp14:anchorId="6A25C8B6" wp14:editId="12047E71">
            <wp:extent cx="5733415" cy="3158490"/>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3158490"/>
                    </a:xfrm>
                    <a:prstGeom prst="rect">
                      <a:avLst/>
                    </a:prstGeom>
                  </pic:spPr>
                </pic:pic>
              </a:graphicData>
            </a:graphic>
          </wp:inline>
        </w:drawing>
      </w:r>
    </w:p>
    <w:p w14:paraId="7E8816F4" w14:textId="3C1A4AD5" w:rsidR="00CB543F" w:rsidRPr="00211071" w:rsidRDefault="00CB543F" w:rsidP="00CB543F">
      <w:pPr>
        <w:pStyle w:val="Caption"/>
        <w:jc w:val="center"/>
        <w:rPr>
          <w:rFonts w:ascii="Times New Roman" w:hAnsi="Times New Roman" w:cs="Times New Roman"/>
          <w:sz w:val="26"/>
          <w:szCs w:val="26"/>
        </w:rPr>
      </w:pPr>
      <w:bookmarkStart w:id="79" w:name="_Toc44754021"/>
      <w:r w:rsidRPr="00211071">
        <w:rPr>
          <w:rFonts w:ascii="Times New Roman" w:hAnsi="Times New Roman" w:cs="Times New Roman"/>
          <w:sz w:val="26"/>
          <w:szCs w:val="26"/>
        </w:rPr>
        <w:t xml:space="preserve">Hình 4.1.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Hình_4.1.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Sơ đồ quan hệ kết hợp</w:t>
      </w:r>
      <w:bookmarkEnd w:id="79"/>
    </w:p>
    <w:p w14:paraId="3B71DEBF" w14:textId="77777777" w:rsidR="00CB543F" w:rsidRPr="00211071" w:rsidRDefault="00CB543F" w:rsidP="00F12EAB">
      <w:pPr>
        <w:pStyle w:val="Heading2"/>
        <w:numPr>
          <w:ilvl w:val="1"/>
          <w:numId w:val="40"/>
        </w:numPr>
        <w:spacing w:before="120" w:after="120" w:line="312" w:lineRule="auto"/>
        <w:ind w:left="851" w:hanging="491"/>
        <w:jc w:val="left"/>
        <w:rPr>
          <w:rFonts w:ascii="Times New Roman" w:hAnsi="Times New Roman"/>
          <w:b w:val="0"/>
          <w:bCs w:val="0"/>
          <w:sz w:val="26"/>
          <w:szCs w:val="26"/>
        </w:rPr>
      </w:pPr>
      <w:bookmarkStart w:id="80" w:name="_Toc44754070"/>
      <w:r w:rsidRPr="00F3553E">
        <w:rPr>
          <w:rFonts w:ascii="Times New Roman" w:hAnsi="Times New Roman"/>
          <w:b w:val="0"/>
          <w:bCs w:val="0"/>
          <w:color w:val="000000" w:themeColor="text1"/>
          <w:sz w:val="26"/>
          <w:szCs w:val="26"/>
        </w:rPr>
        <w:lastRenderedPageBreak/>
        <w:t>Thiết kế cơ sở dữ liệu</w:t>
      </w:r>
      <w:bookmarkEnd w:id="80"/>
    </w:p>
    <w:p w14:paraId="1A7B284B" w14:textId="77777777" w:rsidR="00CB543F" w:rsidRPr="00211071" w:rsidRDefault="00CB543F" w:rsidP="00CB543F">
      <w:pPr>
        <w:keepNext/>
      </w:pPr>
      <w:r w:rsidRPr="00211071">
        <w:rPr>
          <w:noProof/>
          <w:sz w:val="26"/>
          <w:szCs w:val="26"/>
        </w:rPr>
        <w:drawing>
          <wp:inline distT="0" distB="0" distL="0" distR="0" wp14:anchorId="2B6410C5" wp14:editId="38E42BCF">
            <wp:extent cx="5943600" cy="33686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83683827_712200852915256_7396182346547984040_n.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inline>
        </w:drawing>
      </w:r>
    </w:p>
    <w:p w14:paraId="01C59619" w14:textId="26831B67" w:rsidR="00CB543F" w:rsidRPr="00211071" w:rsidRDefault="00CB543F" w:rsidP="00CB543F">
      <w:pPr>
        <w:pStyle w:val="Caption"/>
        <w:jc w:val="center"/>
        <w:rPr>
          <w:rFonts w:ascii="Times New Roman" w:hAnsi="Times New Roman" w:cs="Times New Roman"/>
          <w:sz w:val="26"/>
          <w:szCs w:val="26"/>
        </w:rPr>
      </w:pPr>
      <w:bookmarkStart w:id="81" w:name="_Toc44754025"/>
      <w:r w:rsidRPr="00211071">
        <w:rPr>
          <w:rFonts w:ascii="Times New Roman" w:hAnsi="Times New Roman" w:cs="Times New Roman"/>
          <w:sz w:val="26"/>
          <w:szCs w:val="26"/>
        </w:rPr>
        <w:t xml:space="preserve">Hình 4.2.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Lược đồ cơ sở dữ liệu</w:t>
      </w:r>
      <w:bookmarkEnd w:id="81"/>
    </w:p>
    <w:p w14:paraId="141BF030" w14:textId="77777777" w:rsidR="00CB543F" w:rsidRPr="00211071" w:rsidRDefault="00CB543F" w:rsidP="00CB543F">
      <w:pPr>
        <w:spacing w:line="312" w:lineRule="auto"/>
        <w:rPr>
          <w:sz w:val="26"/>
          <w:szCs w:val="26"/>
        </w:rPr>
      </w:pPr>
      <w:r w:rsidRPr="00211071">
        <w:rPr>
          <w:sz w:val="26"/>
          <w:szCs w:val="26"/>
        </w:rPr>
        <w:t>Cơ sở dữ liệu gồm 6 bảng:</w:t>
      </w:r>
    </w:p>
    <w:p w14:paraId="0EDA1046"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Product gồm có: ID (khóa chính), Name, Code, Descriptions, image, price, includeVAT, Quantity, CreateDate, Status, SupplierID (khóa ngoại), CategoryID (khóa ngoại).</w:t>
      </w:r>
    </w:p>
    <w:p w14:paraId="5EAF05B3"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Category gồm có: ID (khóa chính), Name, Descriptions</w:t>
      </w:r>
    </w:p>
    <w:p w14:paraId="7B7A8DAC"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Supplier gồm có: ID (khóa chính), Code, Name, Address, Email, Phone</w:t>
      </w:r>
    </w:p>
    <w:p w14:paraId="279A0409"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User gồm có: ID (khóa chính), UserName, Password, Email, Phone, Address, CreateDate, Status, Rold</w:t>
      </w:r>
    </w:p>
    <w:p w14:paraId="5A998D2F"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Orders gồm có: ID (khóa chính), ShipName, ShipPhone, ShipAddress, ShipEmail, Total, Status, UserID (khóa ngoại)</w:t>
      </w:r>
    </w:p>
    <w:p w14:paraId="4FCA1B97" w14:textId="77777777" w:rsidR="00CB543F" w:rsidRPr="00211071" w:rsidRDefault="00CB543F" w:rsidP="00CB543F">
      <w:pPr>
        <w:pStyle w:val="ListParagraph"/>
        <w:numPr>
          <w:ilvl w:val="0"/>
          <w:numId w:val="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Bảng OrderDetails gồm có: ProductID (khóa chính), OderID (khóa chính), Quantity, Price</w:t>
      </w:r>
    </w:p>
    <w:tbl>
      <w:tblPr>
        <w:tblStyle w:val="PlainTable1"/>
        <w:tblW w:w="0" w:type="auto"/>
        <w:tblInd w:w="704" w:type="dxa"/>
        <w:tblLook w:val="04A0" w:firstRow="1" w:lastRow="0" w:firstColumn="1" w:lastColumn="0" w:noHBand="0" w:noVBand="1"/>
      </w:tblPr>
      <w:tblGrid>
        <w:gridCol w:w="3805"/>
        <w:gridCol w:w="4510"/>
      </w:tblGrid>
      <w:tr w:rsidR="00CB543F" w:rsidRPr="00211071" w14:paraId="061EEAE3" w14:textId="77777777" w:rsidTr="001D18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5" w:type="dxa"/>
          </w:tcPr>
          <w:p w14:paraId="17914FB1" w14:textId="77777777" w:rsidR="00CB543F" w:rsidRPr="00211071" w:rsidRDefault="00CB543F" w:rsidP="001D18E3">
            <w:pPr>
              <w:rPr>
                <w:sz w:val="26"/>
                <w:szCs w:val="26"/>
              </w:rPr>
            </w:pPr>
            <w:r w:rsidRPr="00211071">
              <w:rPr>
                <w:sz w:val="26"/>
                <w:szCs w:val="26"/>
              </w:rPr>
              <w:t>Table</w:t>
            </w:r>
          </w:p>
        </w:tc>
        <w:tc>
          <w:tcPr>
            <w:tcW w:w="4510" w:type="dxa"/>
          </w:tcPr>
          <w:p w14:paraId="3CAAF8FE" w14:textId="77777777" w:rsidR="00CB543F" w:rsidRPr="00211071" w:rsidRDefault="00CB543F" w:rsidP="001D18E3">
            <w:pPr>
              <w:cnfStyle w:val="100000000000" w:firstRow="1" w:lastRow="0" w:firstColumn="0" w:lastColumn="0" w:oddVBand="0" w:evenVBand="0" w:oddHBand="0" w:evenHBand="0" w:firstRowFirstColumn="0" w:firstRowLastColumn="0" w:lastRowFirstColumn="0" w:lastRowLastColumn="0"/>
              <w:rPr>
                <w:sz w:val="26"/>
                <w:szCs w:val="26"/>
              </w:rPr>
            </w:pPr>
            <w:r w:rsidRPr="00211071">
              <w:rPr>
                <w:sz w:val="26"/>
                <w:szCs w:val="26"/>
              </w:rPr>
              <w:t>Function</w:t>
            </w:r>
          </w:p>
        </w:tc>
      </w:tr>
      <w:tr w:rsidR="00CB543F" w:rsidRPr="00211071" w14:paraId="49ECCF62" w14:textId="77777777" w:rsidTr="001D1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5" w:type="dxa"/>
          </w:tcPr>
          <w:p w14:paraId="6B25CC4C" w14:textId="77777777" w:rsidR="00CB543F" w:rsidRPr="00211071" w:rsidRDefault="00CB543F" w:rsidP="001D18E3">
            <w:pPr>
              <w:rPr>
                <w:b w:val="0"/>
                <w:bCs w:val="0"/>
                <w:sz w:val="26"/>
                <w:szCs w:val="26"/>
              </w:rPr>
            </w:pPr>
            <w:r w:rsidRPr="00211071">
              <w:rPr>
                <w:b w:val="0"/>
                <w:bCs w:val="0"/>
                <w:sz w:val="26"/>
                <w:szCs w:val="26"/>
              </w:rPr>
              <w:t>Product</w:t>
            </w:r>
          </w:p>
        </w:tc>
        <w:tc>
          <w:tcPr>
            <w:tcW w:w="4510" w:type="dxa"/>
          </w:tcPr>
          <w:p w14:paraId="241B648A" w14:textId="77777777" w:rsidR="00CB543F" w:rsidRPr="00211071" w:rsidRDefault="00CB543F" w:rsidP="001D18E3">
            <w:pPr>
              <w:cnfStyle w:val="000000100000" w:firstRow="0" w:lastRow="0" w:firstColumn="0" w:lastColumn="0" w:oddVBand="0" w:evenVBand="0" w:oddHBand="1" w:evenHBand="0" w:firstRowFirstColumn="0" w:firstRowLastColumn="0" w:lastRowFirstColumn="0" w:lastRowLastColumn="0"/>
              <w:rPr>
                <w:sz w:val="26"/>
                <w:szCs w:val="26"/>
              </w:rPr>
            </w:pPr>
            <w:r w:rsidRPr="00211071">
              <w:rPr>
                <w:sz w:val="26"/>
                <w:szCs w:val="26"/>
              </w:rPr>
              <w:t>Chứa các sản phẩm của cửa hàng</w:t>
            </w:r>
          </w:p>
        </w:tc>
      </w:tr>
      <w:tr w:rsidR="00CB543F" w:rsidRPr="00211071" w14:paraId="23CE6D67" w14:textId="77777777" w:rsidTr="001D18E3">
        <w:tc>
          <w:tcPr>
            <w:cnfStyle w:val="001000000000" w:firstRow="0" w:lastRow="0" w:firstColumn="1" w:lastColumn="0" w:oddVBand="0" w:evenVBand="0" w:oddHBand="0" w:evenHBand="0" w:firstRowFirstColumn="0" w:firstRowLastColumn="0" w:lastRowFirstColumn="0" w:lastRowLastColumn="0"/>
            <w:tcW w:w="3805" w:type="dxa"/>
          </w:tcPr>
          <w:p w14:paraId="1CDCC6DC" w14:textId="77777777" w:rsidR="00CB543F" w:rsidRPr="00211071" w:rsidRDefault="00CB543F" w:rsidP="001D18E3">
            <w:pPr>
              <w:rPr>
                <w:b w:val="0"/>
                <w:bCs w:val="0"/>
                <w:sz w:val="26"/>
                <w:szCs w:val="26"/>
              </w:rPr>
            </w:pPr>
            <w:r w:rsidRPr="00211071">
              <w:rPr>
                <w:b w:val="0"/>
                <w:bCs w:val="0"/>
                <w:sz w:val="26"/>
                <w:szCs w:val="26"/>
              </w:rPr>
              <w:t>Category</w:t>
            </w:r>
          </w:p>
        </w:tc>
        <w:tc>
          <w:tcPr>
            <w:tcW w:w="4510" w:type="dxa"/>
          </w:tcPr>
          <w:p w14:paraId="5CC59ABF" w14:textId="77777777" w:rsidR="00CB543F" w:rsidRPr="00211071" w:rsidRDefault="00CB543F" w:rsidP="001D18E3">
            <w:pPr>
              <w:cnfStyle w:val="000000000000" w:firstRow="0" w:lastRow="0" w:firstColumn="0" w:lastColumn="0" w:oddVBand="0" w:evenVBand="0" w:oddHBand="0" w:evenHBand="0" w:firstRowFirstColumn="0" w:firstRowLastColumn="0" w:lastRowFirstColumn="0" w:lastRowLastColumn="0"/>
              <w:rPr>
                <w:sz w:val="26"/>
                <w:szCs w:val="26"/>
              </w:rPr>
            </w:pPr>
            <w:r w:rsidRPr="00211071">
              <w:rPr>
                <w:sz w:val="26"/>
                <w:szCs w:val="26"/>
              </w:rPr>
              <w:t>Chứa các danh mục của cửa hàng</w:t>
            </w:r>
          </w:p>
        </w:tc>
      </w:tr>
      <w:tr w:rsidR="00CB543F" w:rsidRPr="00211071" w14:paraId="456DB99D" w14:textId="77777777" w:rsidTr="001D1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5" w:type="dxa"/>
          </w:tcPr>
          <w:p w14:paraId="4147BDFE" w14:textId="77777777" w:rsidR="00CB543F" w:rsidRPr="00211071" w:rsidRDefault="00CB543F" w:rsidP="001D18E3">
            <w:pPr>
              <w:rPr>
                <w:b w:val="0"/>
                <w:bCs w:val="0"/>
                <w:sz w:val="26"/>
                <w:szCs w:val="26"/>
              </w:rPr>
            </w:pPr>
            <w:r w:rsidRPr="00211071">
              <w:rPr>
                <w:b w:val="0"/>
                <w:bCs w:val="0"/>
                <w:sz w:val="26"/>
                <w:szCs w:val="26"/>
              </w:rPr>
              <w:t>User</w:t>
            </w:r>
          </w:p>
        </w:tc>
        <w:tc>
          <w:tcPr>
            <w:tcW w:w="4510" w:type="dxa"/>
          </w:tcPr>
          <w:p w14:paraId="78508E3D" w14:textId="77777777" w:rsidR="00CB543F" w:rsidRPr="00211071" w:rsidRDefault="00CB543F" w:rsidP="001D18E3">
            <w:pPr>
              <w:cnfStyle w:val="000000100000" w:firstRow="0" w:lastRow="0" w:firstColumn="0" w:lastColumn="0" w:oddVBand="0" w:evenVBand="0" w:oddHBand="1" w:evenHBand="0" w:firstRowFirstColumn="0" w:firstRowLastColumn="0" w:lastRowFirstColumn="0" w:lastRowLastColumn="0"/>
              <w:rPr>
                <w:sz w:val="26"/>
                <w:szCs w:val="26"/>
              </w:rPr>
            </w:pPr>
            <w:r w:rsidRPr="00211071">
              <w:rPr>
                <w:sz w:val="26"/>
                <w:szCs w:val="26"/>
              </w:rPr>
              <w:t>Chưa các thông tin khách hàng</w:t>
            </w:r>
          </w:p>
        </w:tc>
      </w:tr>
      <w:tr w:rsidR="00CB543F" w:rsidRPr="00211071" w14:paraId="2EDCCF48" w14:textId="77777777" w:rsidTr="001D18E3">
        <w:tc>
          <w:tcPr>
            <w:cnfStyle w:val="001000000000" w:firstRow="0" w:lastRow="0" w:firstColumn="1" w:lastColumn="0" w:oddVBand="0" w:evenVBand="0" w:oddHBand="0" w:evenHBand="0" w:firstRowFirstColumn="0" w:firstRowLastColumn="0" w:lastRowFirstColumn="0" w:lastRowLastColumn="0"/>
            <w:tcW w:w="3805" w:type="dxa"/>
          </w:tcPr>
          <w:p w14:paraId="1D7694D4" w14:textId="77777777" w:rsidR="00CB543F" w:rsidRPr="00211071" w:rsidRDefault="00CB543F" w:rsidP="001D18E3">
            <w:pPr>
              <w:rPr>
                <w:b w:val="0"/>
                <w:bCs w:val="0"/>
                <w:sz w:val="26"/>
                <w:szCs w:val="26"/>
              </w:rPr>
            </w:pPr>
            <w:r w:rsidRPr="00211071">
              <w:rPr>
                <w:b w:val="0"/>
                <w:bCs w:val="0"/>
                <w:sz w:val="26"/>
                <w:szCs w:val="26"/>
              </w:rPr>
              <w:t>Supplier</w:t>
            </w:r>
          </w:p>
        </w:tc>
        <w:tc>
          <w:tcPr>
            <w:tcW w:w="4510" w:type="dxa"/>
          </w:tcPr>
          <w:p w14:paraId="693845DB" w14:textId="77777777" w:rsidR="00CB543F" w:rsidRPr="00211071" w:rsidRDefault="00CB543F" w:rsidP="001D18E3">
            <w:pPr>
              <w:cnfStyle w:val="000000000000" w:firstRow="0" w:lastRow="0" w:firstColumn="0" w:lastColumn="0" w:oddVBand="0" w:evenVBand="0" w:oddHBand="0" w:evenHBand="0" w:firstRowFirstColumn="0" w:firstRowLastColumn="0" w:lastRowFirstColumn="0" w:lastRowLastColumn="0"/>
              <w:rPr>
                <w:sz w:val="26"/>
                <w:szCs w:val="26"/>
              </w:rPr>
            </w:pPr>
            <w:r w:rsidRPr="00211071">
              <w:rPr>
                <w:sz w:val="26"/>
                <w:szCs w:val="26"/>
              </w:rPr>
              <w:t>Chứa thông tin nhà cung cấp</w:t>
            </w:r>
          </w:p>
        </w:tc>
      </w:tr>
      <w:tr w:rsidR="00CB543F" w:rsidRPr="00211071" w14:paraId="02DD8CB2" w14:textId="77777777" w:rsidTr="001D18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05" w:type="dxa"/>
          </w:tcPr>
          <w:p w14:paraId="6808C622" w14:textId="77777777" w:rsidR="00CB543F" w:rsidRPr="00211071" w:rsidRDefault="00CB543F" w:rsidP="001D18E3">
            <w:pPr>
              <w:rPr>
                <w:b w:val="0"/>
                <w:bCs w:val="0"/>
                <w:sz w:val="26"/>
                <w:szCs w:val="26"/>
              </w:rPr>
            </w:pPr>
            <w:r w:rsidRPr="00211071">
              <w:rPr>
                <w:b w:val="0"/>
                <w:bCs w:val="0"/>
                <w:sz w:val="26"/>
                <w:szCs w:val="26"/>
              </w:rPr>
              <w:t>OrderDetails</w:t>
            </w:r>
          </w:p>
        </w:tc>
        <w:tc>
          <w:tcPr>
            <w:tcW w:w="4510" w:type="dxa"/>
          </w:tcPr>
          <w:p w14:paraId="33A60368" w14:textId="77777777" w:rsidR="00CB543F" w:rsidRPr="00211071" w:rsidRDefault="00CB543F" w:rsidP="001D18E3">
            <w:pPr>
              <w:cnfStyle w:val="000000100000" w:firstRow="0" w:lastRow="0" w:firstColumn="0" w:lastColumn="0" w:oddVBand="0" w:evenVBand="0" w:oddHBand="1" w:evenHBand="0" w:firstRowFirstColumn="0" w:firstRowLastColumn="0" w:lastRowFirstColumn="0" w:lastRowLastColumn="0"/>
              <w:rPr>
                <w:sz w:val="26"/>
                <w:szCs w:val="26"/>
              </w:rPr>
            </w:pPr>
            <w:r w:rsidRPr="00211071">
              <w:rPr>
                <w:sz w:val="26"/>
                <w:szCs w:val="26"/>
              </w:rPr>
              <w:t>Chứa chi tiết đơn hàng</w:t>
            </w:r>
          </w:p>
        </w:tc>
      </w:tr>
      <w:tr w:rsidR="00CB543F" w:rsidRPr="00211071" w14:paraId="69DF8C1F" w14:textId="77777777" w:rsidTr="001D18E3">
        <w:tc>
          <w:tcPr>
            <w:cnfStyle w:val="001000000000" w:firstRow="0" w:lastRow="0" w:firstColumn="1" w:lastColumn="0" w:oddVBand="0" w:evenVBand="0" w:oddHBand="0" w:evenHBand="0" w:firstRowFirstColumn="0" w:firstRowLastColumn="0" w:lastRowFirstColumn="0" w:lastRowLastColumn="0"/>
            <w:tcW w:w="3805" w:type="dxa"/>
          </w:tcPr>
          <w:p w14:paraId="086B28F6" w14:textId="77777777" w:rsidR="00CB543F" w:rsidRPr="00211071" w:rsidRDefault="00CB543F" w:rsidP="001D18E3">
            <w:pPr>
              <w:rPr>
                <w:b w:val="0"/>
                <w:bCs w:val="0"/>
                <w:sz w:val="26"/>
                <w:szCs w:val="26"/>
              </w:rPr>
            </w:pPr>
            <w:r w:rsidRPr="00211071">
              <w:rPr>
                <w:b w:val="0"/>
                <w:bCs w:val="0"/>
                <w:sz w:val="26"/>
                <w:szCs w:val="26"/>
              </w:rPr>
              <w:t>Order</w:t>
            </w:r>
          </w:p>
        </w:tc>
        <w:tc>
          <w:tcPr>
            <w:tcW w:w="4510" w:type="dxa"/>
          </w:tcPr>
          <w:p w14:paraId="120F23DD" w14:textId="77777777" w:rsidR="00CB543F" w:rsidRPr="00211071" w:rsidRDefault="00CB543F" w:rsidP="001D18E3">
            <w:pPr>
              <w:cnfStyle w:val="000000000000" w:firstRow="0" w:lastRow="0" w:firstColumn="0" w:lastColumn="0" w:oddVBand="0" w:evenVBand="0" w:oddHBand="0" w:evenHBand="0" w:firstRowFirstColumn="0" w:firstRowLastColumn="0" w:lastRowFirstColumn="0" w:lastRowLastColumn="0"/>
              <w:rPr>
                <w:sz w:val="26"/>
                <w:szCs w:val="26"/>
              </w:rPr>
            </w:pPr>
            <w:r w:rsidRPr="00211071">
              <w:rPr>
                <w:sz w:val="26"/>
                <w:szCs w:val="26"/>
              </w:rPr>
              <w:t>Chứa đơn hàng</w:t>
            </w:r>
          </w:p>
        </w:tc>
      </w:tr>
    </w:tbl>
    <w:p w14:paraId="400F70B8" w14:textId="77777777" w:rsidR="00CB543F" w:rsidRPr="00211071" w:rsidRDefault="00CB543F" w:rsidP="00CB543F">
      <w:pPr>
        <w:rPr>
          <w:sz w:val="26"/>
          <w:szCs w:val="26"/>
        </w:rPr>
      </w:pPr>
    </w:p>
    <w:p w14:paraId="33062F2E" w14:textId="77777777" w:rsidR="00455C73" w:rsidRPr="00455C73" w:rsidRDefault="00455C73" w:rsidP="00F12EAB">
      <w:pPr>
        <w:pStyle w:val="Heading2"/>
        <w:numPr>
          <w:ilvl w:val="1"/>
          <w:numId w:val="40"/>
        </w:numPr>
        <w:spacing w:before="120" w:after="120" w:line="312" w:lineRule="auto"/>
        <w:ind w:left="851" w:hanging="491"/>
        <w:jc w:val="left"/>
        <w:rPr>
          <w:rFonts w:ascii="Times New Roman" w:hAnsi="Times New Roman"/>
          <w:b w:val="0"/>
          <w:bCs w:val="0"/>
          <w:color w:val="000000" w:themeColor="text1"/>
          <w:sz w:val="26"/>
          <w:szCs w:val="26"/>
        </w:rPr>
      </w:pPr>
      <w:bookmarkStart w:id="82" w:name="_Toc44754071"/>
      <w:r w:rsidRPr="00455C73">
        <w:rPr>
          <w:rFonts w:ascii="Times New Roman" w:hAnsi="Times New Roman"/>
          <w:b w:val="0"/>
          <w:bCs w:val="0"/>
          <w:color w:val="000000" w:themeColor="text1"/>
          <w:sz w:val="26"/>
          <w:szCs w:val="26"/>
        </w:rPr>
        <w:lastRenderedPageBreak/>
        <w:t>Mô hình Usecase</w:t>
      </w:r>
      <w:bookmarkEnd w:id="78"/>
      <w:bookmarkEnd w:id="82"/>
    </w:p>
    <w:p w14:paraId="0F4CBE5F" w14:textId="77777777" w:rsidR="00455C73" w:rsidRPr="00211071" w:rsidRDefault="00455C73" w:rsidP="00455C73">
      <w:pPr>
        <w:keepNext/>
      </w:pPr>
      <w:r>
        <w:rPr>
          <w:noProof/>
        </w:rPr>
        <w:drawing>
          <wp:inline distT="0" distB="0" distL="0" distR="0" wp14:anchorId="62A34992" wp14:editId="2D4A4773">
            <wp:extent cx="5733415" cy="377698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Dr.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776980"/>
                    </a:xfrm>
                    <a:prstGeom prst="rect">
                      <a:avLst/>
                    </a:prstGeom>
                  </pic:spPr>
                </pic:pic>
              </a:graphicData>
            </a:graphic>
          </wp:inline>
        </w:drawing>
      </w:r>
    </w:p>
    <w:p w14:paraId="0E300101" w14:textId="72305C5A" w:rsidR="00455C73" w:rsidRPr="00211071" w:rsidRDefault="00455C73" w:rsidP="00455C73">
      <w:pPr>
        <w:pStyle w:val="Caption"/>
        <w:jc w:val="center"/>
        <w:rPr>
          <w:rFonts w:ascii="Times New Roman" w:hAnsi="Times New Roman" w:cs="Times New Roman"/>
          <w:sz w:val="26"/>
          <w:szCs w:val="26"/>
        </w:rPr>
      </w:pPr>
      <w:bookmarkStart w:id="83" w:name="_Toc44453244"/>
      <w:bookmarkStart w:id="84" w:name="_Toc44754012"/>
      <w:r w:rsidRPr="00211071">
        <w:rPr>
          <w:rFonts w:ascii="Times New Roman" w:hAnsi="Times New Roman" w:cs="Times New Roman"/>
          <w:sz w:val="26"/>
          <w:szCs w:val="26"/>
        </w:rPr>
        <w:t xml:space="preserve">Hình 3.2.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Hình_3.2.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Sơ đồ Use Case</w:t>
      </w:r>
      <w:bookmarkEnd w:id="83"/>
      <w:bookmarkEnd w:id="84"/>
    </w:p>
    <w:p w14:paraId="2DF180F8" w14:textId="77777777" w:rsidR="00455C73" w:rsidRPr="00211071" w:rsidRDefault="00455C73" w:rsidP="00F12EAB">
      <w:pPr>
        <w:pStyle w:val="Heading2"/>
        <w:numPr>
          <w:ilvl w:val="1"/>
          <w:numId w:val="40"/>
        </w:numPr>
        <w:spacing w:before="120" w:after="120" w:line="312" w:lineRule="auto"/>
        <w:ind w:left="851" w:hanging="491"/>
        <w:jc w:val="left"/>
        <w:rPr>
          <w:rFonts w:ascii="Times New Roman" w:hAnsi="Times New Roman"/>
          <w:b w:val="0"/>
          <w:bCs w:val="0"/>
          <w:sz w:val="26"/>
          <w:szCs w:val="26"/>
        </w:rPr>
      </w:pPr>
      <w:bookmarkStart w:id="85" w:name="_Toc42329638"/>
      <w:bookmarkStart w:id="86" w:name="_Toc44754072"/>
      <w:bookmarkEnd w:id="76"/>
      <w:r w:rsidRPr="00F3553E">
        <w:rPr>
          <w:rFonts w:ascii="Times New Roman" w:hAnsi="Times New Roman"/>
          <w:b w:val="0"/>
          <w:bCs w:val="0"/>
          <w:color w:val="000000" w:themeColor="text1"/>
          <w:sz w:val="26"/>
          <w:szCs w:val="26"/>
        </w:rPr>
        <w:t>Thiết kế giao diện</w:t>
      </w:r>
      <w:bookmarkEnd w:id="85"/>
      <w:bookmarkEnd w:id="86"/>
    </w:p>
    <w:p w14:paraId="24ED6E48" w14:textId="02B1B187" w:rsidR="00455C73" w:rsidRPr="00831EA5" w:rsidRDefault="00455C73" w:rsidP="00455C73">
      <w:pPr>
        <w:pStyle w:val="ListParagraph"/>
        <w:numPr>
          <w:ilvl w:val="0"/>
          <w:numId w:val="2"/>
        </w:numPr>
        <w:spacing w:line="312" w:lineRule="auto"/>
        <w:ind w:left="714" w:hanging="357"/>
        <w:contextualSpacing w:val="0"/>
        <w:rPr>
          <w:rFonts w:ascii="Times New Roman" w:hAnsi="Times New Roman" w:cs="Times New Roman"/>
          <w:sz w:val="26"/>
          <w:szCs w:val="26"/>
        </w:rPr>
      </w:pPr>
      <w:r w:rsidRPr="00234151">
        <w:rPr>
          <w:rFonts w:ascii="Times New Roman" w:hAnsi="Times New Roman" w:cs="Times New Roman"/>
          <w:b/>
          <w:sz w:val="26"/>
          <w:szCs w:val="26"/>
        </w:rPr>
        <w:t>Giao diện</w:t>
      </w:r>
      <w:r>
        <w:t xml:space="preserve"> </w:t>
      </w:r>
      <w:r w:rsidRPr="00211071">
        <w:rPr>
          <w:rFonts w:ascii="Times New Roman" w:hAnsi="Times New Roman" w:cs="Times New Roman"/>
          <w:b/>
          <w:sz w:val="26"/>
          <w:szCs w:val="26"/>
        </w:rPr>
        <w:t xml:space="preserve">Trang chủ (Index)  website </w:t>
      </w:r>
      <w:r w:rsidR="00B81D53">
        <w:rPr>
          <w:rFonts w:ascii="Times New Roman" w:hAnsi="Times New Roman" w:cs="Times New Roman"/>
          <w:b/>
          <w:sz w:val="26"/>
          <w:szCs w:val="26"/>
        </w:rPr>
        <w:t>“Electro store”</w:t>
      </w:r>
    </w:p>
    <w:p w14:paraId="75F426C3" w14:textId="759303B5" w:rsidR="00831EA5" w:rsidRPr="00211071" w:rsidRDefault="00831EA5" w:rsidP="00831EA5">
      <w:pPr>
        <w:pStyle w:val="ListParagraph"/>
        <w:spacing w:line="312" w:lineRule="auto"/>
        <w:ind w:left="714"/>
        <w:contextualSpacing w:val="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4021E3B" wp14:editId="3293DB65">
            <wp:extent cx="5010150" cy="2818314"/>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4298" cy="2826273"/>
                    </a:xfrm>
                    <a:prstGeom prst="rect">
                      <a:avLst/>
                    </a:prstGeom>
                  </pic:spPr>
                </pic:pic>
              </a:graphicData>
            </a:graphic>
          </wp:inline>
        </w:drawing>
      </w:r>
    </w:p>
    <w:p w14:paraId="4B8C0C20" w14:textId="514D0D37" w:rsidR="00455C73" w:rsidRPr="00211071" w:rsidRDefault="00455C73" w:rsidP="00455C73">
      <w:pPr>
        <w:pStyle w:val="Caption"/>
        <w:jc w:val="center"/>
        <w:rPr>
          <w:rFonts w:ascii="Times New Roman" w:hAnsi="Times New Roman" w:cs="Times New Roman"/>
          <w:sz w:val="26"/>
          <w:szCs w:val="26"/>
        </w:rPr>
      </w:pPr>
      <w:bookmarkStart w:id="87" w:name="_Toc44754029"/>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chủ (Index)</w:t>
      </w:r>
      <w:bookmarkEnd w:id="87"/>
    </w:p>
    <w:p w14:paraId="56B9FCAB" w14:textId="77777777" w:rsidR="00455C73" w:rsidRPr="00211071" w:rsidRDefault="00455C73" w:rsidP="00455C73">
      <w:pPr>
        <w:rPr>
          <w:iCs/>
          <w:sz w:val="26"/>
          <w:szCs w:val="26"/>
        </w:rPr>
      </w:pPr>
    </w:p>
    <w:p w14:paraId="381F0C2E" w14:textId="77777777" w:rsidR="00455C73" w:rsidRPr="00211071" w:rsidRDefault="00455C73" w:rsidP="00455C73">
      <w:pPr>
        <w:keepNext/>
      </w:pPr>
      <w:r w:rsidRPr="00211071">
        <w:rPr>
          <w:noProof/>
        </w:rPr>
        <w:lastRenderedPageBreak/>
        <w:drawing>
          <wp:inline distT="0" distB="0" distL="0" distR="0" wp14:anchorId="1AF8C245" wp14:editId="54419B65">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084" b="5084"/>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1A23154F" w14:textId="0437189F" w:rsidR="00455C73" w:rsidRPr="00211071" w:rsidRDefault="00455C73" w:rsidP="00455C73">
      <w:pPr>
        <w:pStyle w:val="Caption"/>
        <w:jc w:val="center"/>
        <w:rPr>
          <w:rFonts w:ascii="Times New Roman" w:hAnsi="Times New Roman" w:cs="Times New Roman"/>
          <w:sz w:val="26"/>
          <w:szCs w:val="26"/>
        </w:rPr>
      </w:pPr>
      <w:bookmarkStart w:id="88" w:name="_Toc44754030"/>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2</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xml:space="preserve">: </w:t>
      </w:r>
      <w:r w:rsidR="00831EA5">
        <w:rPr>
          <w:rFonts w:ascii="Times New Roman" w:hAnsi="Times New Roman" w:cs="Times New Roman"/>
          <w:sz w:val="26"/>
          <w:szCs w:val="26"/>
        </w:rPr>
        <w:t>Mục s</w:t>
      </w:r>
      <w:r w:rsidRPr="00211071">
        <w:rPr>
          <w:rFonts w:ascii="Times New Roman" w:hAnsi="Times New Roman" w:cs="Times New Roman"/>
          <w:sz w:val="26"/>
          <w:szCs w:val="26"/>
        </w:rPr>
        <w:t>ản phẩm mới</w:t>
      </w:r>
      <w:bookmarkEnd w:id="88"/>
    </w:p>
    <w:p w14:paraId="4EF52DF2" w14:textId="77777777" w:rsidR="00455C73" w:rsidRPr="00211071" w:rsidRDefault="00455C73" w:rsidP="00455C73">
      <w:pPr>
        <w:keepNext/>
      </w:pPr>
      <w:r w:rsidRPr="00211071">
        <w:rPr>
          <w:noProof/>
        </w:rPr>
        <w:drawing>
          <wp:inline distT="0" distB="0" distL="0" distR="0" wp14:anchorId="73F352B8" wp14:editId="58B965A9">
            <wp:extent cx="5943600" cy="32105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12" b="4882"/>
                    <a:stretch/>
                  </pic:blipFill>
                  <pic:spPr bwMode="auto">
                    <a:xfrm>
                      <a:off x="0" y="0"/>
                      <a:ext cx="5943600" cy="3210560"/>
                    </a:xfrm>
                    <a:prstGeom prst="rect">
                      <a:avLst/>
                    </a:prstGeom>
                    <a:ln>
                      <a:noFill/>
                    </a:ln>
                    <a:extLst>
                      <a:ext uri="{53640926-AAD7-44D8-BBD7-CCE9431645EC}">
                        <a14:shadowObscured xmlns:a14="http://schemas.microsoft.com/office/drawing/2010/main"/>
                      </a:ext>
                    </a:extLst>
                  </pic:spPr>
                </pic:pic>
              </a:graphicData>
            </a:graphic>
          </wp:inline>
        </w:drawing>
      </w:r>
    </w:p>
    <w:p w14:paraId="2EF08A3C" w14:textId="61509A7E" w:rsidR="00455C73" w:rsidRPr="00211071" w:rsidRDefault="00455C73" w:rsidP="00455C73">
      <w:pPr>
        <w:pStyle w:val="Caption"/>
        <w:jc w:val="center"/>
        <w:rPr>
          <w:rFonts w:ascii="Times New Roman" w:hAnsi="Times New Roman" w:cs="Times New Roman"/>
          <w:iCs w:val="0"/>
          <w:sz w:val="26"/>
          <w:szCs w:val="26"/>
        </w:rPr>
      </w:pPr>
      <w:bookmarkStart w:id="89" w:name="_Toc44754031"/>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3</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xml:space="preserve">: </w:t>
      </w:r>
      <w:r w:rsidR="00831EA5">
        <w:rPr>
          <w:rFonts w:ascii="Times New Roman" w:hAnsi="Times New Roman" w:cs="Times New Roman"/>
          <w:sz w:val="26"/>
          <w:szCs w:val="26"/>
        </w:rPr>
        <w:t>Mục s</w:t>
      </w:r>
      <w:r w:rsidRPr="00211071">
        <w:rPr>
          <w:rFonts w:ascii="Times New Roman" w:hAnsi="Times New Roman" w:cs="Times New Roman"/>
          <w:sz w:val="26"/>
          <w:szCs w:val="26"/>
        </w:rPr>
        <w:t>ản phẩm hot nhất</w:t>
      </w:r>
      <w:bookmarkEnd w:id="89"/>
    </w:p>
    <w:p w14:paraId="5CF3FA29" w14:textId="77777777" w:rsidR="00455C73" w:rsidRPr="00211071" w:rsidRDefault="00455C73" w:rsidP="00455C73">
      <w:pPr>
        <w:keepNext/>
      </w:pPr>
      <w:r w:rsidRPr="00211071">
        <w:rPr>
          <w:noProof/>
        </w:rPr>
        <w:lastRenderedPageBreak/>
        <w:drawing>
          <wp:inline distT="0" distB="0" distL="0" distR="0" wp14:anchorId="5B7DF84F" wp14:editId="0AABC878">
            <wp:extent cx="5633049" cy="3010243"/>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489"/>
                    <a:stretch/>
                  </pic:blipFill>
                  <pic:spPr bwMode="auto">
                    <a:xfrm>
                      <a:off x="0" y="0"/>
                      <a:ext cx="5646082" cy="3017208"/>
                    </a:xfrm>
                    <a:prstGeom prst="rect">
                      <a:avLst/>
                    </a:prstGeom>
                    <a:ln>
                      <a:noFill/>
                    </a:ln>
                    <a:extLst>
                      <a:ext uri="{53640926-AAD7-44D8-BBD7-CCE9431645EC}">
                        <a14:shadowObscured xmlns:a14="http://schemas.microsoft.com/office/drawing/2010/main"/>
                      </a:ext>
                    </a:extLst>
                  </pic:spPr>
                </pic:pic>
              </a:graphicData>
            </a:graphic>
          </wp:inline>
        </w:drawing>
      </w:r>
    </w:p>
    <w:p w14:paraId="16D0D2FC" w14:textId="65272B9C" w:rsidR="00455C73" w:rsidRPr="00211071" w:rsidRDefault="00455C73" w:rsidP="00455C73">
      <w:pPr>
        <w:pStyle w:val="Caption"/>
        <w:jc w:val="center"/>
        <w:rPr>
          <w:rFonts w:ascii="Times New Roman" w:hAnsi="Times New Roman" w:cs="Times New Roman"/>
          <w:sz w:val="26"/>
          <w:szCs w:val="26"/>
        </w:rPr>
      </w:pPr>
      <w:bookmarkStart w:id="90" w:name="_Toc44754032"/>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4</w:t>
      </w:r>
      <w:r w:rsidRPr="00211071">
        <w:rPr>
          <w:rFonts w:ascii="Times New Roman" w:hAnsi="Times New Roman" w:cs="Times New Roman"/>
          <w:sz w:val="26"/>
          <w:szCs w:val="26"/>
        </w:rPr>
        <w:fldChar w:fldCharType="end"/>
      </w:r>
      <w:r w:rsidR="004F2189">
        <w:rPr>
          <w:rFonts w:ascii="Times New Roman" w:hAnsi="Times New Roman" w:cs="Times New Roman"/>
          <w:sz w:val="26"/>
          <w:szCs w:val="26"/>
        </w:rPr>
        <w:t xml:space="preserve">: Trang </w:t>
      </w:r>
      <w:r w:rsidRPr="00211071">
        <w:rPr>
          <w:rFonts w:ascii="Times New Roman" w:hAnsi="Times New Roman" w:cs="Times New Roman"/>
          <w:sz w:val="26"/>
          <w:szCs w:val="26"/>
        </w:rPr>
        <w:t>danh sách</w:t>
      </w:r>
      <w:r w:rsidR="00831EA5">
        <w:rPr>
          <w:rFonts w:ascii="Times New Roman" w:hAnsi="Times New Roman" w:cs="Times New Roman"/>
          <w:sz w:val="26"/>
          <w:szCs w:val="26"/>
        </w:rPr>
        <w:t xml:space="preserve"> </w:t>
      </w:r>
      <w:r w:rsidR="007955C7">
        <w:rPr>
          <w:rFonts w:ascii="Times New Roman" w:hAnsi="Times New Roman" w:cs="Times New Roman"/>
          <w:sz w:val="26"/>
          <w:szCs w:val="26"/>
        </w:rPr>
        <w:t>T</w:t>
      </w:r>
      <w:r w:rsidR="00831EA5">
        <w:rPr>
          <w:rFonts w:ascii="Times New Roman" w:hAnsi="Times New Roman" w:cs="Times New Roman"/>
          <w:sz w:val="26"/>
          <w:szCs w:val="26"/>
        </w:rPr>
        <w:t>op</w:t>
      </w:r>
      <w:r w:rsidR="004F2189">
        <w:rPr>
          <w:rFonts w:ascii="Times New Roman" w:hAnsi="Times New Roman" w:cs="Times New Roman"/>
          <w:sz w:val="26"/>
          <w:szCs w:val="26"/>
        </w:rPr>
        <w:t xml:space="preserve"> sản phẩm</w:t>
      </w:r>
      <w:r w:rsidRPr="00211071">
        <w:rPr>
          <w:rFonts w:ascii="Times New Roman" w:hAnsi="Times New Roman" w:cs="Times New Roman"/>
          <w:sz w:val="26"/>
          <w:szCs w:val="26"/>
        </w:rPr>
        <w:t xml:space="preserve"> bán chạy</w:t>
      </w:r>
      <w:bookmarkEnd w:id="90"/>
    </w:p>
    <w:p w14:paraId="643ACA16" w14:textId="77777777" w:rsidR="00455C73" w:rsidRPr="003401BE" w:rsidRDefault="00455C73" w:rsidP="00455C73">
      <w:pPr>
        <w:spacing w:line="312" w:lineRule="auto"/>
        <w:ind w:left="709"/>
        <w:jc w:val="both"/>
        <w:rPr>
          <w:sz w:val="26"/>
          <w:szCs w:val="26"/>
        </w:rPr>
      </w:pPr>
      <w:r w:rsidRPr="003401BE">
        <w:rPr>
          <w:sz w:val="26"/>
          <w:szCs w:val="26"/>
        </w:rPr>
        <w:t>Trang chủ Website bán hàng với thiết kế đơn giản, thân thiện. Hiển thị đầy đủ các thông tin của sản phẩm như các sản phẩm mới, các sản phẩm bán chạy nhất và các sản phẩm đang hot được nhiều người dùng chọn mua nhất. Ngoài ra, một menu chứa các danh mục sản phẩm theo chủng loại sản phẩm được thiết kế nằm ngang như hình chụp bên dưới.</w:t>
      </w:r>
    </w:p>
    <w:p w14:paraId="3E67A534" w14:textId="77777777" w:rsidR="00455C73" w:rsidRPr="00211071" w:rsidRDefault="00455C73" w:rsidP="00455C73">
      <w:pPr>
        <w:ind w:left="360"/>
        <w:rPr>
          <w:iCs/>
          <w:sz w:val="26"/>
          <w:szCs w:val="26"/>
        </w:rPr>
      </w:pPr>
      <w:r w:rsidRPr="00211071">
        <w:rPr>
          <w:iCs/>
          <w:noProof/>
          <w:sz w:val="26"/>
          <w:szCs w:val="26"/>
        </w:rPr>
        <w:drawing>
          <wp:inline distT="0" distB="0" distL="0" distR="0" wp14:anchorId="7B3647EE" wp14:editId="6C727955">
            <wp:extent cx="5723116" cy="60965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3116" cy="609653"/>
                    </a:xfrm>
                    <a:prstGeom prst="rect">
                      <a:avLst/>
                    </a:prstGeom>
                  </pic:spPr>
                </pic:pic>
              </a:graphicData>
            </a:graphic>
          </wp:inline>
        </w:drawing>
      </w:r>
    </w:p>
    <w:p w14:paraId="2939955B" w14:textId="77777777" w:rsidR="00455C73" w:rsidRPr="003401BE" w:rsidRDefault="00455C73" w:rsidP="00455C73">
      <w:pPr>
        <w:spacing w:line="312" w:lineRule="auto"/>
        <w:ind w:left="709"/>
        <w:jc w:val="both"/>
        <w:rPr>
          <w:sz w:val="26"/>
          <w:szCs w:val="26"/>
        </w:rPr>
      </w:pPr>
      <w:r w:rsidRPr="003401BE">
        <w:rPr>
          <w:sz w:val="26"/>
          <w:szCs w:val="26"/>
        </w:rPr>
        <w:t>Với các danh mục sản phẩm theo chủng loại này bạn sẽ dễ dàng hơn trong việc lựa chọn sản phẩm theo ý. Bạn chỉ cần nhấp chuột vào danh mục đó thì các sản phẩm có trong danh mục đó sẽ hiện ra.</w:t>
      </w:r>
    </w:p>
    <w:p w14:paraId="21239941" w14:textId="77777777" w:rsidR="00455C73" w:rsidRPr="00211071" w:rsidRDefault="00455C73" w:rsidP="00455C73">
      <w:pPr>
        <w:spacing w:line="312" w:lineRule="auto"/>
        <w:ind w:firstLine="357"/>
        <w:jc w:val="both"/>
        <w:rPr>
          <w:iCs/>
          <w:sz w:val="26"/>
          <w:szCs w:val="26"/>
        </w:rPr>
      </w:pPr>
    </w:p>
    <w:p w14:paraId="6DBB1A3E" w14:textId="77777777" w:rsidR="00455C73" w:rsidRPr="00211071" w:rsidRDefault="00455C73" w:rsidP="00455C73">
      <w:pPr>
        <w:spacing w:line="312" w:lineRule="auto"/>
        <w:ind w:left="709"/>
        <w:jc w:val="both"/>
        <w:rPr>
          <w:iCs/>
          <w:sz w:val="26"/>
          <w:szCs w:val="26"/>
        </w:rPr>
      </w:pPr>
      <w:r w:rsidRPr="00211071">
        <w:rPr>
          <w:iCs/>
          <w:sz w:val="26"/>
          <w:szCs w:val="26"/>
        </w:rPr>
        <w:t xml:space="preserve">Khi bạn nhấp chuột vào </w:t>
      </w:r>
      <w:r w:rsidRPr="00211071">
        <w:rPr>
          <w:iCs/>
          <w:noProof/>
          <w:sz w:val="26"/>
          <w:szCs w:val="26"/>
        </w:rPr>
        <w:drawing>
          <wp:inline distT="0" distB="0" distL="0" distR="0" wp14:anchorId="7EA5A617" wp14:editId="33E1B612">
            <wp:extent cx="998307" cy="320068"/>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307" cy="320068"/>
                    </a:xfrm>
                    <a:prstGeom prst="rect">
                      <a:avLst/>
                    </a:prstGeom>
                  </pic:spPr>
                </pic:pic>
              </a:graphicData>
            </a:graphic>
          </wp:inline>
        </w:drawing>
      </w:r>
      <w:r w:rsidRPr="00211071">
        <w:rPr>
          <w:iCs/>
          <w:sz w:val="26"/>
          <w:szCs w:val="26"/>
        </w:rPr>
        <w:t>, bạn có thể đăng nhập tài khoảng của mình</w:t>
      </w:r>
    </w:p>
    <w:p w14:paraId="3DEAAF3D" w14:textId="77777777" w:rsidR="00455C73" w:rsidRPr="00211071" w:rsidRDefault="00455C73" w:rsidP="00455C73">
      <w:pPr>
        <w:spacing w:line="312" w:lineRule="auto"/>
        <w:ind w:firstLine="360"/>
        <w:jc w:val="both"/>
        <w:rPr>
          <w:iCs/>
          <w:sz w:val="26"/>
          <w:szCs w:val="26"/>
        </w:rPr>
      </w:pPr>
    </w:p>
    <w:p w14:paraId="6F519498"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Giỏ hàng</w:t>
      </w:r>
    </w:p>
    <w:p w14:paraId="27BE7877" w14:textId="77777777" w:rsidR="00455C73" w:rsidRPr="00211071" w:rsidRDefault="00455C73" w:rsidP="00455C73">
      <w:pPr>
        <w:spacing w:line="312" w:lineRule="auto"/>
        <w:ind w:left="709"/>
        <w:jc w:val="both"/>
        <w:rPr>
          <w:iCs/>
          <w:sz w:val="26"/>
          <w:szCs w:val="26"/>
        </w:rPr>
      </w:pPr>
      <w:r w:rsidRPr="00211071">
        <w:rPr>
          <w:iCs/>
          <w:sz w:val="26"/>
          <w:szCs w:val="26"/>
        </w:rPr>
        <w:t xml:space="preserve">Khi bạn nhấp chuột vào </w:t>
      </w:r>
      <w:r w:rsidRPr="00211071">
        <w:rPr>
          <w:noProof/>
        </w:rPr>
        <w:drawing>
          <wp:inline distT="0" distB="0" distL="0" distR="0" wp14:anchorId="751291CC" wp14:editId="64704754">
            <wp:extent cx="491836" cy="452092"/>
            <wp:effectExtent l="0" t="0" r="381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792" cy="504445"/>
                    </a:xfrm>
                    <a:prstGeom prst="rect">
                      <a:avLst/>
                    </a:prstGeom>
                  </pic:spPr>
                </pic:pic>
              </a:graphicData>
            </a:graphic>
          </wp:inline>
        </w:drawing>
      </w:r>
      <w:r w:rsidRPr="00211071">
        <w:rPr>
          <w:iCs/>
          <w:sz w:val="26"/>
          <w:szCs w:val="26"/>
        </w:rPr>
        <w:t xml:space="preserve"> thì giỏ hàng của bạn sẽ xuất hiện chứa đầy đủ các sản phẩm mà bạn đã lựa chọn.</w:t>
      </w:r>
    </w:p>
    <w:p w14:paraId="512040C6" w14:textId="77777777" w:rsidR="00455C73" w:rsidRPr="00211071" w:rsidRDefault="00455C73" w:rsidP="00455C73">
      <w:pPr>
        <w:ind w:left="360"/>
        <w:rPr>
          <w:iCs/>
          <w:sz w:val="26"/>
          <w:szCs w:val="26"/>
        </w:rPr>
      </w:pPr>
    </w:p>
    <w:p w14:paraId="5D61DA13" w14:textId="77777777" w:rsidR="00455C73" w:rsidRPr="00211071" w:rsidRDefault="00455C73" w:rsidP="00455C73">
      <w:pPr>
        <w:keepNext/>
        <w:ind w:left="360"/>
      </w:pPr>
      <w:r w:rsidRPr="00211071">
        <w:rPr>
          <w:noProof/>
        </w:rPr>
        <w:lastRenderedPageBreak/>
        <w:drawing>
          <wp:inline distT="0" distB="0" distL="0" distR="0" wp14:anchorId="426D440C" wp14:editId="74D854BA">
            <wp:extent cx="5943600" cy="2792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92095"/>
                    </a:xfrm>
                    <a:prstGeom prst="rect">
                      <a:avLst/>
                    </a:prstGeom>
                  </pic:spPr>
                </pic:pic>
              </a:graphicData>
            </a:graphic>
          </wp:inline>
        </w:drawing>
      </w:r>
    </w:p>
    <w:p w14:paraId="0DF7E532" w14:textId="19B1B509" w:rsidR="00455C73" w:rsidRPr="00211071" w:rsidRDefault="00455C73" w:rsidP="00455C73">
      <w:pPr>
        <w:pStyle w:val="Caption"/>
        <w:jc w:val="center"/>
        <w:rPr>
          <w:rFonts w:ascii="Times New Roman" w:hAnsi="Times New Roman" w:cs="Times New Roman"/>
          <w:sz w:val="26"/>
          <w:szCs w:val="26"/>
        </w:rPr>
      </w:pPr>
      <w:bookmarkStart w:id="91" w:name="_Toc44754033"/>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5</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giỏ hàng</w:t>
      </w:r>
      <w:bookmarkEnd w:id="91"/>
    </w:p>
    <w:p w14:paraId="7A205DEB" w14:textId="77777777" w:rsidR="00455C73" w:rsidRPr="00211071" w:rsidRDefault="00455C73" w:rsidP="00455C73">
      <w:pPr>
        <w:spacing w:line="312" w:lineRule="auto"/>
        <w:ind w:left="360"/>
        <w:jc w:val="both"/>
        <w:rPr>
          <w:iCs/>
          <w:sz w:val="26"/>
          <w:szCs w:val="26"/>
        </w:rPr>
      </w:pPr>
      <w:r w:rsidRPr="00211071">
        <w:rPr>
          <w:iCs/>
          <w:sz w:val="26"/>
          <w:szCs w:val="26"/>
        </w:rPr>
        <w:t xml:space="preserve">Với các button này </w:t>
      </w:r>
      <w:r w:rsidRPr="00211071">
        <w:rPr>
          <w:iCs/>
          <w:noProof/>
          <w:sz w:val="26"/>
          <w:szCs w:val="26"/>
        </w:rPr>
        <w:drawing>
          <wp:inline distT="0" distB="0" distL="0" distR="0" wp14:anchorId="2A3751A4" wp14:editId="2743D3FA">
            <wp:extent cx="3760585" cy="277091"/>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5027" b="16026"/>
                    <a:stretch/>
                  </pic:blipFill>
                  <pic:spPr bwMode="auto">
                    <a:xfrm>
                      <a:off x="0" y="0"/>
                      <a:ext cx="4210596" cy="310249"/>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xml:space="preserve">, người dùng sẽ dễ dàng hơn trong việc mua sắm. </w:t>
      </w:r>
    </w:p>
    <w:p w14:paraId="46BFE766" w14:textId="77777777" w:rsidR="00455C73" w:rsidRPr="00211071" w:rsidRDefault="00455C73" w:rsidP="00455C73">
      <w:pPr>
        <w:spacing w:line="312" w:lineRule="auto"/>
        <w:ind w:left="360"/>
        <w:jc w:val="both"/>
        <w:rPr>
          <w:iCs/>
          <w:sz w:val="26"/>
          <w:szCs w:val="26"/>
        </w:rPr>
      </w:pPr>
      <w:r w:rsidRPr="00211071">
        <w:rPr>
          <w:iCs/>
          <w:sz w:val="26"/>
          <w:szCs w:val="26"/>
        </w:rPr>
        <w:t>Khi người dùng nhấp chuột vào</w:t>
      </w:r>
      <w:r w:rsidRPr="00211071">
        <w:rPr>
          <w:iCs/>
          <w:noProof/>
          <w:sz w:val="26"/>
          <w:szCs w:val="26"/>
        </w:rPr>
        <w:drawing>
          <wp:inline distT="0" distB="0" distL="0" distR="0" wp14:anchorId="7027D7AA" wp14:editId="4389774A">
            <wp:extent cx="1073727" cy="28846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58880" cy="311341"/>
                    </a:xfrm>
                    <a:prstGeom prst="rect">
                      <a:avLst/>
                    </a:prstGeom>
                  </pic:spPr>
                </pic:pic>
              </a:graphicData>
            </a:graphic>
          </wp:inline>
        </w:drawing>
      </w:r>
      <w:r w:rsidRPr="00211071">
        <w:rPr>
          <w:iCs/>
          <w:sz w:val="26"/>
          <w:szCs w:val="26"/>
        </w:rPr>
        <w:t>, người dùng sẽ được chuyển về trang chủ để tiếp tục lựa chọn sản phẩm.</w:t>
      </w:r>
    </w:p>
    <w:p w14:paraId="4B1D049A" w14:textId="77777777" w:rsidR="00455C73" w:rsidRPr="00211071" w:rsidRDefault="00455C73" w:rsidP="00455C73">
      <w:pPr>
        <w:spacing w:line="312" w:lineRule="auto"/>
        <w:ind w:left="360"/>
        <w:jc w:val="both"/>
        <w:rPr>
          <w:iCs/>
          <w:sz w:val="26"/>
          <w:szCs w:val="26"/>
        </w:rPr>
      </w:pPr>
      <w:r w:rsidRPr="00211071">
        <w:rPr>
          <w:iCs/>
          <w:sz w:val="26"/>
          <w:szCs w:val="26"/>
        </w:rPr>
        <w:t xml:space="preserve">Khi người dùng nhấp chuột vào </w:t>
      </w:r>
      <w:r w:rsidRPr="00211071">
        <w:rPr>
          <w:iCs/>
          <w:noProof/>
          <w:sz w:val="26"/>
          <w:szCs w:val="26"/>
        </w:rPr>
        <w:drawing>
          <wp:inline distT="0" distB="0" distL="0" distR="0" wp14:anchorId="0BB22655" wp14:editId="4C753331">
            <wp:extent cx="1101437" cy="26718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223760" cy="296852"/>
                    </a:xfrm>
                    <a:prstGeom prst="rect">
                      <a:avLst/>
                    </a:prstGeom>
                  </pic:spPr>
                </pic:pic>
              </a:graphicData>
            </a:graphic>
          </wp:inline>
        </w:drawing>
      </w:r>
      <w:r w:rsidRPr="00211071">
        <w:rPr>
          <w:iCs/>
          <w:sz w:val="26"/>
          <w:szCs w:val="26"/>
        </w:rPr>
        <w:t>, người dùng có thể cập nhật lại giỏ hàng của mình</w:t>
      </w:r>
    </w:p>
    <w:p w14:paraId="33466BE7" w14:textId="77777777" w:rsidR="00455C73" w:rsidRPr="00211071" w:rsidRDefault="00455C73" w:rsidP="00455C73">
      <w:pPr>
        <w:spacing w:line="312" w:lineRule="auto"/>
        <w:ind w:left="360"/>
        <w:jc w:val="both"/>
        <w:rPr>
          <w:iCs/>
          <w:sz w:val="26"/>
          <w:szCs w:val="26"/>
        </w:rPr>
      </w:pPr>
      <w:r w:rsidRPr="00211071">
        <w:rPr>
          <w:iCs/>
          <w:sz w:val="26"/>
          <w:szCs w:val="26"/>
        </w:rPr>
        <w:t xml:space="preserve">Khi người dùng nhấp chuột vào </w:t>
      </w:r>
      <w:r w:rsidRPr="00211071">
        <w:rPr>
          <w:iCs/>
          <w:noProof/>
          <w:sz w:val="26"/>
          <w:szCs w:val="26"/>
        </w:rPr>
        <w:drawing>
          <wp:inline distT="0" distB="0" distL="0" distR="0" wp14:anchorId="4739AE00" wp14:editId="0AD50F9E">
            <wp:extent cx="865909" cy="31219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64394" cy="347706"/>
                    </a:xfrm>
                    <a:prstGeom prst="rect">
                      <a:avLst/>
                    </a:prstGeom>
                  </pic:spPr>
                </pic:pic>
              </a:graphicData>
            </a:graphic>
          </wp:inline>
        </w:drawing>
      </w:r>
      <w:r w:rsidRPr="00211071">
        <w:rPr>
          <w:iCs/>
          <w:sz w:val="26"/>
          <w:szCs w:val="26"/>
        </w:rPr>
        <w:t>, người dùng có thể xóa bỏ các sản sản phẩm trong giỏ hàng của mình.</w:t>
      </w:r>
    </w:p>
    <w:p w14:paraId="2FA63C3C" w14:textId="77777777" w:rsidR="00455C73" w:rsidRPr="00211071" w:rsidRDefault="00455C73" w:rsidP="00455C73">
      <w:pPr>
        <w:spacing w:line="312" w:lineRule="auto"/>
        <w:ind w:left="360"/>
        <w:jc w:val="both"/>
        <w:rPr>
          <w:iCs/>
          <w:sz w:val="26"/>
          <w:szCs w:val="26"/>
        </w:rPr>
      </w:pPr>
      <w:r w:rsidRPr="00211071">
        <w:rPr>
          <w:iCs/>
          <w:sz w:val="26"/>
          <w:szCs w:val="26"/>
        </w:rPr>
        <w:t xml:space="preserve">Khi người dùng nhấp chuột vào </w:t>
      </w:r>
      <w:r w:rsidRPr="00211071">
        <w:rPr>
          <w:iCs/>
          <w:noProof/>
          <w:sz w:val="26"/>
          <w:szCs w:val="26"/>
        </w:rPr>
        <w:drawing>
          <wp:inline distT="0" distB="0" distL="0" distR="0" wp14:anchorId="2AC4DD2B" wp14:editId="5D657A02">
            <wp:extent cx="803564" cy="267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31122" cy="310375"/>
                    </a:xfrm>
                    <a:prstGeom prst="rect">
                      <a:avLst/>
                    </a:prstGeom>
                  </pic:spPr>
                </pic:pic>
              </a:graphicData>
            </a:graphic>
          </wp:inline>
        </w:drawing>
      </w:r>
      <w:r w:rsidRPr="00211071">
        <w:rPr>
          <w:iCs/>
          <w:sz w:val="26"/>
          <w:szCs w:val="26"/>
        </w:rPr>
        <w:t>, người dùng có thể thanh toán cho các sản phẩm mình đã chọn trong giỏ hàng.</w:t>
      </w:r>
    </w:p>
    <w:p w14:paraId="17618FEF" w14:textId="77777777" w:rsidR="00455C73" w:rsidRPr="00211071" w:rsidRDefault="00455C73" w:rsidP="00455C73">
      <w:pPr>
        <w:spacing w:line="312" w:lineRule="auto"/>
        <w:ind w:left="360"/>
        <w:jc w:val="both"/>
        <w:rPr>
          <w:iCs/>
          <w:sz w:val="26"/>
          <w:szCs w:val="26"/>
        </w:rPr>
      </w:pPr>
      <w:r w:rsidRPr="00211071">
        <w:rPr>
          <w:iCs/>
          <w:sz w:val="26"/>
          <w:szCs w:val="26"/>
        </w:rPr>
        <w:t xml:space="preserve">Khi người dùng nhấp chuột vào </w:t>
      </w:r>
      <w:r w:rsidRPr="00211071">
        <w:rPr>
          <w:iCs/>
          <w:noProof/>
          <w:sz w:val="26"/>
          <w:szCs w:val="26"/>
        </w:rPr>
        <w:drawing>
          <wp:inline distT="0" distB="0" distL="0" distR="0" wp14:anchorId="19069232" wp14:editId="2C23381F">
            <wp:extent cx="325582" cy="23552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23701" b="24444"/>
                    <a:stretch/>
                  </pic:blipFill>
                  <pic:spPr bwMode="auto">
                    <a:xfrm>
                      <a:off x="0" y="0"/>
                      <a:ext cx="325610" cy="235548"/>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người dùng có thể xóa sản phẩm ra khỏi giỏ hàng.</w:t>
      </w:r>
    </w:p>
    <w:p w14:paraId="14DB77E7"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Login</w:t>
      </w:r>
    </w:p>
    <w:p w14:paraId="4293959C" w14:textId="77777777" w:rsidR="00455C73" w:rsidRPr="00211071" w:rsidRDefault="00455C73" w:rsidP="00455C73">
      <w:pPr>
        <w:spacing w:line="312" w:lineRule="auto"/>
        <w:ind w:left="360"/>
        <w:jc w:val="both"/>
        <w:rPr>
          <w:iCs/>
          <w:sz w:val="26"/>
          <w:szCs w:val="26"/>
        </w:rPr>
      </w:pPr>
      <w:r w:rsidRPr="00211071">
        <w:rPr>
          <w:iCs/>
          <w:sz w:val="26"/>
          <w:szCs w:val="26"/>
        </w:rPr>
        <w:t xml:space="preserve">Khi bạn nhấp chuột vào </w:t>
      </w:r>
      <w:r w:rsidRPr="00211071">
        <w:rPr>
          <w:noProof/>
        </w:rPr>
        <w:drawing>
          <wp:inline distT="0" distB="0" distL="0" distR="0" wp14:anchorId="5E2CBA54" wp14:editId="74F503C6">
            <wp:extent cx="998307" cy="32006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998307" cy="320068"/>
                    </a:xfrm>
                    <a:prstGeom prst="rect">
                      <a:avLst/>
                    </a:prstGeom>
                  </pic:spPr>
                </pic:pic>
              </a:graphicData>
            </a:graphic>
          </wp:inline>
        </w:drawing>
      </w:r>
      <w:r w:rsidRPr="00211071">
        <w:rPr>
          <w:iCs/>
          <w:sz w:val="26"/>
          <w:szCs w:val="26"/>
        </w:rPr>
        <w:t>, bạn có thể đăng nhập tài khoảng của mình</w:t>
      </w:r>
    </w:p>
    <w:p w14:paraId="32DF6075" w14:textId="77777777" w:rsidR="00455C73" w:rsidRPr="00211071" w:rsidRDefault="00455C73" w:rsidP="00455C73">
      <w:pPr>
        <w:spacing w:line="312" w:lineRule="auto"/>
        <w:ind w:left="360"/>
        <w:rPr>
          <w:iCs/>
          <w:sz w:val="26"/>
          <w:szCs w:val="26"/>
        </w:rPr>
      </w:pPr>
    </w:p>
    <w:p w14:paraId="3E8439BA" w14:textId="77777777" w:rsidR="00455C73" w:rsidRPr="00211071" w:rsidRDefault="00455C73" w:rsidP="00455C73">
      <w:pPr>
        <w:keepNext/>
        <w:spacing w:line="312" w:lineRule="auto"/>
      </w:pPr>
      <w:r w:rsidRPr="00211071">
        <w:rPr>
          <w:noProof/>
        </w:rPr>
        <w:lastRenderedPageBreak/>
        <w:drawing>
          <wp:inline distT="0" distB="0" distL="0" distR="0" wp14:anchorId="769ECC45" wp14:editId="450F7152">
            <wp:extent cx="5943600" cy="29375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7510"/>
                    </a:xfrm>
                    <a:prstGeom prst="rect">
                      <a:avLst/>
                    </a:prstGeom>
                  </pic:spPr>
                </pic:pic>
              </a:graphicData>
            </a:graphic>
          </wp:inline>
        </w:drawing>
      </w:r>
    </w:p>
    <w:p w14:paraId="71A76A83" w14:textId="726B3647" w:rsidR="00455C73" w:rsidRPr="00211071" w:rsidRDefault="00455C73" w:rsidP="00455C73">
      <w:pPr>
        <w:pStyle w:val="Caption"/>
        <w:jc w:val="center"/>
        <w:rPr>
          <w:rFonts w:ascii="Times New Roman" w:hAnsi="Times New Roman" w:cs="Times New Roman"/>
          <w:iCs w:val="0"/>
          <w:sz w:val="26"/>
          <w:szCs w:val="26"/>
        </w:rPr>
      </w:pPr>
      <w:bookmarkStart w:id="92" w:name="_Toc44754034"/>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6</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login</w:t>
      </w:r>
      <w:bookmarkEnd w:id="92"/>
    </w:p>
    <w:p w14:paraId="3EAE0A8B" w14:textId="77777777" w:rsidR="00455C73" w:rsidRPr="00211071" w:rsidRDefault="00455C73" w:rsidP="00455C73">
      <w:pPr>
        <w:spacing w:line="312" w:lineRule="auto"/>
        <w:jc w:val="both"/>
        <w:rPr>
          <w:iCs/>
          <w:sz w:val="26"/>
          <w:szCs w:val="26"/>
        </w:rPr>
      </w:pPr>
      <w:r w:rsidRPr="00211071">
        <w:rPr>
          <w:iCs/>
          <w:sz w:val="26"/>
          <w:szCs w:val="26"/>
        </w:rPr>
        <w:t>Người dùng đăng nhập tài khoảng hoặc gmail đã đăng kí tại mục UserName. Tiếp tục, nhận đúng password của tài khoản người dùng để đăng nhập vào trang. Sau đó, nhấp chuột vào login để đăng nhập.</w:t>
      </w:r>
    </w:p>
    <w:p w14:paraId="35D74027" w14:textId="77777777" w:rsidR="00455C73" w:rsidRPr="00211071" w:rsidRDefault="00455C73" w:rsidP="00455C73">
      <w:pPr>
        <w:spacing w:line="312" w:lineRule="auto"/>
        <w:jc w:val="both"/>
        <w:rPr>
          <w:iCs/>
          <w:sz w:val="26"/>
          <w:szCs w:val="26"/>
        </w:rPr>
      </w:pPr>
      <w:r w:rsidRPr="00211071">
        <w:rPr>
          <w:iCs/>
          <w:sz w:val="26"/>
          <w:szCs w:val="26"/>
        </w:rPr>
        <w:t xml:space="preserve">Nếu người dùng chưa có tài khoảng có thể nhấp chuột </w:t>
      </w:r>
      <w:r w:rsidRPr="00211071">
        <w:rPr>
          <w:iCs/>
          <w:noProof/>
          <w:sz w:val="26"/>
          <w:szCs w:val="26"/>
        </w:rPr>
        <w:drawing>
          <wp:inline distT="0" distB="0" distL="0" distR="0" wp14:anchorId="7C7B332C" wp14:editId="3555D5A4">
            <wp:extent cx="1546860" cy="312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1121" t="2132" r="31906" b="10483"/>
                    <a:stretch/>
                  </pic:blipFill>
                  <pic:spPr bwMode="auto">
                    <a:xfrm>
                      <a:off x="0" y="0"/>
                      <a:ext cx="1549679" cy="312989"/>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xml:space="preserve"> để đăng ký một tài khoản mới.</w:t>
      </w:r>
    </w:p>
    <w:p w14:paraId="1DC4E0DA"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Register</w:t>
      </w:r>
    </w:p>
    <w:p w14:paraId="24F2C604" w14:textId="77777777" w:rsidR="00455C73" w:rsidRPr="00211071" w:rsidRDefault="00455C73" w:rsidP="00455C73">
      <w:pPr>
        <w:spacing w:line="312" w:lineRule="auto"/>
        <w:ind w:left="360"/>
        <w:jc w:val="both"/>
        <w:rPr>
          <w:iCs/>
          <w:sz w:val="26"/>
          <w:szCs w:val="26"/>
        </w:rPr>
      </w:pPr>
      <w:r w:rsidRPr="00211071">
        <w:rPr>
          <w:iCs/>
          <w:sz w:val="26"/>
          <w:szCs w:val="26"/>
        </w:rPr>
        <w:t xml:space="preserve">Nếu người dùng chưa có tài khoảng có thể nhấp chuột </w:t>
      </w:r>
      <w:r w:rsidRPr="00211071">
        <w:rPr>
          <w:noProof/>
        </w:rPr>
        <w:drawing>
          <wp:inline distT="0" distB="0" distL="0" distR="0" wp14:anchorId="17EDA892" wp14:editId="15112F4D">
            <wp:extent cx="1546860" cy="304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0757" t="4263" r="32269" b="10483"/>
                    <a:stretch/>
                  </pic:blipFill>
                  <pic:spPr bwMode="auto">
                    <a:xfrm>
                      <a:off x="0" y="0"/>
                      <a:ext cx="1549679" cy="305356"/>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xml:space="preserve"> để đăng ký một tài khoản mới.</w:t>
      </w:r>
    </w:p>
    <w:p w14:paraId="10A3517C" w14:textId="77777777" w:rsidR="00455C73" w:rsidRPr="00211071" w:rsidRDefault="00455C73" w:rsidP="00455C73">
      <w:pPr>
        <w:spacing w:line="312" w:lineRule="auto"/>
        <w:ind w:left="360"/>
        <w:rPr>
          <w:iCs/>
          <w:sz w:val="26"/>
          <w:szCs w:val="26"/>
        </w:rPr>
      </w:pPr>
    </w:p>
    <w:p w14:paraId="6479C734" w14:textId="77777777" w:rsidR="00455C73" w:rsidRPr="00211071" w:rsidRDefault="00455C73" w:rsidP="00455C73">
      <w:pPr>
        <w:keepNext/>
        <w:ind w:left="360"/>
      </w:pPr>
      <w:r w:rsidRPr="00211071">
        <w:rPr>
          <w:noProof/>
        </w:rPr>
        <w:lastRenderedPageBreak/>
        <w:drawing>
          <wp:inline distT="0" distB="0" distL="0" distR="0" wp14:anchorId="2F7463B0" wp14:editId="1F2118E0">
            <wp:extent cx="5943600" cy="3159370"/>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500"/>
                    <a:stretch/>
                  </pic:blipFill>
                  <pic:spPr bwMode="auto">
                    <a:xfrm>
                      <a:off x="0" y="0"/>
                      <a:ext cx="5943600" cy="3159370"/>
                    </a:xfrm>
                    <a:prstGeom prst="rect">
                      <a:avLst/>
                    </a:prstGeom>
                    <a:ln>
                      <a:noFill/>
                    </a:ln>
                    <a:extLst>
                      <a:ext uri="{53640926-AAD7-44D8-BBD7-CCE9431645EC}">
                        <a14:shadowObscured xmlns:a14="http://schemas.microsoft.com/office/drawing/2010/main"/>
                      </a:ext>
                    </a:extLst>
                  </pic:spPr>
                </pic:pic>
              </a:graphicData>
            </a:graphic>
          </wp:inline>
        </w:drawing>
      </w:r>
    </w:p>
    <w:p w14:paraId="2EDC08D5" w14:textId="1F0092BF" w:rsidR="00455C73" w:rsidRPr="00211071" w:rsidRDefault="00455C73" w:rsidP="00455C73">
      <w:pPr>
        <w:pStyle w:val="Caption"/>
        <w:jc w:val="center"/>
        <w:rPr>
          <w:rFonts w:ascii="Times New Roman" w:hAnsi="Times New Roman" w:cs="Times New Roman"/>
          <w:sz w:val="26"/>
          <w:szCs w:val="26"/>
        </w:rPr>
      </w:pPr>
      <w:bookmarkStart w:id="93" w:name="_Toc44754035"/>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7</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đăng kí tài khoảng mới</w:t>
      </w:r>
      <w:bookmarkEnd w:id="93"/>
    </w:p>
    <w:p w14:paraId="4A4B9F48" w14:textId="77777777" w:rsidR="00455C73" w:rsidRPr="00211071" w:rsidRDefault="00455C73" w:rsidP="00455C73">
      <w:pPr>
        <w:pStyle w:val="Caption"/>
        <w:rPr>
          <w:rFonts w:ascii="Times New Roman" w:hAnsi="Times New Roman" w:cs="Times New Roman"/>
          <w:iCs w:val="0"/>
          <w:sz w:val="26"/>
          <w:szCs w:val="26"/>
        </w:rPr>
      </w:pPr>
    </w:p>
    <w:p w14:paraId="522A6712" w14:textId="77777777" w:rsidR="00455C73" w:rsidRPr="00211071" w:rsidRDefault="00455C73" w:rsidP="00455C73">
      <w:pPr>
        <w:spacing w:line="312" w:lineRule="auto"/>
        <w:jc w:val="both"/>
        <w:rPr>
          <w:iCs/>
          <w:sz w:val="26"/>
          <w:szCs w:val="26"/>
        </w:rPr>
      </w:pPr>
      <w:r w:rsidRPr="00211071">
        <w:rPr>
          <w:iCs/>
          <w:sz w:val="26"/>
          <w:szCs w:val="26"/>
        </w:rPr>
        <w:t xml:space="preserve">Người dùng cần nhập một số thông tin để đăng kí tài khoản, tên người dùng là tài khoản đăng nhập, mật khẩu đăng nhập, xác nhận lại mật khẩu, email, số điện thoại, địa chỉ. Sau đó, chỉ nhấp chuột vào </w:t>
      </w:r>
      <w:r w:rsidRPr="00211071">
        <w:rPr>
          <w:iCs/>
          <w:noProof/>
          <w:sz w:val="26"/>
          <w:szCs w:val="26"/>
        </w:rPr>
        <w:drawing>
          <wp:inline distT="0" distB="0" distL="0" distR="0" wp14:anchorId="53C41D38" wp14:editId="25A1D100">
            <wp:extent cx="561110" cy="271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3513" cy="282345"/>
                    </a:xfrm>
                    <a:prstGeom prst="rect">
                      <a:avLst/>
                    </a:prstGeom>
                  </pic:spPr>
                </pic:pic>
              </a:graphicData>
            </a:graphic>
          </wp:inline>
        </w:drawing>
      </w:r>
      <w:r w:rsidRPr="00211071">
        <w:rPr>
          <w:iCs/>
          <w:sz w:val="26"/>
          <w:szCs w:val="26"/>
        </w:rPr>
        <w:t xml:space="preserve"> là bạn đã có một tài khoản của riêng mình.</w:t>
      </w:r>
    </w:p>
    <w:p w14:paraId="3FC0F62E"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sản phẩm Laptop</w:t>
      </w:r>
    </w:p>
    <w:p w14:paraId="68B117FA" w14:textId="77777777" w:rsidR="00455C73" w:rsidRPr="00211071" w:rsidRDefault="00455C73" w:rsidP="00455C73">
      <w:pPr>
        <w:spacing w:line="312" w:lineRule="auto"/>
        <w:ind w:left="360"/>
        <w:jc w:val="both"/>
        <w:rPr>
          <w:iCs/>
          <w:sz w:val="26"/>
          <w:szCs w:val="26"/>
        </w:rPr>
      </w:pPr>
      <w:r w:rsidRPr="00211071">
        <w:rPr>
          <w:noProof/>
        </w:rPr>
        <w:drawing>
          <wp:inline distT="0" distB="0" distL="0" distR="0" wp14:anchorId="4BDBB6CE" wp14:editId="4700D374">
            <wp:extent cx="5721481" cy="36331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20196" b="20193"/>
                    <a:stretch/>
                  </pic:blipFill>
                  <pic:spPr bwMode="auto">
                    <a:xfrm>
                      <a:off x="0" y="0"/>
                      <a:ext cx="5723116" cy="363422"/>
                    </a:xfrm>
                    <a:prstGeom prst="rect">
                      <a:avLst/>
                    </a:prstGeom>
                    <a:ln>
                      <a:noFill/>
                    </a:ln>
                    <a:extLst>
                      <a:ext uri="{53640926-AAD7-44D8-BBD7-CCE9431645EC}">
                        <a14:shadowObscured xmlns:a14="http://schemas.microsoft.com/office/drawing/2010/main"/>
                      </a:ext>
                    </a:extLst>
                  </pic:spPr>
                </pic:pic>
              </a:graphicData>
            </a:graphic>
          </wp:inline>
        </w:drawing>
      </w:r>
    </w:p>
    <w:p w14:paraId="6CF1C6C8" w14:textId="77777777" w:rsidR="00455C73" w:rsidRPr="00211071" w:rsidRDefault="00455C73" w:rsidP="00455C73">
      <w:pPr>
        <w:jc w:val="both"/>
        <w:rPr>
          <w:iCs/>
          <w:sz w:val="26"/>
          <w:szCs w:val="26"/>
        </w:rPr>
      </w:pPr>
      <w:r w:rsidRPr="00211071">
        <w:rPr>
          <w:iCs/>
          <w:sz w:val="26"/>
          <w:szCs w:val="26"/>
        </w:rPr>
        <w:t>Khách hàng chỉ cần nhấp chuột vào Latop thì sẽ thấy nhiều Laptop với nhiều kiểu dáng kèm thêm những thông tin mô tả sẽ hiển thị trên màn hình.</w:t>
      </w:r>
    </w:p>
    <w:p w14:paraId="1263D541" w14:textId="77777777" w:rsidR="00455C73" w:rsidRPr="00211071" w:rsidRDefault="00455C73" w:rsidP="00455C73">
      <w:pPr>
        <w:rPr>
          <w:iCs/>
          <w:sz w:val="26"/>
          <w:szCs w:val="26"/>
        </w:rPr>
      </w:pPr>
    </w:p>
    <w:p w14:paraId="1AF8D5FD" w14:textId="77777777" w:rsidR="00455C73" w:rsidRPr="00211071" w:rsidRDefault="00455C73" w:rsidP="00455C73">
      <w:pPr>
        <w:keepNext/>
      </w:pPr>
      <w:r w:rsidRPr="00211071">
        <w:rPr>
          <w:noProof/>
        </w:rPr>
        <w:lastRenderedPageBreak/>
        <w:drawing>
          <wp:inline distT="0" distB="0" distL="0" distR="0" wp14:anchorId="05BCE216" wp14:editId="3A3A0A68">
            <wp:extent cx="5943600" cy="31828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800"/>
                    <a:stretch/>
                  </pic:blipFill>
                  <pic:spPr bwMode="auto">
                    <a:xfrm>
                      <a:off x="0" y="0"/>
                      <a:ext cx="5943600" cy="3182815"/>
                    </a:xfrm>
                    <a:prstGeom prst="rect">
                      <a:avLst/>
                    </a:prstGeom>
                    <a:ln>
                      <a:noFill/>
                    </a:ln>
                    <a:extLst>
                      <a:ext uri="{53640926-AAD7-44D8-BBD7-CCE9431645EC}">
                        <a14:shadowObscured xmlns:a14="http://schemas.microsoft.com/office/drawing/2010/main"/>
                      </a:ext>
                    </a:extLst>
                  </pic:spPr>
                </pic:pic>
              </a:graphicData>
            </a:graphic>
          </wp:inline>
        </w:drawing>
      </w:r>
    </w:p>
    <w:p w14:paraId="5736074D" w14:textId="4EC3066D" w:rsidR="00455C73" w:rsidRPr="00211071" w:rsidRDefault="00455C73" w:rsidP="00455C73">
      <w:pPr>
        <w:pStyle w:val="Caption"/>
        <w:jc w:val="center"/>
        <w:rPr>
          <w:rFonts w:ascii="Times New Roman" w:hAnsi="Times New Roman" w:cs="Times New Roman"/>
          <w:iCs w:val="0"/>
          <w:sz w:val="26"/>
          <w:szCs w:val="26"/>
        </w:rPr>
      </w:pPr>
      <w:bookmarkStart w:id="94" w:name="_Toc44754036"/>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8</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laptop</w:t>
      </w:r>
      <w:bookmarkEnd w:id="94"/>
    </w:p>
    <w:p w14:paraId="4EC2FE3F"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iCs/>
          <w:sz w:val="26"/>
          <w:szCs w:val="26"/>
        </w:rPr>
      </w:pPr>
      <w:r w:rsidRPr="00211071">
        <w:rPr>
          <w:rFonts w:ascii="Times New Roman" w:hAnsi="Times New Roman" w:cs="Times New Roman"/>
          <w:b/>
          <w:sz w:val="26"/>
          <w:szCs w:val="26"/>
        </w:rPr>
        <w:t>Trang sản phẩm điện thoại</w:t>
      </w:r>
    </w:p>
    <w:p w14:paraId="29A09898" w14:textId="77777777" w:rsidR="00455C73" w:rsidRPr="00211071" w:rsidRDefault="00455C73" w:rsidP="00455C73">
      <w:pPr>
        <w:jc w:val="both"/>
        <w:rPr>
          <w:iCs/>
          <w:sz w:val="26"/>
          <w:szCs w:val="26"/>
        </w:rPr>
      </w:pPr>
      <w:r w:rsidRPr="00211071">
        <w:rPr>
          <w:noProof/>
        </w:rPr>
        <w:drawing>
          <wp:inline distT="0" distB="0" distL="0" distR="0" wp14:anchorId="5FAE1C42" wp14:editId="357F0012">
            <wp:extent cx="5723116" cy="60965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3116" cy="609653"/>
                    </a:xfrm>
                    <a:prstGeom prst="rect">
                      <a:avLst/>
                    </a:prstGeom>
                  </pic:spPr>
                </pic:pic>
              </a:graphicData>
            </a:graphic>
          </wp:inline>
        </w:drawing>
      </w:r>
    </w:p>
    <w:p w14:paraId="110AD3AB" w14:textId="77777777" w:rsidR="00455C73" w:rsidRPr="00211071" w:rsidRDefault="00455C73" w:rsidP="00455C73">
      <w:pPr>
        <w:jc w:val="both"/>
        <w:rPr>
          <w:iCs/>
          <w:sz w:val="26"/>
          <w:szCs w:val="26"/>
        </w:rPr>
      </w:pPr>
      <w:r w:rsidRPr="00211071">
        <w:rPr>
          <w:iCs/>
          <w:sz w:val="26"/>
          <w:szCs w:val="26"/>
        </w:rPr>
        <w:t>Khách hàng chỉ cần nhấp chuột vào điện thoại thì sẽ thấy nhiều điện thoại với nhiều kiểu dáng kèm thêm những thông tin mô tả sẽ hiển thị trên màn hình.</w:t>
      </w:r>
    </w:p>
    <w:p w14:paraId="6766EF6E" w14:textId="77777777" w:rsidR="00455C73" w:rsidRPr="00211071" w:rsidRDefault="00455C73" w:rsidP="00455C73">
      <w:pPr>
        <w:rPr>
          <w:iCs/>
          <w:sz w:val="26"/>
          <w:szCs w:val="26"/>
        </w:rPr>
      </w:pPr>
    </w:p>
    <w:p w14:paraId="72FC4485" w14:textId="77777777" w:rsidR="00455C73" w:rsidRPr="00211071" w:rsidRDefault="00455C73" w:rsidP="00455C73">
      <w:pPr>
        <w:keepNext/>
      </w:pPr>
      <w:r w:rsidRPr="00211071">
        <w:rPr>
          <w:noProof/>
        </w:rPr>
        <w:drawing>
          <wp:inline distT="0" distB="0" distL="0" distR="0" wp14:anchorId="64328230" wp14:editId="00B94881">
            <wp:extent cx="5943600" cy="317109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150"/>
                    <a:stretch/>
                  </pic:blipFill>
                  <pic:spPr bwMode="auto">
                    <a:xfrm>
                      <a:off x="0" y="0"/>
                      <a:ext cx="5943600" cy="3171092"/>
                    </a:xfrm>
                    <a:prstGeom prst="rect">
                      <a:avLst/>
                    </a:prstGeom>
                    <a:ln>
                      <a:noFill/>
                    </a:ln>
                    <a:extLst>
                      <a:ext uri="{53640926-AAD7-44D8-BBD7-CCE9431645EC}">
                        <a14:shadowObscured xmlns:a14="http://schemas.microsoft.com/office/drawing/2010/main"/>
                      </a:ext>
                    </a:extLst>
                  </pic:spPr>
                </pic:pic>
              </a:graphicData>
            </a:graphic>
          </wp:inline>
        </w:drawing>
      </w:r>
    </w:p>
    <w:p w14:paraId="52DDA24B" w14:textId="751542DE" w:rsidR="00455C73" w:rsidRPr="00211071" w:rsidRDefault="00455C73" w:rsidP="00455C73">
      <w:pPr>
        <w:pStyle w:val="Caption"/>
        <w:jc w:val="center"/>
        <w:rPr>
          <w:rFonts w:ascii="Times New Roman" w:hAnsi="Times New Roman" w:cs="Times New Roman"/>
          <w:iCs w:val="0"/>
          <w:sz w:val="26"/>
          <w:szCs w:val="26"/>
        </w:rPr>
      </w:pPr>
      <w:bookmarkStart w:id="95" w:name="_Toc44754037"/>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9</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điện thoại</w:t>
      </w:r>
      <w:bookmarkEnd w:id="95"/>
    </w:p>
    <w:p w14:paraId="1BA7FA61" w14:textId="77777777" w:rsidR="00455C73" w:rsidRPr="00211071" w:rsidRDefault="00455C73" w:rsidP="00FC2FC1">
      <w:pPr>
        <w:pStyle w:val="ListParagraph"/>
        <w:pageBreakBefore/>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lastRenderedPageBreak/>
        <w:t>Trang sản phẩm đồng hồ</w:t>
      </w:r>
    </w:p>
    <w:p w14:paraId="163D1AA1" w14:textId="77777777" w:rsidR="00455C73" w:rsidRPr="00211071" w:rsidRDefault="00455C73" w:rsidP="00455C73">
      <w:pPr>
        <w:ind w:left="360"/>
        <w:rPr>
          <w:iCs/>
          <w:sz w:val="26"/>
          <w:szCs w:val="26"/>
        </w:rPr>
      </w:pPr>
      <w:r w:rsidRPr="00211071">
        <w:rPr>
          <w:noProof/>
        </w:rPr>
        <w:drawing>
          <wp:inline distT="0" distB="0" distL="0" distR="0" wp14:anchorId="5F1F20E7" wp14:editId="483E25EB">
            <wp:extent cx="5723116" cy="60965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3116" cy="609653"/>
                    </a:xfrm>
                    <a:prstGeom prst="rect">
                      <a:avLst/>
                    </a:prstGeom>
                  </pic:spPr>
                </pic:pic>
              </a:graphicData>
            </a:graphic>
          </wp:inline>
        </w:drawing>
      </w:r>
    </w:p>
    <w:p w14:paraId="41335F97" w14:textId="77777777" w:rsidR="00455C73" w:rsidRPr="00211071" w:rsidRDefault="00455C73" w:rsidP="00455C73">
      <w:pPr>
        <w:jc w:val="both"/>
        <w:rPr>
          <w:iCs/>
          <w:sz w:val="26"/>
          <w:szCs w:val="26"/>
        </w:rPr>
      </w:pPr>
      <w:r w:rsidRPr="00211071">
        <w:rPr>
          <w:iCs/>
          <w:sz w:val="26"/>
          <w:szCs w:val="26"/>
        </w:rPr>
        <w:t>Khách hàng chỉ cần nhấp chuột vào đồng hồ thì sẽ thấy nhiều đồng hồ với nhiều kiểu dáng kèm thêm những thông tin mô tả sẽ hiển thị trên màn hình.</w:t>
      </w:r>
    </w:p>
    <w:p w14:paraId="6AE6FA2C" w14:textId="77777777" w:rsidR="00455C73" w:rsidRPr="00211071" w:rsidRDefault="00455C73" w:rsidP="00455C73">
      <w:pPr>
        <w:pStyle w:val="ListParagraph"/>
        <w:numPr>
          <w:ilvl w:val="0"/>
          <w:numId w:val="2"/>
        </w:numPr>
        <w:spacing w:before="240"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sản phẩm phụ kiện</w:t>
      </w:r>
    </w:p>
    <w:p w14:paraId="3A184D6A" w14:textId="77777777" w:rsidR="00455C73" w:rsidRPr="00211071" w:rsidRDefault="00455C73" w:rsidP="00455C73">
      <w:pPr>
        <w:jc w:val="both"/>
        <w:rPr>
          <w:iCs/>
          <w:sz w:val="26"/>
          <w:szCs w:val="26"/>
        </w:rPr>
      </w:pPr>
      <w:r w:rsidRPr="00211071">
        <w:rPr>
          <w:iCs/>
          <w:sz w:val="26"/>
          <w:szCs w:val="26"/>
        </w:rPr>
        <w:t>Tương tự, khách hàng chỉ cần nhấp chuột vào phụ kiện thì sẽ thấy nhiều phụ kiện với nhiều kiểu dáng kèm thêm những thông tin mô tả sẽ hiển thị trên màn hình.</w:t>
      </w:r>
    </w:p>
    <w:p w14:paraId="515EB6D8" w14:textId="77777777" w:rsidR="00455C73" w:rsidRPr="00211071" w:rsidRDefault="00455C73" w:rsidP="00455C73">
      <w:pPr>
        <w:ind w:left="360"/>
        <w:rPr>
          <w:iCs/>
          <w:sz w:val="26"/>
          <w:szCs w:val="26"/>
        </w:rPr>
      </w:pPr>
    </w:p>
    <w:p w14:paraId="3999666B" w14:textId="77777777" w:rsidR="00455C73" w:rsidRPr="00211071" w:rsidRDefault="00455C73" w:rsidP="00455C73">
      <w:pPr>
        <w:keepNext/>
      </w:pPr>
      <w:r w:rsidRPr="00211071">
        <w:rPr>
          <w:noProof/>
        </w:rPr>
        <w:drawing>
          <wp:inline distT="0" distB="0" distL="0" distR="0" wp14:anchorId="1341922C" wp14:editId="559167BE">
            <wp:extent cx="5943600" cy="31710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150"/>
                    <a:stretch/>
                  </pic:blipFill>
                  <pic:spPr bwMode="auto">
                    <a:xfrm>
                      <a:off x="0" y="0"/>
                      <a:ext cx="5943600" cy="3171092"/>
                    </a:xfrm>
                    <a:prstGeom prst="rect">
                      <a:avLst/>
                    </a:prstGeom>
                    <a:ln>
                      <a:noFill/>
                    </a:ln>
                    <a:extLst>
                      <a:ext uri="{53640926-AAD7-44D8-BBD7-CCE9431645EC}">
                        <a14:shadowObscured xmlns:a14="http://schemas.microsoft.com/office/drawing/2010/main"/>
                      </a:ext>
                    </a:extLst>
                  </pic:spPr>
                </pic:pic>
              </a:graphicData>
            </a:graphic>
          </wp:inline>
        </w:drawing>
      </w:r>
    </w:p>
    <w:p w14:paraId="4CFAEA91" w14:textId="1A096743" w:rsidR="00455C73" w:rsidRPr="00211071" w:rsidRDefault="00455C73" w:rsidP="00455C73">
      <w:pPr>
        <w:pStyle w:val="Caption"/>
        <w:jc w:val="center"/>
        <w:rPr>
          <w:rFonts w:ascii="Times New Roman" w:hAnsi="Times New Roman" w:cs="Times New Roman"/>
          <w:sz w:val="26"/>
          <w:szCs w:val="26"/>
        </w:rPr>
      </w:pPr>
      <w:bookmarkStart w:id="96" w:name="_Toc44754038"/>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10</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đồng hồ</w:t>
      </w:r>
      <w:bookmarkEnd w:id="96"/>
    </w:p>
    <w:p w14:paraId="51059265" w14:textId="77777777" w:rsidR="00455C73" w:rsidRPr="00211071" w:rsidRDefault="00455C73" w:rsidP="00455C73">
      <w:pPr>
        <w:rPr>
          <w:iCs/>
          <w:sz w:val="26"/>
          <w:szCs w:val="26"/>
        </w:rPr>
      </w:pPr>
    </w:p>
    <w:p w14:paraId="5DCDFEBD"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login admin</w:t>
      </w:r>
    </w:p>
    <w:p w14:paraId="42B26E87" w14:textId="77777777" w:rsidR="00455C73" w:rsidRPr="00211071" w:rsidRDefault="00455C73" w:rsidP="00455C73">
      <w:pPr>
        <w:keepNext/>
      </w:pPr>
      <w:r w:rsidRPr="00211071">
        <w:rPr>
          <w:noProof/>
        </w:rPr>
        <w:lastRenderedPageBreak/>
        <w:drawing>
          <wp:inline distT="0" distB="0" distL="0" distR="0" wp14:anchorId="4645C1FC" wp14:editId="7D2FB1D7">
            <wp:extent cx="5657843" cy="2801023"/>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6" r="-296" b="11988"/>
                    <a:stretch/>
                  </pic:blipFill>
                  <pic:spPr bwMode="auto">
                    <a:xfrm>
                      <a:off x="0" y="0"/>
                      <a:ext cx="5664334" cy="2804236"/>
                    </a:xfrm>
                    <a:prstGeom prst="rect">
                      <a:avLst/>
                    </a:prstGeom>
                    <a:ln>
                      <a:noFill/>
                    </a:ln>
                    <a:extLst>
                      <a:ext uri="{53640926-AAD7-44D8-BBD7-CCE9431645EC}">
                        <a14:shadowObscured xmlns:a14="http://schemas.microsoft.com/office/drawing/2010/main"/>
                      </a:ext>
                    </a:extLst>
                  </pic:spPr>
                </pic:pic>
              </a:graphicData>
            </a:graphic>
          </wp:inline>
        </w:drawing>
      </w:r>
    </w:p>
    <w:p w14:paraId="52471106" w14:textId="57A5A9AD" w:rsidR="00455C73" w:rsidRPr="00211071" w:rsidRDefault="00455C73" w:rsidP="00455C73">
      <w:pPr>
        <w:pStyle w:val="Caption"/>
        <w:jc w:val="center"/>
        <w:rPr>
          <w:rFonts w:ascii="Times New Roman" w:hAnsi="Times New Roman" w:cs="Times New Roman"/>
          <w:sz w:val="26"/>
          <w:szCs w:val="26"/>
        </w:rPr>
      </w:pPr>
      <w:bookmarkStart w:id="97" w:name="_Toc44754039"/>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login Admin</w:t>
      </w:r>
      <w:bookmarkEnd w:id="97"/>
    </w:p>
    <w:p w14:paraId="0B65072C" w14:textId="77777777" w:rsidR="00455C73" w:rsidRPr="00211071" w:rsidRDefault="00455C73" w:rsidP="00455C73">
      <w:pPr>
        <w:jc w:val="both"/>
        <w:rPr>
          <w:iCs/>
          <w:sz w:val="26"/>
          <w:szCs w:val="26"/>
        </w:rPr>
      </w:pPr>
      <w:r w:rsidRPr="00211071">
        <w:rPr>
          <w:iCs/>
          <w:sz w:val="26"/>
          <w:szCs w:val="26"/>
        </w:rPr>
        <w:t>Người quản lý đăng nhập tài khoảng hoặc gmail đã đăng kí tại mục UserName. Tiếp tục, nhận đúng password của tài khoản người dùng để đăng nhập vào trang. Sau đó, nhấp chuột vào login để đăng nhập vào trang quản lý.</w:t>
      </w:r>
    </w:p>
    <w:p w14:paraId="3DD0DD5B" w14:textId="77777777" w:rsidR="00455C73" w:rsidRPr="00211071" w:rsidRDefault="00455C73" w:rsidP="00455C73">
      <w:pPr>
        <w:pStyle w:val="ListParagraph"/>
        <w:rPr>
          <w:rFonts w:ascii="Times New Roman" w:hAnsi="Times New Roman" w:cs="Times New Roman"/>
          <w:iCs/>
          <w:sz w:val="26"/>
          <w:szCs w:val="26"/>
        </w:rPr>
      </w:pPr>
    </w:p>
    <w:p w14:paraId="10C8B2A5"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iCs/>
          <w:sz w:val="26"/>
          <w:szCs w:val="26"/>
        </w:rPr>
      </w:pPr>
      <w:r w:rsidRPr="00211071">
        <w:rPr>
          <w:rFonts w:ascii="Times New Roman" w:hAnsi="Times New Roman" w:cs="Times New Roman"/>
          <w:b/>
          <w:sz w:val="26"/>
          <w:szCs w:val="26"/>
        </w:rPr>
        <w:t>Trang chủ admin</w:t>
      </w:r>
    </w:p>
    <w:p w14:paraId="7E7A1B76" w14:textId="59FCB38D" w:rsidR="00455C73" w:rsidRPr="00211071" w:rsidRDefault="00A160AF" w:rsidP="00455C73">
      <w:pPr>
        <w:keepNext/>
      </w:pPr>
      <w:r>
        <w:rPr>
          <w:noProof/>
        </w:rPr>
        <w:drawing>
          <wp:inline distT="0" distB="0" distL="0" distR="0" wp14:anchorId="4E8113AB" wp14:editId="1A07ECDF">
            <wp:extent cx="5733415" cy="3066415"/>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6).png"/>
                    <pic:cNvPicPr/>
                  </pic:nvPicPr>
                  <pic:blipFill>
                    <a:blip r:embed="rId55">
                      <a:extLst>
                        <a:ext uri="{28A0092B-C50C-407E-A947-70E740481C1C}">
                          <a14:useLocalDpi xmlns:a14="http://schemas.microsoft.com/office/drawing/2010/main" val="0"/>
                        </a:ext>
                      </a:extLst>
                    </a:blip>
                    <a:stretch>
                      <a:fillRect/>
                    </a:stretch>
                  </pic:blipFill>
                  <pic:spPr>
                    <a:xfrm>
                      <a:off x="0" y="0"/>
                      <a:ext cx="5733415" cy="3066415"/>
                    </a:xfrm>
                    <a:prstGeom prst="rect">
                      <a:avLst/>
                    </a:prstGeom>
                  </pic:spPr>
                </pic:pic>
              </a:graphicData>
            </a:graphic>
          </wp:inline>
        </w:drawing>
      </w:r>
    </w:p>
    <w:p w14:paraId="2D7C6E90" w14:textId="6CE91E18" w:rsidR="00455C73" w:rsidRPr="00211071" w:rsidRDefault="00455C73" w:rsidP="00455C73">
      <w:pPr>
        <w:pStyle w:val="Caption"/>
        <w:jc w:val="center"/>
        <w:rPr>
          <w:rFonts w:ascii="Times New Roman" w:hAnsi="Times New Roman" w:cs="Times New Roman"/>
          <w:sz w:val="26"/>
          <w:szCs w:val="26"/>
        </w:rPr>
      </w:pPr>
      <w:bookmarkStart w:id="98" w:name="_Toc44754040"/>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12</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chủ Admin</w:t>
      </w:r>
      <w:bookmarkEnd w:id="98"/>
    </w:p>
    <w:p w14:paraId="19AA44FC" w14:textId="77777777" w:rsidR="00455C73" w:rsidRPr="00211071" w:rsidRDefault="00455C73" w:rsidP="00455C73">
      <w:pPr>
        <w:spacing w:line="312" w:lineRule="auto"/>
        <w:jc w:val="both"/>
        <w:rPr>
          <w:iCs/>
          <w:sz w:val="26"/>
          <w:szCs w:val="26"/>
        </w:rPr>
      </w:pPr>
      <w:r w:rsidRPr="00211071">
        <w:rPr>
          <w:iCs/>
          <w:sz w:val="26"/>
          <w:szCs w:val="26"/>
        </w:rPr>
        <w:t xml:space="preserve">Trang chủ hiển thị các bản thống kê doanh thu theo ngày và tháng để giúp người quản lý dễ dàng hơn trong việc theo giỏi và kiểm tra. </w:t>
      </w:r>
    </w:p>
    <w:p w14:paraId="342533A4"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5D56806B" wp14:editId="5A896675">
            <wp:extent cx="1212272" cy="281771"/>
            <wp:effectExtent l="0" t="0" r="698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74690" cy="296279"/>
                    </a:xfrm>
                    <a:prstGeom prst="rect">
                      <a:avLst/>
                    </a:prstGeom>
                  </pic:spPr>
                </pic:pic>
              </a:graphicData>
            </a:graphic>
          </wp:inline>
        </w:drawing>
      </w:r>
      <w:r w:rsidRPr="00211071">
        <w:rPr>
          <w:iCs/>
          <w:sz w:val="26"/>
          <w:szCs w:val="26"/>
        </w:rPr>
        <w:t>, hiển thị danh sách các tài khoản đã đăng kí, cho phép người quản lý xóa, sửa tài khoản người dùng.</w:t>
      </w:r>
    </w:p>
    <w:p w14:paraId="123AE7FB" w14:textId="77777777" w:rsidR="00455C73" w:rsidRPr="00211071" w:rsidRDefault="00455C73" w:rsidP="00455C73">
      <w:pPr>
        <w:spacing w:line="312" w:lineRule="auto"/>
        <w:jc w:val="both"/>
        <w:rPr>
          <w:iCs/>
          <w:sz w:val="26"/>
          <w:szCs w:val="26"/>
        </w:rPr>
      </w:pPr>
      <w:r w:rsidRPr="00211071">
        <w:rPr>
          <w:iCs/>
          <w:sz w:val="26"/>
          <w:szCs w:val="26"/>
        </w:rPr>
        <w:lastRenderedPageBreak/>
        <w:t xml:space="preserve">Người quản lý nhấp chuột vào </w:t>
      </w:r>
      <w:r w:rsidRPr="00211071">
        <w:rPr>
          <w:iCs/>
          <w:noProof/>
          <w:sz w:val="26"/>
          <w:szCs w:val="26"/>
        </w:rPr>
        <w:drawing>
          <wp:inline distT="0" distB="0" distL="0" distR="0" wp14:anchorId="642C6B52" wp14:editId="171E1A4F">
            <wp:extent cx="1308158" cy="270163"/>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326170" cy="273883"/>
                    </a:xfrm>
                    <a:prstGeom prst="rect">
                      <a:avLst/>
                    </a:prstGeom>
                  </pic:spPr>
                </pic:pic>
              </a:graphicData>
            </a:graphic>
          </wp:inline>
        </w:drawing>
      </w:r>
      <w:r w:rsidRPr="00211071">
        <w:rPr>
          <w:iCs/>
          <w:sz w:val="26"/>
          <w:szCs w:val="26"/>
        </w:rPr>
        <w:t>, hiển thị danh sách các sản phẩm được bày bán trong cữa hàng, cho phép người quản lý thêm, xóa, sửa sản phẩm.</w:t>
      </w:r>
    </w:p>
    <w:p w14:paraId="78E25402"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78E4034A" wp14:editId="5E5F2FBB">
            <wp:extent cx="1295400" cy="2534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341911" cy="262548"/>
                    </a:xfrm>
                    <a:prstGeom prst="rect">
                      <a:avLst/>
                    </a:prstGeom>
                  </pic:spPr>
                </pic:pic>
              </a:graphicData>
            </a:graphic>
          </wp:inline>
        </w:drawing>
      </w:r>
      <w:r w:rsidRPr="00211071">
        <w:rPr>
          <w:iCs/>
          <w:sz w:val="26"/>
          <w:szCs w:val="26"/>
        </w:rPr>
        <w:t>, hiển thị danh sách các đơn hàng đã được khách hàng đặc, cho phép người quản lý xóa đơn hàng.</w:t>
      </w:r>
    </w:p>
    <w:p w14:paraId="1DBDCA0A"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04B710E6" wp14:editId="7E0FF39C">
            <wp:extent cx="1794165" cy="29787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6878" cy="303304"/>
                    </a:xfrm>
                    <a:prstGeom prst="rect">
                      <a:avLst/>
                    </a:prstGeom>
                  </pic:spPr>
                </pic:pic>
              </a:graphicData>
            </a:graphic>
          </wp:inline>
        </w:drawing>
      </w:r>
      <w:r w:rsidRPr="00211071">
        <w:rPr>
          <w:iCs/>
          <w:sz w:val="26"/>
          <w:szCs w:val="26"/>
        </w:rPr>
        <w:t>, hiển thị các danh mục sản phẩm có trong cửa hàng.</w:t>
      </w:r>
    </w:p>
    <w:p w14:paraId="14FC981C"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4501A062" wp14:editId="6A729B0D">
            <wp:extent cx="1591840" cy="33943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336" b="21302"/>
                    <a:stretch/>
                  </pic:blipFill>
                  <pic:spPr bwMode="auto">
                    <a:xfrm>
                      <a:off x="0" y="0"/>
                      <a:ext cx="1732227" cy="369372"/>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hiển thị danh sách các nhà cũng cấp sản phẩm, cho phép người quản lý xóa, sửa.</w:t>
      </w:r>
    </w:p>
    <w:p w14:paraId="39641FAC"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49B33E8E" wp14:editId="7C739896">
            <wp:extent cx="1429172" cy="3048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0504" cy="315748"/>
                    </a:xfrm>
                    <a:prstGeom prst="rect">
                      <a:avLst/>
                    </a:prstGeom>
                  </pic:spPr>
                </pic:pic>
              </a:graphicData>
            </a:graphic>
          </wp:inline>
        </w:drawing>
      </w:r>
      <w:r w:rsidRPr="00211071">
        <w:rPr>
          <w:iCs/>
          <w:sz w:val="26"/>
          <w:szCs w:val="26"/>
        </w:rPr>
        <w:t xml:space="preserve">, hiển thị </w:t>
      </w:r>
      <w:r w:rsidRPr="00211071">
        <w:rPr>
          <w:iCs/>
          <w:noProof/>
          <w:sz w:val="26"/>
          <w:szCs w:val="26"/>
        </w:rPr>
        <w:drawing>
          <wp:inline distT="0" distB="0" distL="0" distR="0" wp14:anchorId="79B1ABDF" wp14:editId="301B941B">
            <wp:extent cx="1676400" cy="33649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492" t="21831" r="15071" b="12727"/>
                    <a:stretch/>
                  </pic:blipFill>
                  <pic:spPr bwMode="auto">
                    <a:xfrm>
                      <a:off x="0" y="0"/>
                      <a:ext cx="1719114" cy="345067"/>
                    </a:xfrm>
                    <a:prstGeom prst="rect">
                      <a:avLst/>
                    </a:prstGeom>
                    <a:ln>
                      <a:noFill/>
                    </a:ln>
                    <a:extLst>
                      <a:ext uri="{53640926-AAD7-44D8-BBD7-CCE9431645EC}">
                        <a14:shadowObscured xmlns:a14="http://schemas.microsoft.com/office/drawing/2010/main"/>
                      </a:ext>
                    </a:extLst>
                  </pic:spPr>
                </pic:pic>
              </a:graphicData>
            </a:graphic>
          </wp:inline>
        </w:drawing>
      </w:r>
      <w:r w:rsidRPr="00211071">
        <w:rPr>
          <w:iCs/>
          <w:sz w:val="26"/>
          <w:szCs w:val="26"/>
        </w:rPr>
        <w:t xml:space="preserve"> giúp cho người quản lý dễ dàng kiểm tra doanh thu theo ngày, tháng, năm.</w:t>
      </w:r>
    </w:p>
    <w:p w14:paraId="511FD77C" w14:textId="77777777" w:rsidR="00455C73" w:rsidRPr="00211071" w:rsidRDefault="00455C73" w:rsidP="00455C73">
      <w:pPr>
        <w:spacing w:line="312" w:lineRule="auto"/>
        <w:jc w:val="both"/>
        <w:rPr>
          <w:iCs/>
          <w:sz w:val="26"/>
          <w:szCs w:val="26"/>
        </w:rPr>
      </w:pPr>
      <w:r w:rsidRPr="00211071">
        <w:rPr>
          <w:iCs/>
          <w:sz w:val="26"/>
          <w:szCs w:val="26"/>
        </w:rPr>
        <w:t xml:space="preserve">Người quản lý nhấp chuột vào </w:t>
      </w:r>
      <w:r w:rsidRPr="00211071">
        <w:rPr>
          <w:iCs/>
          <w:noProof/>
          <w:sz w:val="26"/>
          <w:szCs w:val="26"/>
        </w:rPr>
        <w:drawing>
          <wp:inline distT="0" distB="0" distL="0" distR="0" wp14:anchorId="2D0DA0A8" wp14:editId="7ED9267E">
            <wp:extent cx="1734925" cy="374073"/>
            <wp:effectExtent l="0" t="0" r="0" b="698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06935" cy="389599"/>
                    </a:xfrm>
                    <a:prstGeom prst="rect">
                      <a:avLst/>
                    </a:prstGeom>
                  </pic:spPr>
                </pic:pic>
              </a:graphicData>
            </a:graphic>
          </wp:inline>
        </w:drawing>
      </w:r>
      <w:r w:rsidRPr="00211071">
        <w:rPr>
          <w:iCs/>
          <w:sz w:val="26"/>
          <w:szCs w:val="26"/>
        </w:rPr>
        <w:t>, hiển thị danh sách các sản phẩm bán chạy nhất.</w:t>
      </w:r>
    </w:p>
    <w:p w14:paraId="4D9A8D42" w14:textId="77777777" w:rsidR="00455C73" w:rsidRPr="00211071" w:rsidRDefault="00455C73" w:rsidP="00455C73">
      <w:pPr>
        <w:rPr>
          <w:iCs/>
          <w:sz w:val="26"/>
          <w:szCs w:val="26"/>
        </w:rPr>
      </w:pPr>
    </w:p>
    <w:p w14:paraId="3D29F551" w14:textId="77777777" w:rsidR="00455C73" w:rsidRPr="00211071" w:rsidRDefault="00455C73" w:rsidP="00455C73">
      <w:pPr>
        <w:rPr>
          <w:iCs/>
          <w:sz w:val="26"/>
          <w:szCs w:val="26"/>
        </w:rPr>
      </w:pPr>
    </w:p>
    <w:p w14:paraId="0DB50430"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iCs/>
          <w:sz w:val="26"/>
          <w:szCs w:val="26"/>
        </w:rPr>
      </w:pPr>
      <w:r w:rsidRPr="00211071">
        <w:rPr>
          <w:rFonts w:ascii="Times New Roman" w:hAnsi="Times New Roman" w:cs="Times New Roman"/>
          <w:b/>
          <w:sz w:val="26"/>
          <w:szCs w:val="26"/>
        </w:rPr>
        <w:t>Trang Quản lý tài khoản</w:t>
      </w:r>
    </w:p>
    <w:p w14:paraId="746E5E28" w14:textId="77777777" w:rsidR="00455C73" w:rsidRPr="00211071" w:rsidRDefault="00455C73" w:rsidP="00455C73">
      <w:pPr>
        <w:pStyle w:val="ListParagraph"/>
        <w:keepNext/>
        <w:ind w:left="0"/>
        <w:rPr>
          <w:rFonts w:ascii="Times New Roman" w:hAnsi="Times New Roman" w:cs="Times New Roman"/>
        </w:rPr>
      </w:pPr>
      <w:r w:rsidRPr="00211071">
        <w:rPr>
          <w:rFonts w:ascii="Times New Roman" w:hAnsi="Times New Roman" w:cs="Times New Roman"/>
          <w:noProof/>
        </w:rPr>
        <w:drawing>
          <wp:inline distT="0" distB="0" distL="0" distR="0" wp14:anchorId="6BA6AB54" wp14:editId="7407A395">
            <wp:extent cx="5744555" cy="318833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4624"/>
                    <a:stretch/>
                  </pic:blipFill>
                  <pic:spPr bwMode="auto">
                    <a:xfrm>
                      <a:off x="0" y="0"/>
                      <a:ext cx="5747351" cy="3189887"/>
                    </a:xfrm>
                    <a:prstGeom prst="rect">
                      <a:avLst/>
                    </a:prstGeom>
                    <a:ln>
                      <a:noFill/>
                    </a:ln>
                    <a:extLst>
                      <a:ext uri="{53640926-AAD7-44D8-BBD7-CCE9431645EC}">
                        <a14:shadowObscured xmlns:a14="http://schemas.microsoft.com/office/drawing/2010/main"/>
                      </a:ext>
                    </a:extLst>
                  </pic:spPr>
                </pic:pic>
              </a:graphicData>
            </a:graphic>
          </wp:inline>
        </w:drawing>
      </w:r>
    </w:p>
    <w:p w14:paraId="491F11A0" w14:textId="1D9B8EB7" w:rsidR="00455C73" w:rsidRPr="00211071" w:rsidRDefault="00455C73" w:rsidP="00455C73">
      <w:pPr>
        <w:pStyle w:val="Caption"/>
        <w:jc w:val="center"/>
        <w:rPr>
          <w:rFonts w:ascii="Times New Roman" w:hAnsi="Times New Roman" w:cs="Times New Roman"/>
          <w:sz w:val="26"/>
          <w:szCs w:val="26"/>
        </w:rPr>
      </w:pPr>
      <w:bookmarkStart w:id="99" w:name="_Toc44754041"/>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13</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danh sách tài khoản</w:t>
      </w:r>
      <w:bookmarkEnd w:id="99"/>
    </w:p>
    <w:p w14:paraId="47F412F2"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iCs/>
          <w:sz w:val="26"/>
          <w:szCs w:val="26"/>
        </w:rPr>
      </w:pPr>
      <w:r w:rsidRPr="00211071">
        <w:rPr>
          <w:rFonts w:ascii="Times New Roman" w:hAnsi="Times New Roman" w:cs="Times New Roman"/>
          <w:b/>
          <w:sz w:val="26"/>
          <w:szCs w:val="26"/>
        </w:rPr>
        <w:t>Trang quản sản phẩm</w:t>
      </w:r>
    </w:p>
    <w:p w14:paraId="7987B65C" w14:textId="77777777" w:rsidR="00455C73" w:rsidRPr="00211071" w:rsidRDefault="00455C73" w:rsidP="00455C73">
      <w:pPr>
        <w:keepNext/>
        <w:ind w:left="360"/>
      </w:pPr>
      <w:r w:rsidRPr="00211071">
        <w:rPr>
          <w:noProof/>
          <w:sz w:val="26"/>
          <w:szCs w:val="26"/>
        </w:rPr>
        <w:lastRenderedPageBreak/>
        <w:drawing>
          <wp:inline distT="0" distB="0" distL="0" distR="0" wp14:anchorId="641B84E3" wp14:editId="0EC5D8C0">
            <wp:extent cx="5943600" cy="3182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4800"/>
                    <a:stretch/>
                  </pic:blipFill>
                  <pic:spPr bwMode="auto">
                    <a:xfrm>
                      <a:off x="0" y="0"/>
                      <a:ext cx="5943600" cy="3182815"/>
                    </a:xfrm>
                    <a:prstGeom prst="rect">
                      <a:avLst/>
                    </a:prstGeom>
                    <a:ln>
                      <a:noFill/>
                    </a:ln>
                    <a:extLst>
                      <a:ext uri="{53640926-AAD7-44D8-BBD7-CCE9431645EC}">
                        <a14:shadowObscured xmlns:a14="http://schemas.microsoft.com/office/drawing/2010/main"/>
                      </a:ext>
                    </a:extLst>
                  </pic:spPr>
                </pic:pic>
              </a:graphicData>
            </a:graphic>
          </wp:inline>
        </w:drawing>
      </w:r>
    </w:p>
    <w:p w14:paraId="666BEF91" w14:textId="41660C17" w:rsidR="00455C73" w:rsidRPr="00211071" w:rsidRDefault="00455C73" w:rsidP="00455C73">
      <w:pPr>
        <w:pStyle w:val="Caption"/>
        <w:jc w:val="center"/>
        <w:rPr>
          <w:rFonts w:ascii="Times New Roman" w:hAnsi="Times New Roman" w:cs="Times New Roman"/>
          <w:sz w:val="26"/>
          <w:szCs w:val="26"/>
        </w:rPr>
      </w:pPr>
      <w:bookmarkStart w:id="100" w:name="_Toc44754042"/>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14</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danh sách sản phẩm</w:t>
      </w:r>
      <w:bookmarkEnd w:id="100"/>
    </w:p>
    <w:p w14:paraId="55D2692A"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quản lý đơn hàng</w:t>
      </w:r>
    </w:p>
    <w:p w14:paraId="041941C9" w14:textId="77777777" w:rsidR="00455C73" w:rsidRPr="00211071" w:rsidRDefault="00455C73" w:rsidP="00455C73">
      <w:pPr>
        <w:keepNext/>
        <w:ind w:left="360"/>
      </w:pPr>
      <w:r w:rsidRPr="00211071">
        <w:rPr>
          <w:noProof/>
        </w:rPr>
        <w:drawing>
          <wp:inline distT="0" distB="0" distL="0" distR="0" wp14:anchorId="571900E2" wp14:editId="7543D4B6">
            <wp:extent cx="5943600" cy="31710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5150"/>
                    <a:stretch/>
                  </pic:blipFill>
                  <pic:spPr bwMode="auto">
                    <a:xfrm>
                      <a:off x="0" y="0"/>
                      <a:ext cx="5943600" cy="3171092"/>
                    </a:xfrm>
                    <a:prstGeom prst="rect">
                      <a:avLst/>
                    </a:prstGeom>
                    <a:ln>
                      <a:noFill/>
                    </a:ln>
                    <a:extLst>
                      <a:ext uri="{53640926-AAD7-44D8-BBD7-CCE9431645EC}">
                        <a14:shadowObscured xmlns:a14="http://schemas.microsoft.com/office/drawing/2010/main"/>
                      </a:ext>
                    </a:extLst>
                  </pic:spPr>
                </pic:pic>
              </a:graphicData>
            </a:graphic>
          </wp:inline>
        </w:drawing>
      </w:r>
    </w:p>
    <w:p w14:paraId="57FD611C" w14:textId="6A20C643" w:rsidR="00455C73" w:rsidRPr="00211071" w:rsidRDefault="00455C73" w:rsidP="00455C73">
      <w:pPr>
        <w:pStyle w:val="Caption"/>
        <w:jc w:val="center"/>
        <w:rPr>
          <w:rFonts w:ascii="Times New Roman" w:hAnsi="Times New Roman" w:cs="Times New Roman"/>
          <w:sz w:val="26"/>
          <w:szCs w:val="26"/>
        </w:rPr>
      </w:pPr>
      <w:bookmarkStart w:id="101" w:name="_Toc44754043"/>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15</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danh sách đơn hàng</w:t>
      </w:r>
      <w:bookmarkEnd w:id="101"/>
    </w:p>
    <w:p w14:paraId="2E8345A4"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quản lý danh mục sản phẩm</w:t>
      </w:r>
    </w:p>
    <w:p w14:paraId="7D136F94" w14:textId="77777777" w:rsidR="00455C73" w:rsidRPr="00211071" w:rsidRDefault="00455C73" w:rsidP="00455C73">
      <w:pPr>
        <w:keepNext/>
        <w:ind w:left="360"/>
      </w:pPr>
      <w:r w:rsidRPr="00211071">
        <w:rPr>
          <w:noProof/>
        </w:rPr>
        <w:lastRenderedPageBreak/>
        <w:drawing>
          <wp:inline distT="0" distB="0" distL="0" distR="0" wp14:anchorId="46443890" wp14:editId="423ABC43">
            <wp:extent cx="5943600" cy="317109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b="5150"/>
                    <a:stretch/>
                  </pic:blipFill>
                  <pic:spPr bwMode="auto">
                    <a:xfrm>
                      <a:off x="0" y="0"/>
                      <a:ext cx="5943600" cy="3171092"/>
                    </a:xfrm>
                    <a:prstGeom prst="rect">
                      <a:avLst/>
                    </a:prstGeom>
                    <a:ln>
                      <a:noFill/>
                    </a:ln>
                    <a:extLst>
                      <a:ext uri="{53640926-AAD7-44D8-BBD7-CCE9431645EC}">
                        <a14:shadowObscured xmlns:a14="http://schemas.microsoft.com/office/drawing/2010/main"/>
                      </a:ext>
                    </a:extLst>
                  </pic:spPr>
                </pic:pic>
              </a:graphicData>
            </a:graphic>
          </wp:inline>
        </w:drawing>
      </w:r>
    </w:p>
    <w:p w14:paraId="6DAC7A26" w14:textId="24B0EDC6" w:rsidR="00455C73" w:rsidRPr="00211071" w:rsidRDefault="00455C73" w:rsidP="00455C73">
      <w:pPr>
        <w:pStyle w:val="Caption"/>
        <w:jc w:val="center"/>
        <w:rPr>
          <w:rFonts w:ascii="Times New Roman" w:hAnsi="Times New Roman" w:cs="Times New Roman"/>
          <w:sz w:val="26"/>
          <w:szCs w:val="26"/>
        </w:rPr>
      </w:pPr>
      <w:bookmarkStart w:id="102" w:name="_Toc44754044"/>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16</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danh mục sản phẩm</w:t>
      </w:r>
      <w:bookmarkEnd w:id="102"/>
    </w:p>
    <w:p w14:paraId="0CD6E78A"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t>Trang quản lý thông tin nhà cung cấp</w:t>
      </w:r>
    </w:p>
    <w:p w14:paraId="2B7D439E" w14:textId="77777777" w:rsidR="00455C73" w:rsidRPr="00211071" w:rsidRDefault="00455C73" w:rsidP="00455C73">
      <w:pPr>
        <w:keepNext/>
        <w:ind w:left="360"/>
      </w:pPr>
      <w:r w:rsidRPr="00211071">
        <w:rPr>
          <w:noProof/>
        </w:rPr>
        <w:drawing>
          <wp:inline distT="0" distB="0" distL="0" distR="0" wp14:anchorId="625528E9" wp14:editId="780F52ED">
            <wp:extent cx="5943600" cy="31828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800"/>
                    <a:stretch/>
                  </pic:blipFill>
                  <pic:spPr bwMode="auto">
                    <a:xfrm>
                      <a:off x="0" y="0"/>
                      <a:ext cx="5943600" cy="3182815"/>
                    </a:xfrm>
                    <a:prstGeom prst="rect">
                      <a:avLst/>
                    </a:prstGeom>
                    <a:ln>
                      <a:noFill/>
                    </a:ln>
                    <a:extLst>
                      <a:ext uri="{53640926-AAD7-44D8-BBD7-CCE9431645EC}">
                        <a14:shadowObscured xmlns:a14="http://schemas.microsoft.com/office/drawing/2010/main"/>
                      </a:ext>
                    </a:extLst>
                  </pic:spPr>
                </pic:pic>
              </a:graphicData>
            </a:graphic>
          </wp:inline>
        </w:drawing>
      </w:r>
    </w:p>
    <w:p w14:paraId="7F97DDDC" w14:textId="57658CB0" w:rsidR="00455C73" w:rsidRPr="00211071" w:rsidRDefault="00455C73" w:rsidP="00455C73">
      <w:pPr>
        <w:pStyle w:val="Caption"/>
        <w:jc w:val="center"/>
        <w:rPr>
          <w:rFonts w:ascii="Times New Roman" w:hAnsi="Times New Roman" w:cs="Times New Roman"/>
          <w:sz w:val="26"/>
          <w:szCs w:val="26"/>
        </w:rPr>
      </w:pPr>
      <w:bookmarkStart w:id="103" w:name="_Toc44754045"/>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17</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thông tin nhà cung cấp</w:t>
      </w:r>
      <w:bookmarkEnd w:id="103"/>
    </w:p>
    <w:p w14:paraId="00273C7C" w14:textId="77777777"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iCs/>
          <w:sz w:val="26"/>
          <w:szCs w:val="26"/>
        </w:rPr>
      </w:pPr>
      <w:r w:rsidRPr="00211071">
        <w:rPr>
          <w:rFonts w:ascii="Times New Roman" w:hAnsi="Times New Roman" w:cs="Times New Roman"/>
          <w:b/>
          <w:sz w:val="26"/>
          <w:szCs w:val="26"/>
        </w:rPr>
        <w:t>Trang báo cáo thống kê doanh số theo ngày/ tháng/ năm</w:t>
      </w:r>
    </w:p>
    <w:p w14:paraId="7C480263" w14:textId="77777777" w:rsidR="00455C73" w:rsidRPr="00211071" w:rsidRDefault="00455C73" w:rsidP="00455C73">
      <w:pPr>
        <w:keepNext/>
        <w:ind w:left="360"/>
      </w:pPr>
      <w:r w:rsidRPr="00211071">
        <w:rPr>
          <w:noProof/>
        </w:rPr>
        <w:lastRenderedPageBreak/>
        <w:drawing>
          <wp:inline distT="0" distB="0" distL="0" distR="0" wp14:anchorId="7EED3798" wp14:editId="6D7AB8D4">
            <wp:extent cx="5943600"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325"/>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14:paraId="719089A6" w14:textId="148B86CD" w:rsidR="00455C73" w:rsidRPr="00211071" w:rsidRDefault="00455C73" w:rsidP="00455C73">
      <w:pPr>
        <w:pStyle w:val="Caption"/>
        <w:jc w:val="center"/>
        <w:rPr>
          <w:rFonts w:ascii="Times New Roman" w:hAnsi="Times New Roman" w:cs="Times New Roman"/>
          <w:sz w:val="26"/>
          <w:szCs w:val="26"/>
        </w:rPr>
      </w:pPr>
      <w:bookmarkStart w:id="104" w:name="_Toc44754046"/>
      <w:r w:rsidRPr="00211071">
        <w:rPr>
          <w:rFonts w:ascii="Times New Roman" w:hAnsi="Times New Roman" w:cs="Times New Roman"/>
          <w:sz w:val="26"/>
          <w:szCs w:val="26"/>
        </w:rPr>
        <w:t xml:space="preserve">Hình 4.3.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Hình_4.3.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18</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Trang thống kê doanh thu</w:t>
      </w:r>
      <w:bookmarkEnd w:id="104"/>
    </w:p>
    <w:p w14:paraId="6DE12D8D" w14:textId="77777777" w:rsidR="00A160AF" w:rsidRPr="00C448FD" w:rsidRDefault="00A160AF" w:rsidP="00A160AF">
      <w:pPr>
        <w:jc w:val="both"/>
        <w:rPr>
          <w:sz w:val="26"/>
          <w:szCs w:val="26"/>
        </w:rPr>
      </w:pPr>
      <w:r w:rsidRPr="00C448FD">
        <w:rPr>
          <w:sz w:val="26"/>
          <w:szCs w:val="26"/>
        </w:rPr>
        <w:t xml:space="preserve">Người dùng có thể chọn 1 trong 3 loại thống kê </w:t>
      </w:r>
      <w:r w:rsidRPr="00C448FD">
        <w:rPr>
          <w:noProof/>
          <w:sz w:val="26"/>
          <w:szCs w:val="26"/>
        </w:rPr>
        <w:drawing>
          <wp:inline distT="0" distB="0" distL="0" distR="0" wp14:anchorId="57215DDD" wp14:editId="361AD9A0">
            <wp:extent cx="1157567" cy="21082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608" t="14204" r="15284" b="21901"/>
                    <a:stretch/>
                  </pic:blipFill>
                  <pic:spPr bwMode="auto">
                    <a:xfrm>
                      <a:off x="0" y="0"/>
                      <a:ext cx="1238951" cy="225642"/>
                    </a:xfrm>
                    <a:prstGeom prst="rect">
                      <a:avLst/>
                    </a:prstGeom>
                    <a:ln>
                      <a:noFill/>
                    </a:ln>
                    <a:extLst>
                      <a:ext uri="{53640926-AAD7-44D8-BBD7-CCE9431645EC}">
                        <a14:shadowObscured xmlns:a14="http://schemas.microsoft.com/office/drawing/2010/main"/>
                      </a:ext>
                    </a:extLst>
                  </pic:spPr>
                </pic:pic>
              </a:graphicData>
            </a:graphic>
          </wp:inline>
        </w:drawing>
      </w:r>
      <w:r w:rsidRPr="00C448FD">
        <w:rPr>
          <w:sz w:val="26"/>
          <w:szCs w:val="26"/>
        </w:rPr>
        <w:t xml:space="preserve"> theo ngày, tháng năm</w:t>
      </w:r>
    </w:p>
    <w:p w14:paraId="729D6FA2" w14:textId="77777777" w:rsidR="00A160AF" w:rsidRPr="00B11A54" w:rsidRDefault="00A160AF" w:rsidP="00A160AF"/>
    <w:p w14:paraId="1CD08BF8" w14:textId="77777777" w:rsidR="00A160AF" w:rsidRPr="00B11A54" w:rsidRDefault="00A160AF" w:rsidP="00A160AF">
      <w:pPr>
        <w:keepNext/>
      </w:pPr>
      <w:r w:rsidRPr="00B11A54">
        <w:rPr>
          <w:noProof/>
        </w:rPr>
        <w:drawing>
          <wp:inline distT="0" distB="0" distL="0" distR="0" wp14:anchorId="3F1BB002" wp14:editId="243C113F">
            <wp:extent cx="5733415" cy="305562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gay.png"/>
                    <pic:cNvPicPr/>
                  </pic:nvPicPr>
                  <pic:blipFill>
                    <a:blip r:embed="rId71">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07967526" w14:textId="3A2FA1A6" w:rsidR="00A160AF" w:rsidRPr="00B11A54" w:rsidRDefault="00A160AF" w:rsidP="00A160AF">
      <w:pPr>
        <w:pStyle w:val="Caption"/>
        <w:jc w:val="center"/>
        <w:rPr>
          <w:rFonts w:ascii="Times New Roman" w:hAnsi="Times New Roman" w:cs="Times New Roman"/>
          <w:sz w:val="26"/>
          <w:szCs w:val="26"/>
        </w:rPr>
      </w:pPr>
      <w:bookmarkStart w:id="105" w:name="_Toc44625295"/>
      <w:bookmarkStart w:id="106" w:name="_Toc44754047"/>
      <w:r w:rsidRPr="00B11A54">
        <w:rPr>
          <w:rFonts w:ascii="Times New Roman" w:hAnsi="Times New Roman" w:cs="Times New Roman"/>
          <w:sz w:val="26"/>
          <w:szCs w:val="26"/>
        </w:rPr>
        <w:t xml:space="preserve">Hình 4.3. </w:t>
      </w:r>
      <w:r w:rsidRPr="00B11A54">
        <w:rPr>
          <w:rFonts w:ascii="Times New Roman" w:hAnsi="Times New Roman" w:cs="Times New Roman"/>
          <w:sz w:val="26"/>
          <w:szCs w:val="26"/>
        </w:rPr>
        <w:fldChar w:fldCharType="begin"/>
      </w:r>
      <w:r w:rsidRPr="00B11A54">
        <w:rPr>
          <w:rFonts w:ascii="Times New Roman" w:hAnsi="Times New Roman" w:cs="Times New Roman"/>
          <w:sz w:val="26"/>
          <w:szCs w:val="26"/>
        </w:rPr>
        <w:instrText xml:space="preserve"> SEQ Hình_4.3. \* ARABIC </w:instrText>
      </w:r>
      <w:r w:rsidRPr="00B11A54">
        <w:rPr>
          <w:rFonts w:ascii="Times New Roman" w:hAnsi="Times New Roman" w:cs="Times New Roman"/>
          <w:sz w:val="26"/>
          <w:szCs w:val="26"/>
        </w:rPr>
        <w:fldChar w:fldCharType="separate"/>
      </w:r>
      <w:r w:rsidR="00AC2211">
        <w:rPr>
          <w:rFonts w:ascii="Times New Roman" w:hAnsi="Times New Roman" w:cs="Times New Roman"/>
          <w:noProof/>
          <w:sz w:val="26"/>
          <w:szCs w:val="26"/>
        </w:rPr>
        <w:t>19</w:t>
      </w:r>
      <w:r w:rsidRPr="00B11A54">
        <w:rPr>
          <w:rFonts w:ascii="Times New Roman" w:hAnsi="Times New Roman" w:cs="Times New Roman"/>
          <w:sz w:val="26"/>
          <w:szCs w:val="26"/>
        </w:rPr>
        <w:fldChar w:fldCharType="end"/>
      </w:r>
      <w:r w:rsidRPr="00B11A54">
        <w:rPr>
          <w:rFonts w:ascii="Times New Roman" w:hAnsi="Times New Roman" w:cs="Times New Roman"/>
          <w:sz w:val="26"/>
          <w:szCs w:val="26"/>
        </w:rPr>
        <w:t>: Thống kê đơn hàng theo ngày</w:t>
      </w:r>
      <w:bookmarkEnd w:id="105"/>
      <w:bookmarkEnd w:id="106"/>
    </w:p>
    <w:p w14:paraId="3218F44B" w14:textId="77777777" w:rsidR="00A160AF" w:rsidRPr="00B11A54" w:rsidRDefault="00A160AF" w:rsidP="00A160AF">
      <w:pPr>
        <w:jc w:val="both"/>
        <w:rPr>
          <w:sz w:val="26"/>
          <w:szCs w:val="26"/>
        </w:rPr>
      </w:pPr>
      <w:r w:rsidRPr="00B11A54">
        <w:rPr>
          <w:sz w:val="26"/>
          <w:szCs w:val="26"/>
        </w:rPr>
        <w:t xml:space="preserve">Nếu người dùng click vào button ngày thì trên thanh tìm kiếm chỉ cần nhập ngày muốn tìm ví dụ: </w:t>
      </w:r>
      <w:r>
        <w:rPr>
          <w:sz w:val="26"/>
          <w:szCs w:val="26"/>
        </w:rPr>
        <w:t>06</w:t>
      </w:r>
      <w:r w:rsidRPr="00B11A54">
        <w:rPr>
          <w:sz w:val="26"/>
          <w:szCs w:val="26"/>
        </w:rPr>
        <w:t>/</w:t>
      </w:r>
      <w:r>
        <w:rPr>
          <w:sz w:val="26"/>
          <w:szCs w:val="26"/>
        </w:rPr>
        <w:t>25</w:t>
      </w:r>
      <w:r w:rsidRPr="00B11A54">
        <w:rPr>
          <w:sz w:val="26"/>
          <w:szCs w:val="26"/>
        </w:rPr>
        <w:t>/2020</w:t>
      </w:r>
    </w:p>
    <w:p w14:paraId="0260B1A6" w14:textId="77777777" w:rsidR="00A160AF" w:rsidRPr="00B11A54" w:rsidRDefault="00A160AF" w:rsidP="00A160AF"/>
    <w:p w14:paraId="528BDCF5" w14:textId="77777777" w:rsidR="00A160AF" w:rsidRPr="00B11A54" w:rsidRDefault="00A160AF" w:rsidP="00A160AF">
      <w:pPr>
        <w:keepNext/>
      </w:pPr>
      <w:r w:rsidRPr="00B11A54">
        <w:rPr>
          <w:noProof/>
        </w:rPr>
        <w:lastRenderedPageBreak/>
        <w:drawing>
          <wp:inline distT="0" distB="0" distL="0" distR="0" wp14:anchorId="2F6E7388" wp14:editId="3B52F37C">
            <wp:extent cx="5733415" cy="3055620"/>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thang.png"/>
                    <pic:cNvPicPr/>
                  </pic:nvPicPr>
                  <pic:blipFill>
                    <a:blip r:embed="rId72">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5AA890ED" w14:textId="37C34CF5" w:rsidR="00A160AF" w:rsidRPr="00B11A54" w:rsidRDefault="00A160AF" w:rsidP="00A160AF">
      <w:pPr>
        <w:pStyle w:val="Caption"/>
        <w:jc w:val="center"/>
        <w:rPr>
          <w:rFonts w:ascii="Times New Roman" w:hAnsi="Times New Roman" w:cs="Times New Roman"/>
          <w:sz w:val="26"/>
          <w:szCs w:val="26"/>
        </w:rPr>
      </w:pPr>
      <w:bookmarkStart w:id="107" w:name="_Toc44625296"/>
      <w:bookmarkStart w:id="108" w:name="_Toc44754048"/>
      <w:r w:rsidRPr="00B11A54">
        <w:rPr>
          <w:rFonts w:ascii="Times New Roman" w:hAnsi="Times New Roman" w:cs="Times New Roman"/>
          <w:sz w:val="26"/>
          <w:szCs w:val="26"/>
        </w:rPr>
        <w:t xml:space="preserve">Hình 4.3. </w:t>
      </w:r>
      <w:r w:rsidRPr="00B11A54">
        <w:rPr>
          <w:rFonts w:ascii="Times New Roman" w:hAnsi="Times New Roman" w:cs="Times New Roman"/>
          <w:sz w:val="26"/>
          <w:szCs w:val="26"/>
        </w:rPr>
        <w:fldChar w:fldCharType="begin"/>
      </w:r>
      <w:r w:rsidRPr="00B11A54">
        <w:rPr>
          <w:rFonts w:ascii="Times New Roman" w:hAnsi="Times New Roman" w:cs="Times New Roman"/>
          <w:sz w:val="26"/>
          <w:szCs w:val="26"/>
        </w:rPr>
        <w:instrText xml:space="preserve"> SEQ Hình_4.3. \* ARABIC </w:instrText>
      </w:r>
      <w:r w:rsidRPr="00B11A54">
        <w:rPr>
          <w:rFonts w:ascii="Times New Roman" w:hAnsi="Times New Roman" w:cs="Times New Roman"/>
          <w:sz w:val="26"/>
          <w:szCs w:val="26"/>
        </w:rPr>
        <w:fldChar w:fldCharType="separate"/>
      </w:r>
      <w:r w:rsidR="00AC2211">
        <w:rPr>
          <w:rFonts w:ascii="Times New Roman" w:hAnsi="Times New Roman" w:cs="Times New Roman"/>
          <w:noProof/>
          <w:sz w:val="26"/>
          <w:szCs w:val="26"/>
        </w:rPr>
        <w:t>20</w:t>
      </w:r>
      <w:r w:rsidRPr="00B11A54">
        <w:rPr>
          <w:rFonts w:ascii="Times New Roman" w:hAnsi="Times New Roman" w:cs="Times New Roman"/>
          <w:sz w:val="26"/>
          <w:szCs w:val="26"/>
        </w:rPr>
        <w:fldChar w:fldCharType="end"/>
      </w:r>
      <w:r w:rsidRPr="00B11A54">
        <w:rPr>
          <w:rFonts w:ascii="Times New Roman" w:hAnsi="Times New Roman" w:cs="Times New Roman"/>
          <w:sz w:val="26"/>
          <w:szCs w:val="26"/>
        </w:rPr>
        <w:t>: Thống kê đơn hàng theo tháng</w:t>
      </w:r>
      <w:bookmarkEnd w:id="107"/>
      <w:bookmarkEnd w:id="108"/>
    </w:p>
    <w:p w14:paraId="0FCCB07D" w14:textId="77777777" w:rsidR="00A160AF" w:rsidRPr="00B11A54" w:rsidRDefault="00A160AF" w:rsidP="00A160AF">
      <w:pPr>
        <w:jc w:val="both"/>
        <w:rPr>
          <w:sz w:val="26"/>
          <w:szCs w:val="26"/>
        </w:rPr>
      </w:pPr>
      <w:r w:rsidRPr="00B11A54">
        <w:rPr>
          <w:sz w:val="26"/>
          <w:szCs w:val="26"/>
        </w:rPr>
        <w:t>Nếu người dùng click vào button tháng thì trên thanh tìm kiếm chỉ cần nhập ngày muốn tìm ví dụ: 07/2020</w:t>
      </w:r>
    </w:p>
    <w:p w14:paraId="3A9B5D77" w14:textId="77777777" w:rsidR="00A160AF" w:rsidRPr="00B11A54" w:rsidRDefault="00A160AF" w:rsidP="00A160AF"/>
    <w:p w14:paraId="755D5E97" w14:textId="77777777" w:rsidR="00A160AF" w:rsidRPr="00B11A54" w:rsidRDefault="00A160AF" w:rsidP="00A160AF">
      <w:pPr>
        <w:keepNext/>
      </w:pPr>
      <w:r w:rsidRPr="00B11A54">
        <w:rPr>
          <w:noProof/>
        </w:rPr>
        <w:drawing>
          <wp:inline distT="0" distB="0" distL="0" distR="0" wp14:anchorId="7853B608" wp14:editId="3E7B56E1">
            <wp:extent cx="5733415" cy="305562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nam.png"/>
                    <pic:cNvPicPr/>
                  </pic:nvPicPr>
                  <pic:blipFill>
                    <a:blip r:embed="rId73">
                      <a:extLst>
                        <a:ext uri="{28A0092B-C50C-407E-A947-70E740481C1C}">
                          <a14:useLocalDpi xmlns:a14="http://schemas.microsoft.com/office/drawing/2010/main" val="0"/>
                        </a:ext>
                      </a:extLst>
                    </a:blip>
                    <a:stretch>
                      <a:fillRect/>
                    </a:stretch>
                  </pic:blipFill>
                  <pic:spPr>
                    <a:xfrm>
                      <a:off x="0" y="0"/>
                      <a:ext cx="5733415" cy="3055620"/>
                    </a:xfrm>
                    <a:prstGeom prst="rect">
                      <a:avLst/>
                    </a:prstGeom>
                  </pic:spPr>
                </pic:pic>
              </a:graphicData>
            </a:graphic>
          </wp:inline>
        </w:drawing>
      </w:r>
    </w:p>
    <w:p w14:paraId="1A02C82F" w14:textId="1B5A6284" w:rsidR="00A160AF" w:rsidRPr="00B11A54" w:rsidRDefault="00A160AF" w:rsidP="00A160AF">
      <w:pPr>
        <w:pStyle w:val="Caption"/>
        <w:jc w:val="center"/>
        <w:rPr>
          <w:rFonts w:ascii="Times New Roman" w:hAnsi="Times New Roman" w:cs="Times New Roman"/>
          <w:sz w:val="26"/>
          <w:szCs w:val="26"/>
        </w:rPr>
      </w:pPr>
      <w:bookmarkStart w:id="109" w:name="_Toc44625297"/>
      <w:bookmarkStart w:id="110" w:name="_Toc44754049"/>
      <w:r w:rsidRPr="00B11A54">
        <w:rPr>
          <w:rFonts w:ascii="Times New Roman" w:hAnsi="Times New Roman" w:cs="Times New Roman"/>
          <w:sz w:val="26"/>
          <w:szCs w:val="26"/>
        </w:rPr>
        <w:t xml:space="preserve">Hình 4.3. </w:t>
      </w:r>
      <w:r w:rsidRPr="00B11A54">
        <w:rPr>
          <w:rFonts w:ascii="Times New Roman" w:hAnsi="Times New Roman" w:cs="Times New Roman"/>
          <w:sz w:val="26"/>
          <w:szCs w:val="26"/>
        </w:rPr>
        <w:fldChar w:fldCharType="begin"/>
      </w:r>
      <w:r w:rsidRPr="00B11A54">
        <w:rPr>
          <w:rFonts w:ascii="Times New Roman" w:hAnsi="Times New Roman" w:cs="Times New Roman"/>
          <w:sz w:val="26"/>
          <w:szCs w:val="26"/>
        </w:rPr>
        <w:instrText xml:space="preserve"> SEQ Hình_4.3. \* ARABIC </w:instrText>
      </w:r>
      <w:r w:rsidRPr="00B11A54">
        <w:rPr>
          <w:rFonts w:ascii="Times New Roman" w:hAnsi="Times New Roman" w:cs="Times New Roman"/>
          <w:sz w:val="26"/>
          <w:szCs w:val="26"/>
        </w:rPr>
        <w:fldChar w:fldCharType="separate"/>
      </w:r>
      <w:r w:rsidR="00AC2211">
        <w:rPr>
          <w:rFonts w:ascii="Times New Roman" w:hAnsi="Times New Roman" w:cs="Times New Roman"/>
          <w:noProof/>
          <w:sz w:val="26"/>
          <w:szCs w:val="26"/>
        </w:rPr>
        <w:t>21</w:t>
      </w:r>
      <w:r w:rsidRPr="00B11A54">
        <w:rPr>
          <w:rFonts w:ascii="Times New Roman" w:hAnsi="Times New Roman" w:cs="Times New Roman"/>
          <w:sz w:val="26"/>
          <w:szCs w:val="26"/>
        </w:rPr>
        <w:fldChar w:fldCharType="end"/>
      </w:r>
      <w:r w:rsidRPr="00B11A54">
        <w:rPr>
          <w:rFonts w:ascii="Times New Roman" w:hAnsi="Times New Roman" w:cs="Times New Roman"/>
          <w:sz w:val="26"/>
          <w:szCs w:val="26"/>
        </w:rPr>
        <w:t>: Thống kê đơn hàng theo năm</w:t>
      </w:r>
      <w:bookmarkEnd w:id="109"/>
      <w:bookmarkEnd w:id="110"/>
    </w:p>
    <w:p w14:paraId="77C67A54" w14:textId="77777777" w:rsidR="00A160AF" w:rsidRPr="00B11A54" w:rsidRDefault="00A160AF" w:rsidP="00A160AF">
      <w:pPr>
        <w:jc w:val="both"/>
        <w:rPr>
          <w:sz w:val="26"/>
          <w:szCs w:val="26"/>
        </w:rPr>
      </w:pPr>
      <w:r w:rsidRPr="00B11A54">
        <w:rPr>
          <w:sz w:val="26"/>
          <w:szCs w:val="26"/>
        </w:rPr>
        <w:t>Nếu người dùng click vào button năm thì trên thanh tìm kiếm chỉ cần nhập ngày muốn tìm ví dụ: 2020</w:t>
      </w:r>
    </w:p>
    <w:p w14:paraId="144FDEC1" w14:textId="77777777" w:rsidR="00A160AF" w:rsidRDefault="00A160AF" w:rsidP="00A160AF">
      <w:r>
        <w:br w:type="page"/>
      </w:r>
    </w:p>
    <w:p w14:paraId="50FD8CEE" w14:textId="67200A42" w:rsidR="00455C73" w:rsidRPr="00211071" w:rsidRDefault="00455C73" w:rsidP="00455C73">
      <w:pPr>
        <w:pStyle w:val="ListParagraph"/>
        <w:numPr>
          <w:ilvl w:val="0"/>
          <w:numId w:val="2"/>
        </w:numPr>
        <w:spacing w:line="312" w:lineRule="auto"/>
        <w:ind w:left="714" w:hanging="357"/>
        <w:contextualSpacing w:val="0"/>
        <w:rPr>
          <w:rFonts w:ascii="Times New Roman" w:hAnsi="Times New Roman" w:cs="Times New Roman"/>
          <w:b/>
          <w:sz w:val="26"/>
          <w:szCs w:val="26"/>
        </w:rPr>
      </w:pPr>
      <w:r w:rsidRPr="00211071">
        <w:rPr>
          <w:rFonts w:ascii="Times New Roman" w:hAnsi="Times New Roman" w:cs="Times New Roman"/>
          <w:b/>
          <w:sz w:val="26"/>
          <w:szCs w:val="26"/>
        </w:rPr>
        <w:lastRenderedPageBreak/>
        <w:t>Trang thống kê sản phẩm bán chạy</w:t>
      </w:r>
    </w:p>
    <w:p w14:paraId="08D13600" w14:textId="77777777" w:rsidR="007D6836" w:rsidRDefault="00455C73" w:rsidP="007D6836">
      <w:pPr>
        <w:keepNext/>
        <w:ind w:left="360"/>
      </w:pPr>
      <w:r w:rsidRPr="00211071">
        <w:rPr>
          <w:noProof/>
        </w:rPr>
        <w:drawing>
          <wp:inline distT="0" distB="0" distL="0" distR="0" wp14:anchorId="18118B8A" wp14:editId="7422DD9C">
            <wp:extent cx="5943600" cy="31652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51" b="5676"/>
                    <a:stretch/>
                  </pic:blipFill>
                  <pic:spPr bwMode="auto">
                    <a:xfrm>
                      <a:off x="0" y="0"/>
                      <a:ext cx="5943600" cy="3165231"/>
                    </a:xfrm>
                    <a:prstGeom prst="rect">
                      <a:avLst/>
                    </a:prstGeom>
                    <a:ln>
                      <a:noFill/>
                    </a:ln>
                    <a:extLst>
                      <a:ext uri="{53640926-AAD7-44D8-BBD7-CCE9431645EC}">
                        <a14:shadowObscured xmlns:a14="http://schemas.microsoft.com/office/drawing/2010/main"/>
                      </a:ext>
                    </a:extLst>
                  </pic:spPr>
                </pic:pic>
              </a:graphicData>
            </a:graphic>
          </wp:inline>
        </w:drawing>
      </w:r>
    </w:p>
    <w:p w14:paraId="2A146865" w14:textId="7E10303F" w:rsidR="00455C73" w:rsidRPr="00211071" w:rsidRDefault="007D6836" w:rsidP="007D6836">
      <w:pPr>
        <w:pStyle w:val="Caption"/>
        <w:jc w:val="center"/>
      </w:pPr>
      <w:bookmarkStart w:id="111" w:name="_Toc44754050"/>
      <w:r w:rsidRPr="007D6836">
        <w:rPr>
          <w:rFonts w:ascii="Times New Roman" w:hAnsi="Times New Roman" w:cs="Times New Roman"/>
          <w:sz w:val="22"/>
        </w:rPr>
        <w:t>Hình 4.3.</w:t>
      </w:r>
      <w:r w:rsidRPr="007D6836">
        <w:rPr>
          <w:rFonts w:ascii="Times New Roman" w:hAnsi="Times New Roman" w:cs="Times New Roman"/>
          <w:i w:val="0"/>
          <w:sz w:val="22"/>
        </w:rPr>
        <w:t xml:space="preserve"> </w:t>
      </w:r>
      <w:r w:rsidRPr="007D6836">
        <w:rPr>
          <w:rFonts w:ascii="Times New Roman" w:hAnsi="Times New Roman" w:cs="Times New Roman"/>
          <w:i w:val="0"/>
          <w:sz w:val="22"/>
        </w:rPr>
        <w:fldChar w:fldCharType="begin"/>
      </w:r>
      <w:r w:rsidRPr="007D6836">
        <w:rPr>
          <w:rFonts w:ascii="Times New Roman" w:hAnsi="Times New Roman" w:cs="Times New Roman"/>
          <w:i w:val="0"/>
          <w:sz w:val="22"/>
        </w:rPr>
        <w:instrText xml:space="preserve"> SEQ Hình_4.3. \* ARABIC </w:instrText>
      </w:r>
      <w:r w:rsidRPr="007D6836">
        <w:rPr>
          <w:rFonts w:ascii="Times New Roman" w:hAnsi="Times New Roman" w:cs="Times New Roman"/>
          <w:i w:val="0"/>
          <w:sz w:val="22"/>
        </w:rPr>
        <w:fldChar w:fldCharType="separate"/>
      </w:r>
      <w:r w:rsidR="00AC2211">
        <w:rPr>
          <w:rFonts w:ascii="Times New Roman" w:hAnsi="Times New Roman" w:cs="Times New Roman"/>
          <w:i w:val="0"/>
          <w:noProof/>
          <w:sz w:val="22"/>
        </w:rPr>
        <w:t>22</w:t>
      </w:r>
      <w:r w:rsidRPr="007D6836">
        <w:rPr>
          <w:rFonts w:ascii="Times New Roman" w:hAnsi="Times New Roman" w:cs="Times New Roman"/>
          <w:i w:val="0"/>
          <w:sz w:val="22"/>
        </w:rPr>
        <w:fldChar w:fldCharType="end"/>
      </w:r>
      <w:r w:rsidRPr="007D6836">
        <w:rPr>
          <w:rFonts w:ascii="Times New Roman" w:hAnsi="Times New Roman" w:cs="Times New Roman"/>
          <w:i w:val="0"/>
          <w:sz w:val="22"/>
        </w:rPr>
        <w:t>:</w:t>
      </w:r>
      <w:r w:rsidRPr="007D6836">
        <w:rPr>
          <w:sz w:val="22"/>
        </w:rPr>
        <w:t xml:space="preserve"> </w:t>
      </w:r>
      <w:r w:rsidRPr="00211071">
        <w:rPr>
          <w:rFonts w:ascii="Times New Roman" w:hAnsi="Times New Roman" w:cs="Times New Roman"/>
          <w:sz w:val="26"/>
          <w:szCs w:val="26"/>
        </w:rPr>
        <w:t>Trang top 10 sản phẩm bán chạy</w:t>
      </w:r>
      <w:bookmarkEnd w:id="111"/>
    </w:p>
    <w:p w14:paraId="61B3A448" w14:textId="77777777" w:rsidR="00455C73" w:rsidRPr="00211071" w:rsidRDefault="00455C73" w:rsidP="00D30E9C">
      <w:pPr>
        <w:pStyle w:val="Heading2"/>
        <w:numPr>
          <w:ilvl w:val="1"/>
          <w:numId w:val="40"/>
        </w:numPr>
        <w:spacing w:before="120" w:after="120" w:line="312" w:lineRule="auto"/>
        <w:ind w:left="851" w:hanging="491"/>
        <w:jc w:val="left"/>
        <w:rPr>
          <w:rFonts w:ascii="Times New Roman" w:hAnsi="Times New Roman"/>
          <w:sz w:val="26"/>
          <w:szCs w:val="26"/>
        </w:rPr>
      </w:pPr>
      <w:r w:rsidRPr="00211071">
        <w:rPr>
          <w:rFonts w:ascii="Times New Roman" w:hAnsi="Times New Roman"/>
          <w:sz w:val="26"/>
          <w:szCs w:val="26"/>
        </w:rPr>
        <w:br w:type="page"/>
      </w:r>
      <w:bookmarkStart w:id="112" w:name="_Toc44754073"/>
      <w:r w:rsidRPr="00211071">
        <w:rPr>
          <w:rFonts w:ascii="Times New Roman" w:hAnsi="Times New Roman"/>
          <w:sz w:val="26"/>
          <w:szCs w:val="26"/>
        </w:rPr>
        <w:lastRenderedPageBreak/>
        <w:t>Những chức năng chính của hệ thống</w:t>
      </w:r>
      <w:bookmarkEnd w:id="112"/>
    </w:p>
    <w:p w14:paraId="43B24C13" w14:textId="77777777" w:rsidR="00455C73" w:rsidRPr="00211071" w:rsidRDefault="00455C73" w:rsidP="00D30E9C">
      <w:pPr>
        <w:pStyle w:val="ListParagraph"/>
        <w:numPr>
          <w:ilvl w:val="2"/>
          <w:numId w:val="30"/>
        </w:numPr>
        <w:spacing w:line="312" w:lineRule="auto"/>
        <w:ind w:left="1276" w:hanging="698"/>
        <w:contextualSpacing w:val="0"/>
        <w:outlineLvl w:val="2"/>
        <w:rPr>
          <w:rFonts w:ascii="Times New Roman" w:hAnsi="Times New Roman" w:cs="Times New Roman"/>
          <w:bCs/>
          <w:sz w:val="26"/>
          <w:szCs w:val="26"/>
        </w:rPr>
      </w:pPr>
      <w:bookmarkStart w:id="113" w:name="_Toc44754074"/>
      <w:r w:rsidRPr="00211071">
        <w:rPr>
          <w:rFonts w:ascii="Times New Roman" w:hAnsi="Times New Roman" w:cs="Times New Roman"/>
          <w:bCs/>
          <w:sz w:val="26"/>
          <w:szCs w:val="26"/>
        </w:rPr>
        <w:t>Chức năng đăng nhập</w:t>
      </w:r>
      <w:bookmarkEnd w:id="113"/>
    </w:p>
    <w:p w14:paraId="4411A1C9" w14:textId="77777777" w:rsidR="00455C73" w:rsidRPr="00211071" w:rsidRDefault="00455C73" w:rsidP="00455C73">
      <w:pPr>
        <w:keepNext/>
      </w:pPr>
      <w:r w:rsidRPr="00211071">
        <w:rPr>
          <w:noProof/>
          <w:sz w:val="26"/>
          <w:szCs w:val="26"/>
        </w:rPr>
        <w:drawing>
          <wp:inline distT="0" distB="0" distL="0" distR="0" wp14:anchorId="789C9783" wp14:editId="1F2767A2">
            <wp:extent cx="5761014" cy="4207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ogin_S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3096" cy="4209031"/>
                    </a:xfrm>
                    <a:prstGeom prst="rect">
                      <a:avLst/>
                    </a:prstGeom>
                  </pic:spPr>
                </pic:pic>
              </a:graphicData>
            </a:graphic>
          </wp:inline>
        </w:drawing>
      </w:r>
    </w:p>
    <w:p w14:paraId="737881EB" w14:textId="0DFBD97B" w:rsidR="00455C73" w:rsidRPr="00211071" w:rsidRDefault="00455C73" w:rsidP="00455C73">
      <w:pPr>
        <w:pStyle w:val="Caption"/>
        <w:jc w:val="center"/>
        <w:rPr>
          <w:rFonts w:ascii="Times New Roman" w:hAnsi="Times New Roman" w:cs="Times New Roman"/>
          <w:sz w:val="26"/>
          <w:szCs w:val="26"/>
        </w:rPr>
      </w:pPr>
      <w:bookmarkStart w:id="114" w:name="_Toc44754017"/>
      <w:r w:rsidRPr="00211071">
        <w:rPr>
          <w:rFonts w:ascii="Times New Roman" w:hAnsi="Times New Roman" w:cs="Times New Roman"/>
          <w:sz w:val="26"/>
          <w:szCs w:val="26"/>
        </w:rPr>
        <w:t xml:space="preserve">Hình 3.3.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Hình_3.3.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1</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Login</w:t>
      </w:r>
      <w:bookmarkEnd w:id="114"/>
    </w:p>
    <w:p w14:paraId="711D15C5" w14:textId="77777777" w:rsidR="00455C73" w:rsidRPr="00211071" w:rsidRDefault="00455C73" w:rsidP="00455C73">
      <w:pPr>
        <w:pStyle w:val="ListParagraph"/>
        <w:ind w:left="0"/>
        <w:rPr>
          <w:rFonts w:ascii="Times New Roman" w:hAnsi="Times New Roman" w:cs="Times New Roman"/>
          <w:bCs/>
          <w:sz w:val="26"/>
          <w:szCs w:val="26"/>
        </w:rPr>
      </w:pPr>
    </w:p>
    <w:p w14:paraId="03D91B15" w14:textId="77777777" w:rsidR="00455C73" w:rsidRPr="00211071" w:rsidRDefault="00455C73" w:rsidP="00455C73">
      <w:pPr>
        <w:pStyle w:val="ListParagraph"/>
        <w:numPr>
          <w:ilvl w:val="0"/>
          <w:numId w:val="22"/>
        </w:numPr>
        <w:spacing w:line="312" w:lineRule="auto"/>
        <w:contextualSpacing w:val="0"/>
        <w:jc w:val="left"/>
        <w:rPr>
          <w:rFonts w:ascii="Times New Roman" w:hAnsi="Times New Roman" w:cs="Times New Roman"/>
          <w:sz w:val="26"/>
          <w:szCs w:val="26"/>
        </w:rPr>
      </w:pPr>
      <w:r w:rsidRPr="00211071">
        <w:rPr>
          <w:rFonts w:ascii="Times New Roman" w:hAnsi="Times New Roman" w:cs="Times New Roman"/>
          <w:sz w:val="26"/>
          <w:szCs w:val="26"/>
        </w:rPr>
        <w:t>Mô tả</w:t>
      </w:r>
    </w:p>
    <w:p w14:paraId="3AF0B97D" w14:textId="77777777" w:rsidR="00455C73" w:rsidRPr="00211071" w:rsidRDefault="00455C73" w:rsidP="00455C73">
      <w:pPr>
        <w:spacing w:line="312" w:lineRule="auto"/>
        <w:ind w:left="709"/>
        <w:jc w:val="both"/>
        <w:rPr>
          <w:sz w:val="26"/>
          <w:szCs w:val="26"/>
        </w:rPr>
      </w:pPr>
      <w:r w:rsidRPr="00211071">
        <w:rPr>
          <w:sz w:val="26"/>
          <w:szCs w:val="26"/>
        </w:rPr>
        <w:t>Chức năng này cho phép người dùng đăng nhập vào tài khoản mình đã đăng ký</w:t>
      </w:r>
    </w:p>
    <w:p w14:paraId="4008C77A" w14:textId="77777777" w:rsidR="00455C73" w:rsidRPr="00211071" w:rsidRDefault="00455C73" w:rsidP="00455C73">
      <w:pPr>
        <w:spacing w:line="312" w:lineRule="auto"/>
        <w:ind w:left="709"/>
        <w:jc w:val="both"/>
        <w:rPr>
          <w:sz w:val="26"/>
          <w:szCs w:val="26"/>
        </w:rPr>
      </w:pPr>
      <w:r w:rsidRPr="00211071">
        <w:rPr>
          <w:sz w:val="26"/>
          <w:szCs w:val="26"/>
        </w:rPr>
        <w:t>Actor sử dụng chức năng này: Khách hàng và Quản trị viên</w:t>
      </w:r>
    </w:p>
    <w:p w14:paraId="2BD96FB5" w14:textId="77777777" w:rsidR="00455C73" w:rsidRPr="00211071" w:rsidRDefault="00455C73" w:rsidP="00455C73">
      <w:pPr>
        <w:pStyle w:val="ListParagraph"/>
        <w:numPr>
          <w:ilvl w:val="0"/>
          <w:numId w:val="2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chính</w:t>
      </w:r>
    </w:p>
    <w:p w14:paraId="4F9F4B2B" w14:textId="77777777" w:rsidR="00455C73" w:rsidRPr="00211071" w:rsidRDefault="00455C73" w:rsidP="00455C73">
      <w:pPr>
        <w:spacing w:line="312" w:lineRule="auto"/>
        <w:ind w:left="709"/>
        <w:jc w:val="both"/>
        <w:rPr>
          <w:sz w:val="26"/>
          <w:szCs w:val="26"/>
        </w:rPr>
      </w:pPr>
      <w:r w:rsidRPr="00211071">
        <w:rPr>
          <w:sz w:val="26"/>
          <w:szCs w:val="26"/>
        </w:rPr>
        <w:t>Đăng nhập thành công</w:t>
      </w:r>
    </w:p>
    <w:p w14:paraId="2D139759"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bán hàng điện tử</w:t>
      </w:r>
    </w:p>
    <w:p w14:paraId="63A20C4B"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nhập trên màn hình</w:t>
      </w:r>
    </w:p>
    <w:p w14:paraId="5ABE86B7"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nhập có các trường để nhập thông tin tài khoản và mật khẩu</w:t>
      </w:r>
    </w:p>
    <w:p w14:paraId="5A4302C8" w14:textId="77777777" w:rsidR="00455C73" w:rsidRPr="00211071" w:rsidRDefault="00455C73" w:rsidP="00455C73">
      <w:pPr>
        <w:spacing w:line="312" w:lineRule="auto"/>
        <w:ind w:left="709"/>
        <w:jc w:val="both"/>
        <w:rPr>
          <w:sz w:val="26"/>
          <w:szCs w:val="26"/>
        </w:rPr>
      </w:pPr>
      <w:r w:rsidRPr="00211071">
        <w:rPr>
          <w:sz w:val="26"/>
          <w:szCs w:val="26"/>
        </w:rPr>
        <w:t>Bước 4: Người dùng điền thông tin và trường “Tên đăng nhập” và “Mật khẩu”</w:t>
      </w:r>
    </w:p>
    <w:p w14:paraId="57CE8680" w14:textId="77777777" w:rsidR="00455C73" w:rsidRPr="00211071" w:rsidRDefault="00455C73" w:rsidP="00455C73">
      <w:pPr>
        <w:spacing w:line="312" w:lineRule="auto"/>
        <w:ind w:left="709"/>
        <w:jc w:val="both"/>
        <w:rPr>
          <w:sz w:val="26"/>
          <w:szCs w:val="26"/>
        </w:rPr>
      </w:pPr>
      <w:r w:rsidRPr="00211071">
        <w:rPr>
          <w:sz w:val="26"/>
          <w:szCs w:val="26"/>
        </w:rPr>
        <w:t xml:space="preserve">Bước 5: Nhấn nút Đăng nhập </w:t>
      </w:r>
    </w:p>
    <w:p w14:paraId="290AC028" w14:textId="77777777" w:rsidR="00455C73" w:rsidRPr="00211071" w:rsidRDefault="00455C73" w:rsidP="00455C73">
      <w:pPr>
        <w:spacing w:line="312" w:lineRule="auto"/>
        <w:ind w:left="709"/>
        <w:jc w:val="both"/>
        <w:rPr>
          <w:sz w:val="26"/>
          <w:szCs w:val="26"/>
        </w:rPr>
      </w:pPr>
      <w:r w:rsidRPr="00211071">
        <w:rPr>
          <w:sz w:val="26"/>
          <w:szCs w:val="26"/>
        </w:rPr>
        <w:t>Bước 6: Đăng nhập thành công và trở về trang chủ</w:t>
      </w:r>
    </w:p>
    <w:p w14:paraId="1C7A8857" w14:textId="77777777" w:rsidR="00455C73" w:rsidRPr="00211071" w:rsidRDefault="00455C73" w:rsidP="00455C73">
      <w:pPr>
        <w:spacing w:line="312" w:lineRule="auto"/>
        <w:ind w:left="709"/>
        <w:jc w:val="both"/>
        <w:rPr>
          <w:sz w:val="26"/>
          <w:szCs w:val="26"/>
        </w:rPr>
      </w:pPr>
      <w:r w:rsidRPr="00211071">
        <w:rPr>
          <w:sz w:val="26"/>
          <w:szCs w:val="26"/>
        </w:rPr>
        <w:t>Bước 7: Kết thúc đăng nhập.</w:t>
      </w:r>
    </w:p>
    <w:p w14:paraId="23CD21DD" w14:textId="77777777" w:rsidR="00455C73" w:rsidRPr="00211071" w:rsidRDefault="00455C73" w:rsidP="00455C73">
      <w:pPr>
        <w:pStyle w:val="ListParagraph"/>
        <w:numPr>
          <w:ilvl w:val="0"/>
          <w:numId w:val="2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thay thế</w:t>
      </w:r>
    </w:p>
    <w:p w14:paraId="0F98CDDD" w14:textId="77777777" w:rsidR="00455C73" w:rsidRPr="00211071" w:rsidRDefault="00455C73" w:rsidP="00455C73">
      <w:pPr>
        <w:pStyle w:val="ListParagraph"/>
        <w:numPr>
          <w:ilvl w:val="0"/>
          <w:numId w:val="21"/>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lastRenderedPageBreak/>
        <w:t>Đăng nhập không thành công vì nhập sai Tên đăng nhập</w:t>
      </w:r>
    </w:p>
    <w:p w14:paraId="741E6210" w14:textId="0C92AD67" w:rsidR="00455C73" w:rsidRPr="00211071" w:rsidRDefault="00455C73" w:rsidP="00455C73">
      <w:pPr>
        <w:spacing w:line="312" w:lineRule="auto"/>
        <w:ind w:left="709"/>
        <w:jc w:val="both"/>
        <w:rPr>
          <w:sz w:val="26"/>
          <w:szCs w:val="26"/>
        </w:rPr>
      </w:pPr>
      <w:r w:rsidRPr="00211071">
        <w:rPr>
          <w:sz w:val="26"/>
          <w:szCs w:val="26"/>
        </w:rPr>
        <w:t xml:space="preserve">Bước 1: Truy cập vào website </w:t>
      </w:r>
      <w:r w:rsidR="00B81D53">
        <w:rPr>
          <w:sz w:val="26"/>
          <w:szCs w:val="26"/>
        </w:rPr>
        <w:t>“Electro store”</w:t>
      </w:r>
    </w:p>
    <w:p w14:paraId="4CA4E44A"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nhập trên màn hình</w:t>
      </w:r>
    </w:p>
    <w:p w14:paraId="6CD6DB0C"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nhập có các trường để nhập thông tin tài khoản và mật khẩu</w:t>
      </w:r>
    </w:p>
    <w:p w14:paraId="099E5858" w14:textId="77777777" w:rsidR="00455C73" w:rsidRPr="00211071" w:rsidRDefault="00455C73" w:rsidP="00455C73">
      <w:pPr>
        <w:spacing w:line="312" w:lineRule="auto"/>
        <w:ind w:left="709"/>
        <w:jc w:val="both"/>
        <w:rPr>
          <w:sz w:val="26"/>
          <w:szCs w:val="26"/>
        </w:rPr>
      </w:pPr>
      <w:r w:rsidRPr="00211071">
        <w:rPr>
          <w:sz w:val="26"/>
          <w:szCs w:val="26"/>
        </w:rPr>
        <w:t>Bước 4: Người dùng điền thông tin và trường “Tên đăng nhập” và “Mật khẩu”</w:t>
      </w:r>
    </w:p>
    <w:p w14:paraId="1AAFDA8C" w14:textId="77777777" w:rsidR="00455C73" w:rsidRPr="00211071" w:rsidRDefault="00455C73" w:rsidP="00455C73">
      <w:pPr>
        <w:spacing w:line="312" w:lineRule="auto"/>
        <w:ind w:left="709"/>
        <w:jc w:val="both"/>
        <w:rPr>
          <w:sz w:val="26"/>
          <w:szCs w:val="26"/>
        </w:rPr>
      </w:pPr>
      <w:r w:rsidRPr="00211071">
        <w:rPr>
          <w:sz w:val="26"/>
          <w:szCs w:val="26"/>
        </w:rPr>
        <w:t xml:space="preserve">Bước 5: Nhấn nút Đăng nhập </w:t>
      </w:r>
    </w:p>
    <w:p w14:paraId="675FF7A3" w14:textId="77777777" w:rsidR="00455C73" w:rsidRPr="00211071" w:rsidRDefault="00455C73" w:rsidP="00455C73">
      <w:pPr>
        <w:spacing w:line="312" w:lineRule="auto"/>
        <w:ind w:left="709"/>
        <w:jc w:val="both"/>
        <w:rPr>
          <w:sz w:val="26"/>
          <w:szCs w:val="26"/>
        </w:rPr>
      </w:pPr>
      <w:r w:rsidRPr="00211071">
        <w:rPr>
          <w:sz w:val="26"/>
          <w:szCs w:val="26"/>
        </w:rPr>
        <w:t>Bước 6: Người dùng nhập sai thông tin Tên đăng nhập và hệ thống sẽ thông báo “Tên tài khoản không tồn tại”</w:t>
      </w:r>
    </w:p>
    <w:p w14:paraId="67AC0CB1" w14:textId="77777777" w:rsidR="00455C73" w:rsidRPr="00211071" w:rsidRDefault="00455C73" w:rsidP="00455C73">
      <w:pPr>
        <w:spacing w:line="312" w:lineRule="auto"/>
        <w:ind w:left="709"/>
        <w:jc w:val="both"/>
        <w:rPr>
          <w:sz w:val="26"/>
          <w:szCs w:val="26"/>
        </w:rPr>
      </w:pPr>
      <w:r w:rsidRPr="00211071">
        <w:rPr>
          <w:sz w:val="26"/>
          <w:szCs w:val="26"/>
        </w:rPr>
        <w:t>Bước 7: Yêu cầu nhập lại</w:t>
      </w:r>
    </w:p>
    <w:p w14:paraId="4E6FD265" w14:textId="77777777" w:rsidR="00455C73" w:rsidRPr="00211071" w:rsidRDefault="00455C73" w:rsidP="00455C73">
      <w:pPr>
        <w:pStyle w:val="ListParagraph"/>
        <w:numPr>
          <w:ilvl w:val="0"/>
          <w:numId w:val="21"/>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Đăng nhập không thành công vì nhập sai Mật khẩu</w:t>
      </w:r>
    </w:p>
    <w:p w14:paraId="32E73C57" w14:textId="5CCC5812" w:rsidR="00455C73" w:rsidRPr="00211071" w:rsidRDefault="00455C73" w:rsidP="00455C73">
      <w:pPr>
        <w:spacing w:line="312" w:lineRule="auto"/>
        <w:ind w:left="709"/>
        <w:jc w:val="both"/>
        <w:rPr>
          <w:sz w:val="26"/>
          <w:szCs w:val="26"/>
        </w:rPr>
      </w:pPr>
      <w:r w:rsidRPr="00211071">
        <w:rPr>
          <w:sz w:val="26"/>
          <w:szCs w:val="26"/>
        </w:rPr>
        <w:t xml:space="preserve">Bước 1: Truy cập vào website </w:t>
      </w:r>
      <w:r w:rsidR="00B81D53">
        <w:rPr>
          <w:sz w:val="26"/>
          <w:szCs w:val="26"/>
        </w:rPr>
        <w:t>“Electro store”</w:t>
      </w:r>
    </w:p>
    <w:p w14:paraId="6C02B2AA"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nhập trên màn hình</w:t>
      </w:r>
    </w:p>
    <w:p w14:paraId="3E8D1486"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nhập có các trường để nhập thông tin tài khoản và mật khẩu</w:t>
      </w:r>
    </w:p>
    <w:p w14:paraId="455940C1" w14:textId="77777777" w:rsidR="00455C73" w:rsidRPr="00211071" w:rsidRDefault="00455C73" w:rsidP="00455C73">
      <w:pPr>
        <w:spacing w:line="312" w:lineRule="auto"/>
        <w:ind w:left="709"/>
        <w:jc w:val="both"/>
        <w:rPr>
          <w:sz w:val="26"/>
          <w:szCs w:val="26"/>
        </w:rPr>
      </w:pPr>
      <w:r w:rsidRPr="00211071">
        <w:rPr>
          <w:sz w:val="26"/>
          <w:szCs w:val="26"/>
        </w:rPr>
        <w:t>Bước 4: Người dùng điền thông tin và trường “Tên đăng nhập” và “Mật khẩu”</w:t>
      </w:r>
    </w:p>
    <w:p w14:paraId="0C16116B" w14:textId="77777777" w:rsidR="00455C73" w:rsidRPr="00211071" w:rsidRDefault="00455C73" w:rsidP="00455C73">
      <w:pPr>
        <w:spacing w:line="312" w:lineRule="auto"/>
        <w:ind w:left="709"/>
        <w:jc w:val="both"/>
        <w:rPr>
          <w:sz w:val="26"/>
          <w:szCs w:val="26"/>
        </w:rPr>
      </w:pPr>
      <w:r w:rsidRPr="00211071">
        <w:rPr>
          <w:sz w:val="26"/>
          <w:szCs w:val="26"/>
        </w:rPr>
        <w:t xml:space="preserve">Bước 5: Nhấn nút Đăng nhập </w:t>
      </w:r>
    </w:p>
    <w:p w14:paraId="45A6FF87" w14:textId="77777777" w:rsidR="00455C73" w:rsidRPr="00211071" w:rsidRDefault="00455C73" w:rsidP="00455C73">
      <w:pPr>
        <w:spacing w:line="312" w:lineRule="auto"/>
        <w:ind w:left="709"/>
        <w:jc w:val="both"/>
        <w:rPr>
          <w:sz w:val="26"/>
          <w:szCs w:val="26"/>
        </w:rPr>
      </w:pPr>
      <w:r w:rsidRPr="00211071">
        <w:rPr>
          <w:sz w:val="26"/>
          <w:szCs w:val="26"/>
        </w:rPr>
        <w:t>Bước 6: Người dùng nhập sai thông tin Mật khẩu và hệ thống sẽ thông báo “Mật khẩu không đúng”</w:t>
      </w:r>
    </w:p>
    <w:p w14:paraId="32A5A6B9" w14:textId="77777777" w:rsidR="00455C73" w:rsidRPr="00211071" w:rsidRDefault="00455C73" w:rsidP="00455C73">
      <w:pPr>
        <w:spacing w:line="312" w:lineRule="auto"/>
        <w:ind w:left="709"/>
        <w:jc w:val="both"/>
        <w:rPr>
          <w:sz w:val="26"/>
          <w:szCs w:val="26"/>
        </w:rPr>
      </w:pPr>
      <w:r w:rsidRPr="00211071">
        <w:rPr>
          <w:sz w:val="26"/>
          <w:szCs w:val="26"/>
        </w:rPr>
        <w:t>Bước 7: Yêu cầu nhập lại</w:t>
      </w:r>
    </w:p>
    <w:p w14:paraId="17F9E864" w14:textId="77777777" w:rsidR="00455C73" w:rsidRPr="00CC24C9" w:rsidRDefault="00455C73" w:rsidP="00585413">
      <w:pPr>
        <w:pageBreakBefore/>
        <w:spacing w:line="312" w:lineRule="auto"/>
        <w:ind w:left="709"/>
        <w:jc w:val="both"/>
        <w:rPr>
          <w:sz w:val="26"/>
          <w:szCs w:val="26"/>
        </w:rPr>
      </w:pPr>
    </w:p>
    <w:p w14:paraId="69550E5B" w14:textId="77777777" w:rsidR="00455C73" w:rsidRPr="00211071" w:rsidRDefault="00455C73" w:rsidP="00D30E9C">
      <w:pPr>
        <w:pStyle w:val="ListParagraph"/>
        <w:numPr>
          <w:ilvl w:val="2"/>
          <w:numId w:val="30"/>
        </w:numPr>
        <w:spacing w:line="312" w:lineRule="auto"/>
        <w:ind w:left="1276" w:hanging="698"/>
        <w:contextualSpacing w:val="0"/>
        <w:outlineLvl w:val="2"/>
        <w:rPr>
          <w:rFonts w:ascii="Times New Roman" w:hAnsi="Times New Roman" w:cs="Times New Roman"/>
          <w:bCs/>
          <w:sz w:val="26"/>
          <w:szCs w:val="26"/>
        </w:rPr>
      </w:pPr>
      <w:bookmarkStart w:id="115" w:name="_Toc44754075"/>
      <w:r w:rsidRPr="00211071">
        <w:rPr>
          <w:rFonts w:ascii="Times New Roman" w:hAnsi="Times New Roman" w:cs="Times New Roman"/>
          <w:bCs/>
          <w:sz w:val="26"/>
          <w:szCs w:val="26"/>
        </w:rPr>
        <w:t>Chức năng đăng ký</w:t>
      </w:r>
      <w:bookmarkEnd w:id="115"/>
    </w:p>
    <w:p w14:paraId="7F14A494" w14:textId="519567B8" w:rsidR="00455C73" w:rsidRPr="00211071" w:rsidRDefault="001C5BA3" w:rsidP="00455C73">
      <w:pPr>
        <w:keepNext/>
      </w:pPr>
      <w:r>
        <w:rPr>
          <w:noProof/>
        </w:rPr>
        <w:drawing>
          <wp:inline distT="0" distB="0" distL="0" distR="0" wp14:anchorId="6BB8DF40" wp14:editId="67DB5B29">
            <wp:extent cx="5733415" cy="4289425"/>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Register_SD.jpg"/>
                    <pic:cNvPicPr/>
                  </pic:nvPicPr>
                  <pic:blipFill>
                    <a:blip r:embed="rId76">
                      <a:extLst>
                        <a:ext uri="{28A0092B-C50C-407E-A947-70E740481C1C}">
                          <a14:useLocalDpi xmlns:a14="http://schemas.microsoft.com/office/drawing/2010/main" val="0"/>
                        </a:ext>
                      </a:extLst>
                    </a:blip>
                    <a:stretch>
                      <a:fillRect/>
                    </a:stretch>
                  </pic:blipFill>
                  <pic:spPr>
                    <a:xfrm>
                      <a:off x="0" y="0"/>
                      <a:ext cx="5733415" cy="4289425"/>
                    </a:xfrm>
                    <a:prstGeom prst="rect">
                      <a:avLst/>
                    </a:prstGeom>
                  </pic:spPr>
                </pic:pic>
              </a:graphicData>
            </a:graphic>
          </wp:inline>
        </w:drawing>
      </w:r>
    </w:p>
    <w:p w14:paraId="55FAB4B4" w14:textId="00333389" w:rsidR="00455C73" w:rsidRPr="00211071" w:rsidRDefault="00455C73" w:rsidP="00455C73">
      <w:pPr>
        <w:pStyle w:val="Caption"/>
        <w:jc w:val="center"/>
        <w:rPr>
          <w:rFonts w:ascii="Times New Roman" w:hAnsi="Times New Roman" w:cs="Times New Roman"/>
          <w:sz w:val="26"/>
          <w:szCs w:val="26"/>
        </w:rPr>
      </w:pPr>
      <w:bookmarkStart w:id="116" w:name="_Toc44754018"/>
      <w:r w:rsidRPr="00211071">
        <w:rPr>
          <w:rFonts w:ascii="Times New Roman" w:hAnsi="Times New Roman" w:cs="Times New Roman"/>
          <w:sz w:val="26"/>
          <w:szCs w:val="26"/>
        </w:rPr>
        <w:t xml:space="preserve">Hình 3.3.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Hình_3.3.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2</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Register</w:t>
      </w:r>
      <w:bookmarkEnd w:id="116"/>
    </w:p>
    <w:p w14:paraId="0DF34FCF" w14:textId="77777777" w:rsidR="00455C73" w:rsidRPr="00211071" w:rsidRDefault="00455C73" w:rsidP="00455C73">
      <w:pPr>
        <w:pStyle w:val="ListParagraph"/>
        <w:ind w:left="0"/>
        <w:rPr>
          <w:rFonts w:ascii="Times New Roman" w:hAnsi="Times New Roman" w:cs="Times New Roman"/>
          <w:bCs/>
          <w:sz w:val="26"/>
          <w:szCs w:val="26"/>
        </w:rPr>
      </w:pPr>
    </w:p>
    <w:p w14:paraId="4A4979B0" w14:textId="77777777" w:rsidR="00455C73" w:rsidRPr="00211071" w:rsidRDefault="00455C73" w:rsidP="00455C73">
      <w:pPr>
        <w:pStyle w:val="ListParagraph"/>
        <w:numPr>
          <w:ilvl w:val="0"/>
          <w:numId w:val="27"/>
        </w:numPr>
        <w:jc w:val="left"/>
        <w:rPr>
          <w:rFonts w:ascii="Times New Roman" w:hAnsi="Times New Roman" w:cs="Times New Roman"/>
          <w:sz w:val="26"/>
          <w:szCs w:val="26"/>
        </w:rPr>
      </w:pPr>
      <w:r w:rsidRPr="00211071">
        <w:rPr>
          <w:rFonts w:ascii="Times New Roman" w:hAnsi="Times New Roman" w:cs="Times New Roman"/>
          <w:sz w:val="26"/>
          <w:szCs w:val="26"/>
        </w:rPr>
        <w:t xml:space="preserve">Mô tả </w:t>
      </w:r>
    </w:p>
    <w:p w14:paraId="7FCE2555" w14:textId="77777777" w:rsidR="00455C73" w:rsidRPr="00211071" w:rsidRDefault="00455C73" w:rsidP="00455C73">
      <w:pPr>
        <w:spacing w:before="240" w:line="312" w:lineRule="auto"/>
        <w:ind w:left="709"/>
        <w:jc w:val="both"/>
        <w:rPr>
          <w:sz w:val="26"/>
          <w:szCs w:val="26"/>
        </w:rPr>
      </w:pPr>
      <w:r w:rsidRPr="00211071">
        <w:rPr>
          <w:sz w:val="26"/>
          <w:szCs w:val="26"/>
        </w:rPr>
        <w:t>Chức năng này giúp cho người dùng tạo một tài khoản được sử dụng để đặt hàng trên website. Người dùng nhập các thông tin được yêu cầu để đăng ký</w:t>
      </w:r>
    </w:p>
    <w:p w14:paraId="227B2A43" w14:textId="77777777" w:rsidR="00455C73" w:rsidRPr="00211071" w:rsidRDefault="00455C73" w:rsidP="00455C73">
      <w:pPr>
        <w:spacing w:before="240" w:line="312" w:lineRule="auto"/>
        <w:ind w:left="709"/>
        <w:jc w:val="both"/>
        <w:rPr>
          <w:sz w:val="26"/>
          <w:szCs w:val="26"/>
        </w:rPr>
      </w:pPr>
      <w:r w:rsidRPr="00211071">
        <w:rPr>
          <w:sz w:val="26"/>
          <w:szCs w:val="26"/>
        </w:rPr>
        <w:t>Actor sử dụng chức năng này là Khách hàng</w:t>
      </w:r>
    </w:p>
    <w:p w14:paraId="6A1113E5" w14:textId="77777777" w:rsidR="00455C73" w:rsidRPr="00211071" w:rsidRDefault="00455C73" w:rsidP="00455C73">
      <w:pPr>
        <w:pStyle w:val="ListParagraph"/>
        <w:numPr>
          <w:ilvl w:val="0"/>
          <w:numId w:val="27"/>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chính : Đăng kí thành công</w:t>
      </w:r>
    </w:p>
    <w:p w14:paraId="2C3523F1" w14:textId="22C61D43" w:rsidR="00455C73" w:rsidRPr="00211071" w:rsidRDefault="00455C73" w:rsidP="00455C73">
      <w:pPr>
        <w:spacing w:line="312" w:lineRule="auto"/>
        <w:ind w:left="709"/>
        <w:jc w:val="both"/>
        <w:rPr>
          <w:sz w:val="26"/>
          <w:szCs w:val="26"/>
        </w:rPr>
      </w:pPr>
      <w:r w:rsidRPr="00211071">
        <w:rPr>
          <w:sz w:val="26"/>
          <w:szCs w:val="26"/>
        </w:rPr>
        <w:t xml:space="preserve">Bước 1: Truy cập vào website </w:t>
      </w:r>
      <w:r w:rsidR="00B81D53">
        <w:rPr>
          <w:sz w:val="26"/>
          <w:szCs w:val="26"/>
        </w:rPr>
        <w:t>“Electro store”</w:t>
      </w:r>
    </w:p>
    <w:p w14:paraId="0DB08FAC"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ký trên màn hình</w:t>
      </w:r>
    </w:p>
    <w:p w14:paraId="49847906"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ký với các trường để điền thông tin</w:t>
      </w:r>
    </w:p>
    <w:p w14:paraId="7A23B637" w14:textId="77777777" w:rsidR="00455C73" w:rsidRPr="00211071" w:rsidRDefault="00455C73" w:rsidP="00455C73">
      <w:pPr>
        <w:spacing w:line="312" w:lineRule="auto"/>
        <w:ind w:left="709"/>
        <w:jc w:val="both"/>
        <w:rPr>
          <w:sz w:val="26"/>
          <w:szCs w:val="26"/>
        </w:rPr>
      </w:pPr>
      <w:r w:rsidRPr="00211071">
        <w:rPr>
          <w:sz w:val="26"/>
          <w:szCs w:val="26"/>
        </w:rPr>
        <w:t>Bước 4: Người dùng điền đầy đủ và chính xác thông tin</w:t>
      </w:r>
    </w:p>
    <w:p w14:paraId="4712506B" w14:textId="77777777" w:rsidR="00455C73" w:rsidRPr="00211071" w:rsidRDefault="00455C73" w:rsidP="00455C73">
      <w:pPr>
        <w:spacing w:line="312" w:lineRule="auto"/>
        <w:ind w:left="709"/>
        <w:jc w:val="both"/>
        <w:rPr>
          <w:sz w:val="26"/>
          <w:szCs w:val="26"/>
        </w:rPr>
      </w:pPr>
      <w:r w:rsidRPr="00211071">
        <w:rPr>
          <w:sz w:val="26"/>
          <w:szCs w:val="26"/>
        </w:rPr>
        <w:t>Bước 5: Nhấn nút create để đăng ký</w:t>
      </w:r>
    </w:p>
    <w:p w14:paraId="24A3FD34" w14:textId="77777777" w:rsidR="00455C73" w:rsidRPr="00211071" w:rsidRDefault="00455C73" w:rsidP="00455C73">
      <w:pPr>
        <w:spacing w:line="312" w:lineRule="auto"/>
        <w:ind w:left="709"/>
        <w:jc w:val="both"/>
        <w:rPr>
          <w:sz w:val="26"/>
          <w:szCs w:val="26"/>
        </w:rPr>
      </w:pPr>
      <w:r w:rsidRPr="00211071">
        <w:rPr>
          <w:sz w:val="26"/>
          <w:szCs w:val="26"/>
        </w:rPr>
        <w:t>Bước 6: Hệ thống sẽ thông báo đăng ký thành công và trở về trang đăng nhập</w:t>
      </w:r>
    </w:p>
    <w:p w14:paraId="42356FAF" w14:textId="77777777" w:rsidR="00455C73" w:rsidRPr="00211071" w:rsidRDefault="00455C73" w:rsidP="00455C73">
      <w:pPr>
        <w:pStyle w:val="ListParagraph"/>
        <w:numPr>
          <w:ilvl w:val="0"/>
          <w:numId w:val="27"/>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thay thế</w:t>
      </w:r>
    </w:p>
    <w:p w14:paraId="170A6478" w14:textId="77777777" w:rsidR="00455C73" w:rsidRPr="00211071" w:rsidRDefault="00455C73" w:rsidP="00455C73">
      <w:pPr>
        <w:pStyle w:val="ListParagraph"/>
        <w:numPr>
          <w:ilvl w:val="0"/>
          <w:numId w:val="29"/>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Đăng ký không thành công vì thông tin Tên đăng nhập đã tồn tại</w:t>
      </w:r>
    </w:p>
    <w:p w14:paraId="04BD058C" w14:textId="093891A8" w:rsidR="00455C73" w:rsidRPr="00211071" w:rsidRDefault="00455C73" w:rsidP="00455C73">
      <w:pPr>
        <w:spacing w:line="312" w:lineRule="auto"/>
        <w:ind w:left="709"/>
        <w:jc w:val="both"/>
        <w:rPr>
          <w:sz w:val="26"/>
          <w:szCs w:val="26"/>
        </w:rPr>
      </w:pPr>
      <w:r w:rsidRPr="00211071">
        <w:rPr>
          <w:sz w:val="26"/>
          <w:szCs w:val="26"/>
        </w:rPr>
        <w:lastRenderedPageBreak/>
        <w:t xml:space="preserve">Bước 1: Truy cập vào website </w:t>
      </w:r>
      <w:r w:rsidR="00B81D53">
        <w:rPr>
          <w:sz w:val="26"/>
          <w:szCs w:val="26"/>
        </w:rPr>
        <w:t>“Electro store”</w:t>
      </w:r>
    </w:p>
    <w:p w14:paraId="628A76F1"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ký trên màn hình</w:t>
      </w:r>
    </w:p>
    <w:p w14:paraId="7501E665"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ký với các trường để điền thông tin</w:t>
      </w:r>
    </w:p>
    <w:p w14:paraId="64F0B1A4" w14:textId="77777777" w:rsidR="00455C73" w:rsidRPr="00211071" w:rsidRDefault="00455C73" w:rsidP="00455C73">
      <w:pPr>
        <w:spacing w:line="312" w:lineRule="auto"/>
        <w:ind w:left="709"/>
        <w:jc w:val="both"/>
        <w:rPr>
          <w:sz w:val="26"/>
          <w:szCs w:val="26"/>
        </w:rPr>
      </w:pPr>
      <w:r w:rsidRPr="00211071">
        <w:rPr>
          <w:sz w:val="26"/>
          <w:szCs w:val="26"/>
        </w:rPr>
        <w:t xml:space="preserve">Bước 4: Người dùng nhập thông tin </w:t>
      </w:r>
    </w:p>
    <w:p w14:paraId="00DBD1A6" w14:textId="77777777" w:rsidR="00455C73" w:rsidRPr="00211071" w:rsidRDefault="00455C73" w:rsidP="00455C73">
      <w:pPr>
        <w:spacing w:line="312" w:lineRule="auto"/>
        <w:ind w:left="709"/>
        <w:jc w:val="both"/>
        <w:rPr>
          <w:sz w:val="26"/>
          <w:szCs w:val="26"/>
        </w:rPr>
      </w:pPr>
      <w:r w:rsidRPr="00211071">
        <w:rPr>
          <w:sz w:val="26"/>
          <w:szCs w:val="26"/>
        </w:rPr>
        <w:t>Bước 5: Nhấn nút create để đăng ký</w:t>
      </w:r>
    </w:p>
    <w:p w14:paraId="0C068475" w14:textId="77777777" w:rsidR="00455C73" w:rsidRPr="00211071" w:rsidRDefault="00455C73" w:rsidP="00455C73">
      <w:pPr>
        <w:spacing w:line="312" w:lineRule="auto"/>
        <w:ind w:left="709"/>
        <w:jc w:val="both"/>
        <w:rPr>
          <w:sz w:val="26"/>
          <w:szCs w:val="26"/>
        </w:rPr>
      </w:pPr>
      <w:r w:rsidRPr="00211071">
        <w:rPr>
          <w:sz w:val="26"/>
          <w:szCs w:val="26"/>
        </w:rPr>
        <w:t>Bước 6: Hệ thống sẽ kiểm tra tên tài khoản đã tồn tại hay chưa nếu đã tồn tại thì thông báo “Tài khoản đã tồn tại”</w:t>
      </w:r>
    </w:p>
    <w:p w14:paraId="711423FD" w14:textId="77777777" w:rsidR="00455C73" w:rsidRPr="00211071" w:rsidRDefault="00455C73" w:rsidP="00455C73">
      <w:pPr>
        <w:spacing w:line="312" w:lineRule="auto"/>
        <w:ind w:left="709"/>
        <w:jc w:val="both"/>
        <w:rPr>
          <w:sz w:val="26"/>
          <w:szCs w:val="26"/>
        </w:rPr>
      </w:pPr>
      <w:r w:rsidRPr="00211071">
        <w:rPr>
          <w:sz w:val="26"/>
          <w:szCs w:val="26"/>
        </w:rPr>
        <w:t>Bước 7: Yêu cầu nhập lại.</w:t>
      </w:r>
    </w:p>
    <w:p w14:paraId="2CB5A20D" w14:textId="77777777" w:rsidR="00455C73" w:rsidRPr="00211071" w:rsidRDefault="00455C73" w:rsidP="00455C73">
      <w:pPr>
        <w:pStyle w:val="ListParagraph"/>
        <w:numPr>
          <w:ilvl w:val="0"/>
          <w:numId w:val="28"/>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Đăng ký không thành công vì thông tin Email đã tồn tại</w:t>
      </w:r>
    </w:p>
    <w:p w14:paraId="4F1695A1" w14:textId="493747C4" w:rsidR="00455C73" w:rsidRPr="00211071" w:rsidRDefault="00455C73" w:rsidP="00455C73">
      <w:pPr>
        <w:spacing w:line="312" w:lineRule="auto"/>
        <w:ind w:left="709"/>
        <w:jc w:val="both"/>
        <w:rPr>
          <w:sz w:val="26"/>
          <w:szCs w:val="26"/>
        </w:rPr>
      </w:pPr>
      <w:r w:rsidRPr="00211071">
        <w:rPr>
          <w:sz w:val="26"/>
          <w:szCs w:val="26"/>
        </w:rPr>
        <w:t xml:space="preserve">Bước 1: Truy cập vào website </w:t>
      </w:r>
      <w:r w:rsidR="00B81D53">
        <w:rPr>
          <w:sz w:val="26"/>
          <w:szCs w:val="26"/>
        </w:rPr>
        <w:t>“Electro store”</w:t>
      </w:r>
    </w:p>
    <w:p w14:paraId="30771137"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ký trên màn hình</w:t>
      </w:r>
    </w:p>
    <w:p w14:paraId="62DC28A5"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ký với các trường để điền thông tin</w:t>
      </w:r>
    </w:p>
    <w:p w14:paraId="33102E97" w14:textId="77777777" w:rsidR="00455C73" w:rsidRPr="00211071" w:rsidRDefault="00455C73" w:rsidP="00455C73">
      <w:pPr>
        <w:spacing w:line="312" w:lineRule="auto"/>
        <w:ind w:left="709"/>
        <w:jc w:val="both"/>
        <w:rPr>
          <w:sz w:val="26"/>
          <w:szCs w:val="26"/>
        </w:rPr>
      </w:pPr>
      <w:r w:rsidRPr="00211071">
        <w:rPr>
          <w:sz w:val="26"/>
          <w:szCs w:val="26"/>
        </w:rPr>
        <w:t xml:space="preserve">Bước 4: Người dùng nhập thông tin </w:t>
      </w:r>
    </w:p>
    <w:p w14:paraId="0ED818DF" w14:textId="77777777" w:rsidR="00455C73" w:rsidRPr="00211071" w:rsidRDefault="00455C73" w:rsidP="00455C73">
      <w:pPr>
        <w:spacing w:line="312" w:lineRule="auto"/>
        <w:ind w:left="709"/>
        <w:jc w:val="both"/>
        <w:rPr>
          <w:sz w:val="26"/>
          <w:szCs w:val="26"/>
        </w:rPr>
      </w:pPr>
      <w:r w:rsidRPr="00211071">
        <w:rPr>
          <w:sz w:val="26"/>
          <w:szCs w:val="26"/>
        </w:rPr>
        <w:t>Bước 5: Nhấn nút create để đăng ký</w:t>
      </w:r>
    </w:p>
    <w:p w14:paraId="133ED777" w14:textId="77777777" w:rsidR="00455C73" w:rsidRPr="00211071" w:rsidRDefault="00455C73" w:rsidP="00455C73">
      <w:pPr>
        <w:spacing w:line="312" w:lineRule="auto"/>
        <w:ind w:left="709"/>
        <w:jc w:val="both"/>
        <w:rPr>
          <w:sz w:val="26"/>
          <w:szCs w:val="26"/>
        </w:rPr>
      </w:pPr>
      <w:r w:rsidRPr="00211071">
        <w:rPr>
          <w:sz w:val="26"/>
          <w:szCs w:val="26"/>
        </w:rPr>
        <w:t>Bước 6: Hệ thống sẽ kiểm tra tên tài khoản đã tồn tại hay chưa nếu đã tồn tại thì thông báo “Email đã tồn tại”</w:t>
      </w:r>
    </w:p>
    <w:p w14:paraId="6CDCA966" w14:textId="77777777" w:rsidR="00455C73" w:rsidRPr="00211071" w:rsidRDefault="00455C73" w:rsidP="00455C73">
      <w:pPr>
        <w:spacing w:line="312" w:lineRule="auto"/>
        <w:ind w:left="709"/>
        <w:jc w:val="both"/>
        <w:rPr>
          <w:sz w:val="26"/>
          <w:szCs w:val="26"/>
        </w:rPr>
      </w:pPr>
      <w:r w:rsidRPr="00211071">
        <w:rPr>
          <w:sz w:val="26"/>
          <w:szCs w:val="26"/>
        </w:rPr>
        <w:t>Bước 7: Yêu cầu nhập lại.</w:t>
      </w:r>
    </w:p>
    <w:p w14:paraId="685B9E98" w14:textId="77777777" w:rsidR="00455C73" w:rsidRPr="00211071" w:rsidRDefault="00455C73" w:rsidP="00455C73">
      <w:pPr>
        <w:pStyle w:val="ListParagraph"/>
        <w:numPr>
          <w:ilvl w:val="0"/>
          <w:numId w:val="21"/>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Đăng ký không thành công vì nhập sai Xác nhận mật khẩu</w:t>
      </w:r>
    </w:p>
    <w:p w14:paraId="1DE026D4" w14:textId="02708E63" w:rsidR="00455C73" w:rsidRPr="00211071" w:rsidRDefault="00455C73" w:rsidP="00455C73">
      <w:pPr>
        <w:spacing w:line="312" w:lineRule="auto"/>
        <w:ind w:left="709"/>
        <w:jc w:val="both"/>
        <w:rPr>
          <w:sz w:val="26"/>
          <w:szCs w:val="26"/>
        </w:rPr>
      </w:pPr>
      <w:r w:rsidRPr="00211071">
        <w:rPr>
          <w:sz w:val="26"/>
          <w:szCs w:val="26"/>
        </w:rPr>
        <w:t xml:space="preserve">Bước 1: Truy cập vào website </w:t>
      </w:r>
      <w:r w:rsidR="00B81D53">
        <w:rPr>
          <w:sz w:val="26"/>
          <w:szCs w:val="26"/>
        </w:rPr>
        <w:t>“Electro store”</w:t>
      </w:r>
    </w:p>
    <w:p w14:paraId="3B3E654A" w14:textId="77777777" w:rsidR="00455C73" w:rsidRPr="00211071" w:rsidRDefault="00455C73" w:rsidP="00455C73">
      <w:pPr>
        <w:spacing w:line="312" w:lineRule="auto"/>
        <w:ind w:left="709"/>
        <w:jc w:val="both"/>
        <w:rPr>
          <w:sz w:val="26"/>
          <w:szCs w:val="26"/>
        </w:rPr>
      </w:pPr>
      <w:r w:rsidRPr="00211071">
        <w:rPr>
          <w:sz w:val="26"/>
          <w:szCs w:val="26"/>
        </w:rPr>
        <w:t>Bước 2: Người dùng chọn chức năng Đăng ký trên màn hình</w:t>
      </w:r>
    </w:p>
    <w:p w14:paraId="63C08C4A" w14:textId="77777777" w:rsidR="00455C73" w:rsidRPr="00211071" w:rsidRDefault="00455C73" w:rsidP="00455C73">
      <w:pPr>
        <w:spacing w:line="312" w:lineRule="auto"/>
        <w:ind w:left="709"/>
        <w:jc w:val="both"/>
        <w:rPr>
          <w:sz w:val="26"/>
          <w:szCs w:val="26"/>
        </w:rPr>
      </w:pPr>
      <w:r w:rsidRPr="00211071">
        <w:rPr>
          <w:sz w:val="26"/>
          <w:szCs w:val="26"/>
        </w:rPr>
        <w:t>Bước 3: Website hiển thị ra trang đăng ký với các trường để điền thông tin</w:t>
      </w:r>
    </w:p>
    <w:p w14:paraId="6CD2ECDD" w14:textId="77777777" w:rsidR="00455C73" w:rsidRPr="00211071" w:rsidRDefault="00455C73" w:rsidP="00455C73">
      <w:pPr>
        <w:spacing w:line="312" w:lineRule="auto"/>
        <w:ind w:left="709"/>
        <w:jc w:val="both"/>
        <w:rPr>
          <w:sz w:val="26"/>
          <w:szCs w:val="26"/>
        </w:rPr>
      </w:pPr>
      <w:r w:rsidRPr="00211071">
        <w:rPr>
          <w:sz w:val="26"/>
          <w:szCs w:val="26"/>
        </w:rPr>
        <w:t xml:space="preserve">Bước 4: Người dùng nhập thông tin </w:t>
      </w:r>
    </w:p>
    <w:p w14:paraId="72D5CF65" w14:textId="77777777" w:rsidR="00455C73" w:rsidRPr="00211071" w:rsidRDefault="00455C73" w:rsidP="00455C73">
      <w:pPr>
        <w:spacing w:line="312" w:lineRule="auto"/>
        <w:ind w:left="709"/>
        <w:jc w:val="both"/>
        <w:rPr>
          <w:sz w:val="26"/>
          <w:szCs w:val="26"/>
        </w:rPr>
      </w:pPr>
      <w:r w:rsidRPr="00211071">
        <w:rPr>
          <w:sz w:val="26"/>
          <w:szCs w:val="26"/>
        </w:rPr>
        <w:t>Bước 5: Nhấn nút create để đăng ký</w:t>
      </w:r>
    </w:p>
    <w:p w14:paraId="0F82524D" w14:textId="77777777" w:rsidR="00455C73" w:rsidRPr="00211071" w:rsidRDefault="00455C73" w:rsidP="00455C73">
      <w:pPr>
        <w:spacing w:line="312" w:lineRule="auto"/>
        <w:ind w:left="709"/>
        <w:jc w:val="both"/>
        <w:rPr>
          <w:sz w:val="26"/>
          <w:szCs w:val="26"/>
        </w:rPr>
      </w:pPr>
      <w:r w:rsidRPr="00211071">
        <w:rPr>
          <w:sz w:val="26"/>
          <w:szCs w:val="26"/>
        </w:rPr>
        <w:t>Bước 6: Hệ thống sẽ kiểm tra tên tài khoản đã tồn tại hay chưa nếu đã tồn tại thì thông báo “Mật khẩu không trùng khớp”</w:t>
      </w:r>
    </w:p>
    <w:p w14:paraId="159C0A26" w14:textId="77777777" w:rsidR="00455C73" w:rsidRPr="00211071" w:rsidRDefault="00455C73" w:rsidP="00455C73">
      <w:pPr>
        <w:spacing w:line="312" w:lineRule="auto"/>
        <w:ind w:left="709"/>
        <w:jc w:val="both"/>
        <w:rPr>
          <w:sz w:val="26"/>
          <w:szCs w:val="26"/>
        </w:rPr>
      </w:pPr>
      <w:r w:rsidRPr="00211071">
        <w:rPr>
          <w:sz w:val="26"/>
          <w:szCs w:val="26"/>
        </w:rPr>
        <w:t>Bước 7: Yêu cầu nhập lại.</w:t>
      </w:r>
    </w:p>
    <w:p w14:paraId="1E3E13CC" w14:textId="77777777" w:rsidR="00455C73" w:rsidRPr="00211071" w:rsidRDefault="00455C73" w:rsidP="00585413">
      <w:pPr>
        <w:pageBreakBefore/>
        <w:spacing w:line="312" w:lineRule="auto"/>
      </w:pPr>
    </w:p>
    <w:p w14:paraId="4E8A313B" w14:textId="77777777" w:rsidR="00455C73" w:rsidRPr="00211071" w:rsidRDefault="00455C73" w:rsidP="00D30E9C">
      <w:pPr>
        <w:pStyle w:val="ListParagraph"/>
        <w:numPr>
          <w:ilvl w:val="2"/>
          <w:numId w:val="30"/>
        </w:numPr>
        <w:spacing w:line="312" w:lineRule="auto"/>
        <w:ind w:left="1276" w:hanging="698"/>
        <w:contextualSpacing w:val="0"/>
        <w:outlineLvl w:val="2"/>
        <w:rPr>
          <w:rFonts w:ascii="Times New Roman" w:hAnsi="Times New Roman" w:cs="Times New Roman"/>
          <w:bCs/>
          <w:sz w:val="26"/>
          <w:szCs w:val="26"/>
        </w:rPr>
      </w:pPr>
      <w:bookmarkStart w:id="117" w:name="_Toc44754076"/>
      <w:r w:rsidRPr="00211071">
        <w:rPr>
          <w:rFonts w:ascii="Times New Roman" w:hAnsi="Times New Roman" w:cs="Times New Roman"/>
          <w:bCs/>
          <w:sz w:val="26"/>
          <w:szCs w:val="26"/>
        </w:rPr>
        <w:t>Chức năng Giỏ hàng</w:t>
      </w:r>
      <w:bookmarkEnd w:id="117"/>
    </w:p>
    <w:p w14:paraId="6A33F1DE" w14:textId="77777777" w:rsidR="00455C73" w:rsidRPr="00211071" w:rsidRDefault="00455C73" w:rsidP="00455C73">
      <w:pPr>
        <w:keepNext/>
      </w:pPr>
      <w:r w:rsidRPr="00211071">
        <w:rPr>
          <w:noProof/>
          <w:sz w:val="26"/>
          <w:szCs w:val="26"/>
        </w:rPr>
        <w:drawing>
          <wp:inline distT="0" distB="0" distL="0" distR="0" wp14:anchorId="69850B76" wp14:editId="3015B03E">
            <wp:extent cx="5943600" cy="462026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_SD.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p>
    <w:p w14:paraId="65D2B719" w14:textId="3102E5A6" w:rsidR="00455C73" w:rsidRPr="00211071" w:rsidRDefault="00455C73" w:rsidP="00455C73">
      <w:pPr>
        <w:pStyle w:val="Caption"/>
        <w:jc w:val="center"/>
        <w:rPr>
          <w:rFonts w:ascii="Times New Roman" w:hAnsi="Times New Roman" w:cs="Times New Roman"/>
          <w:sz w:val="26"/>
          <w:szCs w:val="26"/>
        </w:rPr>
      </w:pPr>
      <w:bookmarkStart w:id="118" w:name="_Toc44754019"/>
      <w:r w:rsidRPr="00211071">
        <w:rPr>
          <w:rFonts w:ascii="Times New Roman" w:hAnsi="Times New Roman" w:cs="Times New Roman"/>
          <w:sz w:val="26"/>
          <w:szCs w:val="26"/>
        </w:rPr>
        <w:t xml:space="preserve">Hình 3.3.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Hình_3.3.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3</w:t>
      </w:r>
      <w:r w:rsidRPr="00211071">
        <w:rPr>
          <w:rFonts w:ascii="Times New Roman" w:hAnsi="Times New Roman" w:cs="Times New Roman"/>
          <w:sz w:val="26"/>
          <w:szCs w:val="26"/>
        </w:rPr>
        <w:fldChar w:fldCharType="end"/>
      </w:r>
      <w:r>
        <w:rPr>
          <w:rFonts w:ascii="Times New Roman" w:hAnsi="Times New Roman" w:cs="Times New Roman"/>
          <w:sz w:val="26"/>
          <w:szCs w:val="26"/>
        </w:rPr>
        <w:t>:</w:t>
      </w:r>
      <w:r w:rsidRPr="00211071">
        <w:rPr>
          <w:rFonts w:ascii="Times New Roman" w:hAnsi="Times New Roman" w:cs="Times New Roman"/>
          <w:sz w:val="26"/>
          <w:szCs w:val="26"/>
        </w:rPr>
        <w:t xml:space="preserve"> Cart</w:t>
      </w:r>
      <w:bookmarkEnd w:id="118"/>
    </w:p>
    <w:p w14:paraId="78BD9811" w14:textId="52AA104C" w:rsidR="00455C73" w:rsidRPr="00211071" w:rsidRDefault="00455C73" w:rsidP="00455C73">
      <w:pPr>
        <w:pStyle w:val="ListParagraph"/>
        <w:numPr>
          <w:ilvl w:val="0"/>
          <w:numId w:val="23"/>
        </w:numPr>
        <w:spacing w:line="312" w:lineRule="auto"/>
        <w:contextualSpacing w:val="0"/>
        <w:jc w:val="left"/>
        <w:rPr>
          <w:rFonts w:ascii="Times New Roman" w:hAnsi="Times New Roman" w:cs="Times New Roman"/>
          <w:sz w:val="26"/>
          <w:szCs w:val="26"/>
        </w:rPr>
      </w:pPr>
      <w:r w:rsidRPr="00211071">
        <w:rPr>
          <w:rFonts w:ascii="Times New Roman" w:hAnsi="Times New Roman" w:cs="Times New Roman"/>
          <w:sz w:val="26"/>
          <w:szCs w:val="26"/>
        </w:rPr>
        <w:t xml:space="preserve">Mô tả </w:t>
      </w:r>
      <w:r w:rsidR="00425ABE">
        <w:rPr>
          <w:rFonts w:ascii="Times New Roman" w:hAnsi="Times New Roman" w:cs="Times New Roman"/>
          <w:sz w:val="26"/>
          <w:szCs w:val="26"/>
        </w:rPr>
        <w:t>công dụng Giỏ hàng</w:t>
      </w:r>
    </w:p>
    <w:p w14:paraId="1C7FCC79" w14:textId="6935C482" w:rsidR="00455C73" w:rsidRPr="00211071" w:rsidRDefault="00455C73" w:rsidP="00455C73">
      <w:pPr>
        <w:spacing w:before="240" w:line="312" w:lineRule="auto"/>
        <w:ind w:left="709"/>
        <w:jc w:val="both"/>
        <w:rPr>
          <w:sz w:val="26"/>
          <w:szCs w:val="26"/>
        </w:rPr>
      </w:pPr>
      <w:r w:rsidRPr="00211071">
        <w:rPr>
          <w:sz w:val="26"/>
          <w:szCs w:val="26"/>
        </w:rPr>
        <w:t xml:space="preserve">Người dùng sử dụng chức năng này để có thể chọn sản phẩm </w:t>
      </w:r>
      <w:r w:rsidR="00BE22B4">
        <w:rPr>
          <w:sz w:val="26"/>
          <w:szCs w:val="26"/>
        </w:rPr>
        <w:t>muốn</w:t>
      </w:r>
      <w:r w:rsidRPr="00211071">
        <w:rPr>
          <w:sz w:val="26"/>
          <w:szCs w:val="26"/>
        </w:rPr>
        <w:t xml:space="preserve"> đặt hàng trên website của cửa hàng.</w:t>
      </w:r>
    </w:p>
    <w:p w14:paraId="6DD40104" w14:textId="77777777" w:rsidR="00455C73" w:rsidRPr="00211071" w:rsidRDefault="00455C73" w:rsidP="00455C73">
      <w:pPr>
        <w:spacing w:before="240" w:line="312" w:lineRule="auto"/>
        <w:ind w:left="709"/>
        <w:jc w:val="both"/>
        <w:rPr>
          <w:sz w:val="26"/>
          <w:szCs w:val="26"/>
        </w:rPr>
      </w:pPr>
      <w:r w:rsidRPr="00211071">
        <w:rPr>
          <w:sz w:val="26"/>
          <w:szCs w:val="26"/>
        </w:rPr>
        <w:t>Actor sử dụng chức năng này là Khách hàng</w:t>
      </w:r>
    </w:p>
    <w:p w14:paraId="7937E618" w14:textId="77777777" w:rsidR="00455C73" w:rsidRPr="00211071" w:rsidRDefault="00455C73" w:rsidP="00455C73">
      <w:pPr>
        <w:pStyle w:val="ListParagraph"/>
        <w:numPr>
          <w:ilvl w:val="0"/>
          <w:numId w:val="23"/>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chính</w:t>
      </w:r>
    </w:p>
    <w:p w14:paraId="7083196E" w14:textId="494BA410" w:rsidR="00455C73" w:rsidRDefault="008D43B4" w:rsidP="00455C73">
      <w:pPr>
        <w:spacing w:line="312" w:lineRule="auto"/>
        <w:ind w:left="709"/>
        <w:jc w:val="both"/>
        <w:rPr>
          <w:sz w:val="26"/>
          <w:szCs w:val="26"/>
        </w:rPr>
      </w:pPr>
      <w:r>
        <w:rPr>
          <w:sz w:val="26"/>
          <w:szCs w:val="26"/>
        </w:rPr>
        <w:t>Qui trình chọn sản phẩm đặt hàng của một khách hàng.</w:t>
      </w:r>
    </w:p>
    <w:p w14:paraId="75E1CF87" w14:textId="06DF099D" w:rsidR="008D43B4" w:rsidRDefault="008D43B4" w:rsidP="00455C73">
      <w:pPr>
        <w:spacing w:line="312" w:lineRule="auto"/>
        <w:ind w:left="709"/>
        <w:jc w:val="both"/>
        <w:rPr>
          <w:sz w:val="26"/>
          <w:szCs w:val="26"/>
        </w:rPr>
      </w:pPr>
    </w:p>
    <w:p w14:paraId="35807206" w14:textId="2BAB5DA1" w:rsidR="008D43B4" w:rsidRDefault="008D43B4" w:rsidP="00455C73">
      <w:pPr>
        <w:spacing w:line="312" w:lineRule="auto"/>
        <w:ind w:left="709"/>
        <w:jc w:val="both"/>
        <w:rPr>
          <w:sz w:val="26"/>
          <w:szCs w:val="26"/>
        </w:rPr>
      </w:pPr>
      <w:r>
        <w:rPr>
          <w:noProof/>
          <w:sz w:val="26"/>
          <w:szCs w:val="26"/>
        </w:rPr>
        <w:lastRenderedPageBreak/>
        <w:drawing>
          <wp:inline distT="0" distB="0" distL="0" distR="0" wp14:anchorId="6833B012" wp14:editId="2D70F5E4">
            <wp:extent cx="5486400" cy="3200400"/>
            <wp:effectExtent l="0" t="0" r="0" b="19050"/>
            <wp:docPr id="77" name="Diagram 7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8" r:lo="rId79" r:qs="rId80" r:cs="rId81"/>
              </a:graphicData>
            </a:graphic>
          </wp:inline>
        </w:drawing>
      </w:r>
    </w:p>
    <w:p w14:paraId="3916AC1C" w14:textId="4D091009" w:rsidR="008D43B4" w:rsidRDefault="008D43B4" w:rsidP="00455C73">
      <w:pPr>
        <w:spacing w:line="312" w:lineRule="auto"/>
        <w:ind w:left="709"/>
        <w:jc w:val="both"/>
        <w:rPr>
          <w:sz w:val="26"/>
          <w:szCs w:val="26"/>
        </w:rPr>
      </w:pPr>
    </w:p>
    <w:p w14:paraId="614EC331" w14:textId="25ED0661" w:rsidR="008D43B4" w:rsidRPr="008A0765" w:rsidRDefault="008D43B4" w:rsidP="00455C73">
      <w:pPr>
        <w:spacing w:line="312" w:lineRule="auto"/>
        <w:ind w:left="709"/>
        <w:jc w:val="both"/>
        <w:rPr>
          <w:sz w:val="26"/>
          <w:szCs w:val="26"/>
        </w:rPr>
      </w:pPr>
      <w:r w:rsidRPr="008A0765">
        <w:rPr>
          <w:sz w:val="26"/>
          <w:szCs w:val="26"/>
        </w:rPr>
        <w:t>Mô tả chi tiết</w:t>
      </w:r>
    </w:p>
    <w:p w14:paraId="707394C2" w14:textId="6C013BE3" w:rsidR="00455C73" w:rsidRPr="008A0765" w:rsidRDefault="008D43B4" w:rsidP="00455C73">
      <w:pPr>
        <w:spacing w:line="312" w:lineRule="auto"/>
        <w:ind w:left="709"/>
        <w:jc w:val="both"/>
        <w:rPr>
          <w:sz w:val="26"/>
          <w:szCs w:val="26"/>
        </w:rPr>
      </w:pPr>
      <w:r w:rsidRPr="008A0765">
        <w:rPr>
          <w:sz w:val="26"/>
          <w:szCs w:val="26"/>
        </w:rPr>
        <w:t xml:space="preserve">Bước 1: Truy cập </w:t>
      </w:r>
      <w:r w:rsidR="00455C73" w:rsidRPr="008A0765">
        <w:rPr>
          <w:sz w:val="26"/>
          <w:szCs w:val="26"/>
        </w:rPr>
        <w:t xml:space="preserve">website </w:t>
      </w:r>
      <w:r w:rsidR="00B81D53" w:rsidRPr="008A0765">
        <w:rPr>
          <w:sz w:val="26"/>
          <w:szCs w:val="26"/>
        </w:rPr>
        <w:t>“Electro store”</w:t>
      </w:r>
    </w:p>
    <w:p w14:paraId="1D1EC3CD" w14:textId="55B583A5" w:rsidR="00455C73" w:rsidRPr="008A0765" w:rsidRDefault="00455C73" w:rsidP="00455C73">
      <w:pPr>
        <w:spacing w:line="312" w:lineRule="auto"/>
        <w:ind w:left="709"/>
        <w:jc w:val="both"/>
        <w:rPr>
          <w:sz w:val="26"/>
          <w:szCs w:val="26"/>
        </w:rPr>
      </w:pPr>
      <w:r w:rsidRPr="008A0765">
        <w:rPr>
          <w:sz w:val="26"/>
          <w:szCs w:val="26"/>
        </w:rPr>
        <w:t xml:space="preserve">Bước 2: </w:t>
      </w:r>
      <w:r w:rsidR="008D43B4" w:rsidRPr="008A0765">
        <w:rPr>
          <w:sz w:val="26"/>
          <w:szCs w:val="26"/>
        </w:rPr>
        <w:t>Khách hàng cần mua sản phẩm</w:t>
      </w:r>
      <w:r w:rsidRPr="008A0765">
        <w:rPr>
          <w:sz w:val="26"/>
          <w:szCs w:val="26"/>
        </w:rPr>
        <w:t xml:space="preserve"> nhấp chuột vào Đăng nhập </w:t>
      </w:r>
    </w:p>
    <w:p w14:paraId="404A438C" w14:textId="30A85B4F" w:rsidR="00455C73" w:rsidRPr="008A0765" w:rsidRDefault="00455C73" w:rsidP="00455C73">
      <w:pPr>
        <w:spacing w:line="312" w:lineRule="auto"/>
        <w:ind w:left="709"/>
        <w:jc w:val="both"/>
        <w:rPr>
          <w:sz w:val="26"/>
          <w:szCs w:val="26"/>
        </w:rPr>
      </w:pPr>
      <w:r w:rsidRPr="008A0765">
        <w:rPr>
          <w:sz w:val="26"/>
          <w:szCs w:val="26"/>
        </w:rPr>
        <w:t xml:space="preserve">Bước 3: </w:t>
      </w:r>
      <w:r w:rsidR="008D43B4" w:rsidRPr="008A0765">
        <w:rPr>
          <w:sz w:val="26"/>
          <w:szCs w:val="26"/>
        </w:rPr>
        <w:t>H</w:t>
      </w:r>
      <w:r w:rsidRPr="008A0765">
        <w:rPr>
          <w:sz w:val="26"/>
          <w:szCs w:val="26"/>
        </w:rPr>
        <w:t>ệ thống trở về trang chủ</w:t>
      </w:r>
      <w:r w:rsidR="008D43B4" w:rsidRPr="008A0765">
        <w:rPr>
          <w:sz w:val="26"/>
          <w:szCs w:val="26"/>
        </w:rPr>
        <w:t xml:space="preserve"> Home</w:t>
      </w:r>
    </w:p>
    <w:p w14:paraId="6EEEE743" w14:textId="77777777" w:rsidR="008D43B4" w:rsidRPr="008A0765" w:rsidRDefault="00455C73" w:rsidP="00455C73">
      <w:pPr>
        <w:spacing w:line="312" w:lineRule="auto"/>
        <w:ind w:left="709"/>
        <w:jc w:val="both"/>
        <w:rPr>
          <w:sz w:val="26"/>
          <w:szCs w:val="26"/>
        </w:rPr>
      </w:pPr>
      <w:r w:rsidRPr="008A0765">
        <w:rPr>
          <w:sz w:val="26"/>
          <w:szCs w:val="26"/>
        </w:rPr>
        <w:t xml:space="preserve">Bước 4:  </w:t>
      </w:r>
      <w:r w:rsidR="008D43B4" w:rsidRPr="008A0765">
        <w:rPr>
          <w:sz w:val="26"/>
          <w:szCs w:val="26"/>
        </w:rPr>
        <w:t xml:space="preserve">Khách hàng chọn sản phẩm bỏ vào giỏ hàng, khách hàng có thể </w:t>
      </w:r>
      <w:r w:rsidRPr="008A0765">
        <w:rPr>
          <w:sz w:val="26"/>
          <w:szCs w:val="26"/>
        </w:rPr>
        <w:t xml:space="preserve">tìm kiếm sản phẩm </w:t>
      </w:r>
      <w:r w:rsidR="008D43B4" w:rsidRPr="008A0765">
        <w:rPr>
          <w:sz w:val="26"/>
          <w:szCs w:val="26"/>
        </w:rPr>
        <w:t xml:space="preserve">theo chủng loại sản phẩm và chọn sản phẩm từ danh mục này bỏ vào giỏ hàng. </w:t>
      </w:r>
    </w:p>
    <w:p w14:paraId="4810D3CB" w14:textId="3E42414C" w:rsidR="00455C73" w:rsidRPr="008A0765" w:rsidRDefault="00455C73" w:rsidP="00455C73">
      <w:pPr>
        <w:spacing w:line="312" w:lineRule="auto"/>
        <w:ind w:left="709"/>
        <w:jc w:val="both"/>
        <w:rPr>
          <w:sz w:val="26"/>
          <w:szCs w:val="26"/>
        </w:rPr>
      </w:pPr>
      <w:r w:rsidRPr="008A0765">
        <w:rPr>
          <w:sz w:val="26"/>
          <w:szCs w:val="26"/>
        </w:rPr>
        <w:t xml:space="preserve">Bước 5: </w:t>
      </w:r>
      <w:r w:rsidR="008D43B4" w:rsidRPr="008A0765">
        <w:rPr>
          <w:sz w:val="26"/>
          <w:szCs w:val="26"/>
        </w:rPr>
        <w:t>Khách hàng muốn thêm sản phẩm chỉ cần</w:t>
      </w:r>
      <w:r w:rsidRPr="008A0765">
        <w:rPr>
          <w:sz w:val="26"/>
          <w:szCs w:val="26"/>
        </w:rPr>
        <w:t xml:space="preserve"> nhấp chuột vào “Thêm vào giỏ” và hệ thống sẽ chuyển đến trang chi tiết giỏ hàng</w:t>
      </w:r>
      <w:r w:rsidR="008D43B4" w:rsidRPr="008A0765">
        <w:rPr>
          <w:sz w:val="26"/>
          <w:szCs w:val="26"/>
        </w:rPr>
        <w:t>.</w:t>
      </w:r>
    </w:p>
    <w:p w14:paraId="4FC8C72D" w14:textId="1DA08DBF" w:rsidR="00356D2D" w:rsidRPr="008A0765" w:rsidRDefault="00356D2D" w:rsidP="00356D2D">
      <w:pPr>
        <w:spacing w:line="312" w:lineRule="auto"/>
        <w:ind w:left="709"/>
        <w:jc w:val="both"/>
        <w:rPr>
          <w:sz w:val="26"/>
          <w:szCs w:val="26"/>
        </w:rPr>
      </w:pPr>
      <w:r w:rsidRPr="008A0765">
        <w:rPr>
          <w:sz w:val="26"/>
          <w:szCs w:val="26"/>
        </w:rPr>
        <w:t>Bước 6: Khách hàng nhấp chuột vào “Giỏ hàng”, chọn “View” để xem lại hóa đơn thanh toán khi khách hàng đã chọn sản phẩm muốn mua sau đó chọn “Thanh toán”.</w:t>
      </w:r>
    </w:p>
    <w:p w14:paraId="4899E40B" w14:textId="6E841E0F" w:rsidR="00455C73" w:rsidRPr="008A0765" w:rsidRDefault="00455C73" w:rsidP="00455C73">
      <w:pPr>
        <w:spacing w:line="312" w:lineRule="auto"/>
        <w:ind w:left="709"/>
        <w:jc w:val="both"/>
        <w:rPr>
          <w:sz w:val="26"/>
          <w:szCs w:val="26"/>
        </w:rPr>
      </w:pPr>
      <w:r w:rsidRPr="008A0765">
        <w:rPr>
          <w:sz w:val="26"/>
          <w:szCs w:val="26"/>
        </w:rPr>
        <w:t xml:space="preserve">Bước </w:t>
      </w:r>
      <w:r w:rsidR="00356D2D" w:rsidRPr="008A0765">
        <w:rPr>
          <w:sz w:val="26"/>
          <w:szCs w:val="26"/>
        </w:rPr>
        <w:t>7</w:t>
      </w:r>
      <w:r w:rsidRPr="008A0765">
        <w:rPr>
          <w:sz w:val="26"/>
          <w:szCs w:val="26"/>
        </w:rPr>
        <w:t xml:space="preserve">: </w:t>
      </w:r>
      <w:r w:rsidR="00356D2D" w:rsidRPr="008A0765">
        <w:rPr>
          <w:sz w:val="26"/>
          <w:szCs w:val="26"/>
        </w:rPr>
        <w:t xml:space="preserve">Khách hàng </w:t>
      </w:r>
      <w:r w:rsidRPr="008A0765">
        <w:rPr>
          <w:sz w:val="26"/>
          <w:szCs w:val="26"/>
        </w:rPr>
        <w:t>có thể tiếp tục mua hàng bằng cách nhấp chuột “Tiếp tục mua hàng” hoặc có thể cập nhật số lượng sản phẩm và nhấp chuột “Cập nhật giỏ hàng”</w:t>
      </w:r>
      <w:r w:rsidR="00356D2D" w:rsidRPr="008A0765">
        <w:rPr>
          <w:sz w:val="26"/>
          <w:szCs w:val="26"/>
        </w:rPr>
        <w:t>.</w:t>
      </w:r>
    </w:p>
    <w:p w14:paraId="50E8E51C" w14:textId="6905EAAD" w:rsidR="00455C73" w:rsidRPr="008A0765" w:rsidRDefault="00455C73" w:rsidP="00455C73">
      <w:pPr>
        <w:spacing w:line="312" w:lineRule="auto"/>
        <w:ind w:left="709"/>
        <w:jc w:val="both"/>
        <w:rPr>
          <w:sz w:val="26"/>
          <w:szCs w:val="26"/>
        </w:rPr>
      </w:pPr>
      <w:r w:rsidRPr="008A0765">
        <w:rPr>
          <w:sz w:val="26"/>
          <w:szCs w:val="26"/>
        </w:rPr>
        <w:t xml:space="preserve">Bước 8: </w:t>
      </w:r>
      <w:r w:rsidR="00356D2D" w:rsidRPr="008A0765">
        <w:rPr>
          <w:sz w:val="26"/>
          <w:szCs w:val="26"/>
        </w:rPr>
        <w:t xml:space="preserve">Khi khách hàng quyết định đặt hàng, khách hàng nhập thông tin đặt hàng nhấp chuột “Gửi đơn hàng”. </w:t>
      </w:r>
      <w:r w:rsidRPr="008A0765">
        <w:rPr>
          <w:sz w:val="26"/>
          <w:szCs w:val="26"/>
        </w:rPr>
        <w:t>Hệ thống</w:t>
      </w:r>
      <w:r w:rsidR="00356D2D" w:rsidRPr="008A0765">
        <w:rPr>
          <w:sz w:val="26"/>
          <w:szCs w:val="26"/>
        </w:rPr>
        <w:t xml:space="preserve"> sẽ chuyển sang trang hóa đơn.</w:t>
      </w:r>
    </w:p>
    <w:p w14:paraId="11AA536B" w14:textId="77777777" w:rsidR="00455C73" w:rsidRPr="008A0765" w:rsidRDefault="00455C73" w:rsidP="00455C73">
      <w:pPr>
        <w:spacing w:line="312" w:lineRule="auto"/>
        <w:ind w:left="709"/>
        <w:jc w:val="both"/>
        <w:rPr>
          <w:sz w:val="26"/>
          <w:szCs w:val="26"/>
        </w:rPr>
      </w:pPr>
      <w:r w:rsidRPr="008A0765">
        <w:rPr>
          <w:sz w:val="26"/>
          <w:szCs w:val="26"/>
        </w:rPr>
        <w:t>Bước 9: Hệ thống sẽ hiển thị thông báo “Đặt hàng thành công” và kết thúc đặt hàng.</w:t>
      </w:r>
    </w:p>
    <w:p w14:paraId="4E4EE718" w14:textId="77777777" w:rsidR="00455C73" w:rsidRPr="008A0765" w:rsidRDefault="00455C73" w:rsidP="00455C73">
      <w:pPr>
        <w:pStyle w:val="ListParagraph"/>
        <w:numPr>
          <w:ilvl w:val="0"/>
          <w:numId w:val="23"/>
        </w:numPr>
        <w:spacing w:line="312" w:lineRule="auto"/>
        <w:contextualSpacing w:val="0"/>
        <w:jc w:val="left"/>
        <w:rPr>
          <w:rFonts w:ascii="Times New Roman" w:hAnsi="Times New Roman" w:cs="Times New Roman"/>
          <w:sz w:val="26"/>
          <w:szCs w:val="26"/>
        </w:rPr>
      </w:pPr>
      <w:r w:rsidRPr="008A0765">
        <w:rPr>
          <w:rFonts w:ascii="Times New Roman" w:hAnsi="Times New Roman" w:cs="Times New Roman"/>
          <w:sz w:val="26"/>
          <w:szCs w:val="26"/>
        </w:rPr>
        <w:t>Tình huống thay thế</w:t>
      </w:r>
    </w:p>
    <w:p w14:paraId="4404588A" w14:textId="77777777" w:rsidR="00455C73" w:rsidRPr="008A0765" w:rsidRDefault="00455C73" w:rsidP="00455C73">
      <w:pPr>
        <w:pStyle w:val="ListParagraph"/>
        <w:numPr>
          <w:ilvl w:val="0"/>
          <w:numId w:val="21"/>
        </w:numPr>
        <w:spacing w:line="312" w:lineRule="auto"/>
        <w:contextualSpacing w:val="0"/>
        <w:rPr>
          <w:rFonts w:ascii="Times New Roman" w:hAnsi="Times New Roman" w:cs="Times New Roman"/>
          <w:sz w:val="26"/>
          <w:szCs w:val="26"/>
        </w:rPr>
      </w:pPr>
      <w:r w:rsidRPr="008A0765">
        <w:rPr>
          <w:rFonts w:ascii="Times New Roman" w:hAnsi="Times New Roman" w:cs="Times New Roman"/>
          <w:sz w:val="26"/>
          <w:szCs w:val="26"/>
        </w:rPr>
        <w:t>Đặt hàng thất bại vì chưa đăng nhập</w:t>
      </w:r>
    </w:p>
    <w:p w14:paraId="3F708ECD" w14:textId="77777777" w:rsidR="002F729D" w:rsidRPr="009F1360" w:rsidRDefault="002F729D" w:rsidP="009F1360">
      <w:pPr>
        <w:spacing w:line="312" w:lineRule="auto"/>
        <w:ind w:left="360"/>
        <w:rPr>
          <w:sz w:val="26"/>
          <w:szCs w:val="26"/>
        </w:rPr>
      </w:pPr>
      <w:r w:rsidRPr="009F1360">
        <w:rPr>
          <w:sz w:val="26"/>
          <w:szCs w:val="26"/>
        </w:rPr>
        <w:t>Bước 1: Truy cập website “Electro store”</w:t>
      </w:r>
    </w:p>
    <w:p w14:paraId="5C232A42" w14:textId="77777777" w:rsidR="002F729D" w:rsidRPr="009F1360" w:rsidRDefault="002F729D" w:rsidP="009F1360">
      <w:pPr>
        <w:spacing w:line="312" w:lineRule="auto"/>
        <w:ind w:left="360"/>
        <w:rPr>
          <w:sz w:val="26"/>
          <w:szCs w:val="26"/>
        </w:rPr>
      </w:pPr>
      <w:r w:rsidRPr="009F1360">
        <w:rPr>
          <w:sz w:val="26"/>
          <w:szCs w:val="26"/>
        </w:rPr>
        <w:lastRenderedPageBreak/>
        <w:t xml:space="preserve">Bước 2: Khách hàng cần mua sản phẩm nhấp chuột vào Đăng nhập </w:t>
      </w:r>
    </w:p>
    <w:p w14:paraId="4C19135F" w14:textId="77777777" w:rsidR="002F729D" w:rsidRPr="009F1360" w:rsidRDefault="002F729D" w:rsidP="009F1360">
      <w:pPr>
        <w:spacing w:line="312" w:lineRule="auto"/>
        <w:ind w:left="360"/>
        <w:rPr>
          <w:sz w:val="26"/>
          <w:szCs w:val="26"/>
        </w:rPr>
      </w:pPr>
      <w:r w:rsidRPr="009F1360">
        <w:rPr>
          <w:sz w:val="26"/>
          <w:szCs w:val="26"/>
        </w:rPr>
        <w:t>Bước 3: Hệ thống trở về trang chủ Home</w:t>
      </w:r>
    </w:p>
    <w:p w14:paraId="790904D7" w14:textId="77777777" w:rsidR="002F729D" w:rsidRPr="009F1360" w:rsidRDefault="002F729D" w:rsidP="009F1360">
      <w:pPr>
        <w:spacing w:line="312" w:lineRule="auto"/>
        <w:ind w:left="360"/>
        <w:rPr>
          <w:sz w:val="26"/>
          <w:szCs w:val="26"/>
        </w:rPr>
      </w:pPr>
      <w:r w:rsidRPr="009F1360">
        <w:rPr>
          <w:sz w:val="26"/>
          <w:szCs w:val="26"/>
        </w:rPr>
        <w:t xml:space="preserve">Bước 4:  Khách hàng chọn sản phẩm bỏ vào giỏ hàng, khách hàng có thể tìm kiếm sản phẩm theo chủng loại sản phẩm và chọn sản phẩm từ danh mục này bỏ vào giỏ hàng. </w:t>
      </w:r>
    </w:p>
    <w:p w14:paraId="6A0BAA6F" w14:textId="77777777" w:rsidR="002F729D" w:rsidRPr="009F1360" w:rsidRDefault="002F729D" w:rsidP="009F1360">
      <w:pPr>
        <w:spacing w:line="312" w:lineRule="auto"/>
        <w:ind w:left="360"/>
        <w:rPr>
          <w:sz w:val="26"/>
          <w:szCs w:val="26"/>
        </w:rPr>
      </w:pPr>
      <w:r w:rsidRPr="009F1360">
        <w:rPr>
          <w:sz w:val="26"/>
          <w:szCs w:val="26"/>
        </w:rPr>
        <w:t>Bước 5: Khách hàng muốn thêm sản phẩm chỉ cần nhấp chuột vào “Thêm vào giỏ” và hệ thống sẽ chuyển đến trang chi tiết giỏ hàng.</w:t>
      </w:r>
    </w:p>
    <w:p w14:paraId="0ED69B77" w14:textId="2C8261FD" w:rsidR="00455C73" w:rsidRPr="009F1360" w:rsidRDefault="00455C73" w:rsidP="009F1360">
      <w:pPr>
        <w:spacing w:line="312" w:lineRule="auto"/>
        <w:ind w:left="360"/>
        <w:rPr>
          <w:sz w:val="26"/>
          <w:szCs w:val="26"/>
        </w:rPr>
      </w:pPr>
      <w:r w:rsidRPr="009F1360">
        <w:rPr>
          <w:sz w:val="26"/>
          <w:szCs w:val="26"/>
        </w:rPr>
        <w:t xml:space="preserve">Bước </w:t>
      </w:r>
      <w:r w:rsidR="009F1360">
        <w:rPr>
          <w:sz w:val="26"/>
          <w:szCs w:val="26"/>
        </w:rPr>
        <w:t>6</w:t>
      </w:r>
      <w:r w:rsidRPr="009F1360">
        <w:rPr>
          <w:sz w:val="26"/>
          <w:szCs w:val="26"/>
        </w:rPr>
        <w:t xml:space="preserve">: </w:t>
      </w:r>
      <w:r w:rsidR="008A0765" w:rsidRPr="009F1360">
        <w:rPr>
          <w:sz w:val="26"/>
          <w:szCs w:val="26"/>
        </w:rPr>
        <w:t xml:space="preserve">Khách hàng </w:t>
      </w:r>
      <w:r w:rsidRPr="009F1360">
        <w:rPr>
          <w:sz w:val="26"/>
          <w:szCs w:val="26"/>
        </w:rPr>
        <w:t>có thể tiếp tục mua hàng bằng cách nhấp chuột “Tiếp tục mua hàng” hoặc có thể cập nhật số lượng sản phẩm và nhấp chuột “Cập nhật giỏ hàng”</w:t>
      </w:r>
    </w:p>
    <w:p w14:paraId="5A16E771" w14:textId="14B64365" w:rsidR="00455C73" w:rsidRPr="009F1360" w:rsidRDefault="008A0765" w:rsidP="009F1360">
      <w:pPr>
        <w:spacing w:line="312" w:lineRule="auto"/>
        <w:ind w:left="360"/>
        <w:rPr>
          <w:sz w:val="26"/>
          <w:szCs w:val="26"/>
        </w:rPr>
      </w:pPr>
      <w:r w:rsidRPr="009F1360">
        <w:rPr>
          <w:sz w:val="26"/>
          <w:szCs w:val="26"/>
        </w:rPr>
        <w:t xml:space="preserve">Bước </w:t>
      </w:r>
      <w:r w:rsidR="009F1360">
        <w:rPr>
          <w:sz w:val="26"/>
          <w:szCs w:val="26"/>
        </w:rPr>
        <w:t>7</w:t>
      </w:r>
      <w:r w:rsidRPr="009F1360">
        <w:rPr>
          <w:sz w:val="26"/>
          <w:szCs w:val="26"/>
        </w:rPr>
        <w:t>: Sau khi khách hàng</w:t>
      </w:r>
      <w:r w:rsidR="00455C73" w:rsidRPr="009F1360">
        <w:rPr>
          <w:sz w:val="26"/>
          <w:szCs w:val="26"/>
        </w:rPr>
        <w:t xml:space="preserve"> </w:t>
      </w:r>
      <w:r w:rsidRPr="009F1360">
        <w:rPr>
          <w:sz w:val="26"/>
          <w:szCs w:val="26"/>
        </w:rPr>
        <w:t xml:space="preserve">quyết định </w:t>
      </w:r>
      <w:r w:rsidR="00455C73" w:rsidRPr="009F1360">
        <w:rPr>
          <w:sz w:val="26"/>
          <w:szCs w:val="26"/>
        </w:rPr>
        <w:t>chọn s</w:t>
      </w:r>
      <w:r w:rsidRPr="009F1360">
        <w:rPr>
          <w:sz w:val="26"/>
          <w:szCs w:val="26"/>
        </w:rPr>
        <w:t xml:space="preserve">ản phẩm muốn mua và nhấp chuột </w:t>
      </w:r>
      <w:r w:rsidR="00455C73" w:rsidRPr="009F1360">
        <w:rPr>
          <w:sz w:val="26"/>
          <w:szCs w:val="26"/>
        </w:rPr>
        <w:t>chọn “Thanh toán”</w:t>
      </w:r>
    </w:p>
    <w:p w14:paraId="3BB9B145" w14:textId="6876BA68" w:rsidR="00455C73" w:rsidRPr="009F1360" w:rsidRDefault="00455C73" w:rsidP="009F1360">
      <w:pPr>
        <w:spacing w:line="312" w:lineRule="auto"/>
        <w:ind w:left="360"/>
        <w:rPr>
          <w:sz w:val="26"/>
          <w:szCs w:val="26"/>
        </w:rPr>
      </w:pPr>
      <w:r w:rsidRPr="009F1360">
        <w:rPr>
          <w:sz w:val="26"/>
          <w:szCs w:val="26"/>
        </w:rPr>
        <w:t xml:space="preserve">Bước </w:t>
      </w:r>
      <w:r w:rsidR="009F1360">
        <w:rPr>
          <w:sz w:val="26"/>
          <w:szCs w:val="26"/>
        </w:rPr>
        <w:t>8</w:t>
      </w:r>
      <w:r w:rsidRPr="009F1360">
        <w:rPr>
          <w:sz w:val="26"/>
          <w:szCs w:val="26"/>
        </w:rPr>
        <w:t>: Hệ thống sẽ hiển thị thông báo</w:t>
      </w:r>
      <w:r w:rsidR="008A0765" w:rsidRPr="009F1360">
        <w:rPr>
          <w:sz w:val="26"/>
          <w:szCs w:val="26"/>
        </w:rPr>
        <w:t xml:space="preserve"> yêu cầu người dùng đăng nhập</w:t>
      </w:r>
    </w:p>
    <w:p w14:paraId="2F427089" w14:textId="2456CA91" w:rsidR="008A0765" w:rsidRPr="009F1360" w:rsidRDefault="008A0765" w:rsidP="009F1360">
      <w:pPr>
        <w:spacing w:line="312" w:lineRule="auto"/>
        <w:ind w:left="360"/>
        <w:rPr>
          <w:sz w:val="26"/>
          <w:szCs w:val="26"/>
        </w:rPr>
      </w:pPr>
      <w:r w:rsidRPr="009F1360">
        <w:rPr>
          <w:sz w:val="26"/>
          <w:szCs w:val="26"/>
        </w:rPr>
        <w:t xml:space="preserve">Bước </w:t>
      </w:r>
      <w:r w:rsidR="009F1360">
        <w:rPr>
          <w:sz w:val="26"/>
          <w:szCs w:val="26"/>
        </w:rPr>
        <w:t>9</w:t>
      </w:r>
      <w:r w:rsidRPr="009F1360">
        <w:rPr>
          <w:sz w:val="26"/>
          <w:szCs w:val="26"/>
        </w:rPr>
        <w:t>: Khách hàng phải đăng nhập tài khoản thì hệ thống sẽ cho phép đặt hàng</w:t>
      </w:r>
    </w:p>
    <w:p w14:paraId="5DD26806" w14:textId="60C209E9" w:rsidR="00455C73" w:rsidRPr="009F1360" w:rsidRDefault="00455C73" w:rsidP="009F1360">
      <w:pPr>
        <w:spacing w:line="312" w:lineRule="auto"/>
        <w:ind w:left="360"/>
        <w:rPr>
          <w:sz w:val="26"/>
          <w:szCs w:val="26"/>
        </w:rPr>
      </w:pPr>
      <w:r w:rsidRPr="009F1360">
        <w:rPr>
          <w:sz w:val="26"/>
          <w:szCs w:val="26"/>
        </w:rPr>
        <w:t xml:space="preserve">Bước </w:t>
      </w:r>
      <w:r w:rsidR="009F1360">
        <w:rPr>
          <w:sz w:val="26"/>
          <w:szCs w:val="26"/>
        </w:rPr>
        <w:t>10</w:t>
      </w:r>
      <w:r w:rsidRPr="009F1360">
        <w:rPr>
          <w:sz w:val="26"/>
          <w:szCs w:val="26"/>
        </w:rPr>
        <w:t>: Kết thúc đặt hàng</w:t>
      </w:r>
    </w:p>
    <w:p w14:paraId="6BEDA4B7" w14:textId="77777777" w:rsidR="00455C73" w:rsidRPr="00CC24C9" w:rsidRDefault="00455C73" w:rsidP="00585413">
      <w:pPr>
        <w:pageBreakBefore/>
        <w:spacing w:line="312" w:lineRule="auto"/>
        <w:ind w:left="709"/>
        <w:jc w:val="both"/>
        <w:rPr>
          <w:sz w:val="26"/>
          <w:szCs w:val="26"/>
        </w:rPr>
      </w:pPr>
    </w:p>
    <w:p w14:paraId="16D4E7F6" w14:textId="77777777" w:rsidR="00455C73" w:rsidRPr="00211071" w:rsidRDefault="00455C73" w:rsidP="00D30E9C">
      <w:pPr>
        <w:pStyle w:val="ListParagraph"/>
        <w:numPr>
          <w:ilvl w:val="2"/>
          <w:numId w:val="30"/>
        </w:numPr>
        <w:spacing w:line="312" w:lineRule="auto"/>
        <w:ind w:left="1276" w:hanging="698"/>
        <w:contextualSpacing w:val="0"/>
        <w:outlineLvl w:val="2"/>
        <w:rPr>
          <w:rFonts w:ascii="Times New Roman" w:hAnsi="Times New Roman" w:cs="Times New Roman"/>
          <w:bCs/>
          <w:sz w:val="26"/>
          <w:szCs w:val="26"/>
        </w:rPr>
      </w:pPr>
      <w:bookmarkStart w:id="119" w:name="_Toc44754077"/>
      <w:r w:rsidRPr="00211071">
        <w:rPr>
          <w:rFonts w:ascii="Times New Roman" w:hAnsi="Times New Roman" w:cs="Times New Roman"/>
          <w:bCs/>
          <w:sz w:val="26"/>
          <w:szCs w:val="26"/>
        </w:rPr>
        <w:t>Chức năng quản lý sản phẩm</w:t>
      </w:r>
      <w:bookmarkEnd w:id="119"/>
    </w:p>
    <w:p w14:paraId="00D37601" w14:textId="77777777" w:rsidR="00455C73" w:rsidRPr="00211071" w:rsidRDefault="00455C73" w:rsidP="00455C73">
      <w:pPr>
        <w:keepNext/>
        <w:ind w:left="1134"/>
      </w:pPr>
      <w:r w:rsidRPr="00211071">
        <w:rPr>
          <w:noProof/>
        </w:rPr>
        <w:drawing>
          <wp:inline distT="0" distB="0" distL="0" distR="0" wp14:anchorId="4B171676" wp14:editId="4FC581D6">
            <wp:extent cx="5120640" cy="7763480"/>
            <wp:effectExtent l="0" t="0" r="381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anage Product.jpg"/>
                    <pic:cNvPicPr/>
                  </pic:nvPicPr>
                  <pic:blipFill>
                    <a:blip r:embed="rId83">
                      <a:extLst>
                        <a:ext uri="{28A0092B-C50C-407E-A947-70E740481C1C}">
                          <a14:useLocalDpi xmlns:a14="http://schemas.microsoft.com/office/drawing/2010/main" val="0"/>
                        </a:ext>
                      </a:extLst>
                    </a:blip>
                    <a:stretch>
                      <a:fillRect/>
                    </a:stretch>
                  </pic:blipFill>
                  <pic:spPr>
                    <a:xfrm>
                      <a:off x="0" y="0"/>
                      <a:ext cx="5128846" cy="7775921"/>
                    </a:xfrm>
                    <a:prstGeom prst="rect">
                      <a:avLst/>
                    </a:prstGeom>
                  </pic:spPr>
                </pic:pic>
              </a:graphicData>
            </a:graphic>
          </wp:inline>
        </w:drawing>
      </w:r>
    </w:p>
    <w:p w14:paraId="2302FE00" w14:textId="530D6FB1" w:rsidR="00455C73" w:rsidRPr="00211071" w:rsidRDefault="00455C73" w:rsidP="00007136">
      <w:pPr>
        <w:pStyle w:val="Caption"/>
        <w:jc w:val="center"/>
        <w:rPr>
          <w:rFonts w:ascii="Times New Roman" w:hAnsi="Times New Roman" w:cs="Times New Roman"/>
          <w:bCs/>
          <w:sz w:val="26"/>
          <w:szCs w:val="26"/>
        </w:rPr>
      </w:pPr>
      <w:bookmarkStart w:id="120" w:name="_Toc44754020"/>
      <w:r w:rsidRPr="00211071">
        <w:rPr>
          <w:rFonts w:ascii="Times New Roman" w:hAnsi="Times New Roman" w:cs="Times New Roman"/>
          <w:sz w:val="26"/>
          <w:szCs w:val="26"/>
        </w:rPr>
        <w:t xml:space="preserve">Hình 3.3. </w:t>
      </w:r>
      <w:r w:rsidRPr="00211071">
        <w:rPr>
          <w:rFonts w:ascii="Times New Roman" w:hAnsi="Times New Roman" w:cs="Times New Roman"/>
          <w:sz w:val="26"/>
          <w:szCs w:val="26"/>
        </w:rPr>
        <w:fldChar w:fldCharType="begin"/>
      </w:r>
      <w:r w:rsidRPr="00211071">
        <w:rPr>
          <w:rFonts w:ascii="Times New Roman" w:hAnsi="Times New Roman" w:cs="Times New Roman"/>
          <w:sz w:val="26"/>
          <w:szCs w:val="26"/>
        </w:rPr>
        <w:instrText xml:space="preserve"> SEQ Hình_3.3. \* ARABIC </w:instrText>
      </w:r>
      <w:r w:rsidRPr="00211071">
        <w:rPr>
          <w:rFonts w:ascii="Times New Roman" w:hAnsi="Times New Roman" w:cs="Times New Roman"/>
          <w:sz w:val="26"/>
          <w:szCs w:val="26"/>
        </w:rPr>
        <w:fldChar w:fldCharType="separate"/>
      </w:r>
      <w:r w:rsidR="00AC2211">
        <w:rPr>
          <w:rFonts w:ascii="Times New Roman" w:hAnsi="Times New Roman" w:cs="Times New Roman"/>
          <w:noProof/>
          <w:sz w:val="26"/>
          <w:szCs w:val="26"/>
        </w:rPr>
        <w:t>4</w:t>
      </w:r>
      <w:r w:rsidRPr="00211071">
        <w:rPr>
          <w:rFonts w:ascii="Times New Roman" w:hAnsi="Times New Roman" w:cs="Times New Roman"/>
          <w:sz w:val="26"/>
          <w:szCs w:val="26"/>
        </w:rPr>
        <w:fldChar w:fldCharType="end"/>
      </w:r>
      <w:r w:rsidRPr="00211071">
        <w:rPr>
          <w:rFonts w:ascii="Times New Roman" w:hAnsi="Times New Roman" w:cs="Times New Roman"/>
          <w:sz w:val="26"/>
          <w:szCs w:val="26"/>
        </w:rPr>
        <w:t xml:space="preserve">: </w:t>
      </w:r>
      <w:r w:rsidR="00007136">
        <w:rPr>
          <w:rFonts w:ascii="Times New Roman" w:hAnsi="Times New Roman" w:cs="Times New Roman"/>
          <w:bCs/>
          <w:sz w:val="26"/>
          <w:szCs w:val="26"/>
        </w:rPr>
        <w:t>Q</w:t>
      </w:r>
      <w:r w:rsidR="00007136" w:rsidRPr="00211071">
        <w:rPr>
          <w:rFonts w:ascii="Times New Roman" w:hAnsi="Times New Roman" w:cs="Times New Roman"/>
          <w:bCs/>
          <w:sz w:val="26"/>
          <w:szCs w:val="26"/>
        </w:rPr>
        <w:t>uản lý sản phẩm</w:t>
      </w:r>
      <w:bookmarkEnd w:id="120"/>
    </w:p>
    <w:p w14:paraId="44D70278" w14:textId="77777777" w:rsidR="00455C73" w:rsidRPr="00211071" w:rsidRDefault="00455C73" w:rsidP="00455C73">
      <w:pPr>
        <w:ind w:left="709"/>
        <w:rPr>
          <w:sz w:val="26"/>
          <w:szCs w:val="26"/>
        </w:rPr>
      </w:pPr>
      <w:r w:rsidRPr="00211071">
        <w:rPr>
          <w:sz w:val="26"/>
          <w:szCs w:val="26"/>
        </w:rPr>
        <w:t>Người dùng chính: Quản trị viên</w:t>
      </w:r>
    </w:p>
    <w:p w14:paraId="07867F7A" w14:textId="77777777" w:rsidR="00455C73" w:rsidRPr="00211071" w:rsidRDefault="00455C73" w:rsidP="00455C73">
      <w:pPr>
        <w:rPr>
          <w:sz w:val="26"/>
          <w:szCs w:val="26"/>
        </w:rPr>
      </w:pPr>
    </w:p>
    <w:p w14:paraId="4DD5228B" w14:textId="77777777" w:rsidR="00455C73" w:rsidRPr="00211071" w:rsidRDefault="00455C73" w:rsidP="00455C73">
      <w:pPr>
        <w:pStyle w:val="ListParagraph"/>
        <w:numPr>
          <w:ilvl w:val="0"/>
          <w:numId w:val="31"/>
        </w:numPr>
        <w:spacing w:before="240" w:line="312" w:lineRule="auto"/>
        <w:ind w:left="1134" w:hanging="774"/>
        <w:contextualSpacing w:val="0"/>
        <w:outlineLvl w:val="3"/>
        <w:rPr>
          <w:rFonts w:ascii="Times New Roman" w:hAnsi="Times New Roman" w:cs="Times New Roman"/>
          <w:bCs/>
          <w:sz w:val="26"/>
          <w:szCs w:val="26"/>
        </w:rPr>
      </w:pPr>
      <w:bookmarkStart w:id="121" w:name="_Toc44754078"/>
      <w:r w:rsidRPr="00211071">
        <w:rPr>
          <w:rFonts w:ascii="Times New Roman" w:hAnsi="Times New Roman" w:cs="Times New Roman"/>
          <w:bCs/>
          <w:sz w:val="26"/>
          <w:szCs w:val="26"/>
        </w:rPr>
        <w:lastRenderedPageBreak/>
        <w:t>Thêm sản phẩm</w:t>
      </w:r>
      <w:bookmarkEnd w:id="121"/>
    </w:p>
    <w:p w14:paraId="049B0352" w14:textId="77777777" w:rsidR="00455C73" w:rsidRPr="00211071" w:rsidRDefault="00455C73" w:rsidP="00455C73">
      <w:pPr>
        <w:pStyle w:val="ListParagraph"/>
        <w:numPr>
          <w:ilvl w:val="0"/>
          <w:numId w:val="24"/>
        </w:numPr>
        <w:spacing w:before="240" w:line="312" w:lineRule="auto"/>
        <w:contextualSpacing w:val="0"/>
        <w:jc w:val="left"/>
        <w:rPr>
          <w:rFonts w:ascii="Times New Roman" w:hAnsi="Times New Roman" w:cs="Times New Roman"/>
          <w:sz w:val="26"/>
          <w:szCs w:val="26"/>
        </w:rPr>
      </w:pPr>
      <w:r w:rsidRPr="00211071">
        <w:rPr>
          <w:rFonts w:ascii="Times New Roman" w:hAnsi="Times New Roman" w:cs="Times New Roman"/>
          <w:sz w:val="26"/>
          <w:szCs w:val="26"/>
        </w:rPr>
        <w:t xml:space="preserve">Mô tả </w:t>
      </w:r>
    </w:p>
    <w:p w14:paraId="49DB0594" w14:textId="77777777" w:rsidR="00455C73" w:rsidRPr="00211071" w:rsidRDefault="00455C73" w:rsidP="00455C73">
      <w:pPr>
        <w:spacing w:before="240" w:line="312" w:lineRule="auto"/>
        <w:ind w:left="709"/>
        <w:jc w:val="both"/>
        <w:rPr>
          <w:sz w:val="26"/>
          <w:szCs w:val="26"/>
        </w:rPr>
      </w:pPr>
      <w:r w:rsidRPr="00211071">
        <w:rPr>
          <w:sz w:val="26"/>
          <w:szCs w:val="26"/>
        </w:rPr>
        <w:t>Chức năng này cho phép quản trị viên có thể thêm sản phẩm mới cho cửa hàng</w:t>
      </w:r>
    </w:p>
    <w:p w14:paraId="7271DFB8" w14:textId="77777777" w:rsidR="00455C73" w:rsidRPr="00211071" w:rsidRDefault="00455C73" w:rsidP="00455C73">
      <w:pPr>
        <w:pStyle w:val="ListParagraph"/>
        <w:numPr>
          <w:ilvl w:val="0"/>
          <w:numId w:val="24"/>
        </w:numPr>
        <w:spacing w:before="240" w:line="312" w:lineRule="auto"/>
        <w:contextualSpacing w:val="0"/>
        <w:jc w:val="left"/>
        <w:rPr>
          <w:rFonts w:ascii="Times New Roman" w:hAnsi="Times New Roman" w:cs="Times New Roman"/>
          <w:sz w:val="26"/>
          <w:szCs w:val="26"/>
        </w:rPr>
      </w:pPr>
      <w:r w:rsidRPr="00211071">
        <w:rPr>
          <w:rFonts w:ascii="Times New Roman" w:hAnsi="Times New Roman" w:cs="Times New Roman"/>
          <w:sz w:val="26"/>
          <w:szCs w:val="26"/>
        </w:rPr>
        <w:t>Tính huống chính : thêm sản phẩm thành công</w:t>
      </w:r>
    </w:p>
    <w:p w14:paraId="15A097B3"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4CE85943"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08B531C4" w14:textId="77777777" w:rsidR="00455C73" w:rsidRPr="00211071" w:rsidRDefault="00455C73" w:rsidP="00455C73">
      <w:pPr>
        <w:spacing w:line="312" w:lineRule="auto"/>
        <w:ind w:left="709"/>
        <w:jc w:val="both"/>
        <w:rPr>
          <w:sz w:val="26"/>
          <w:szCs w:val="26"/>
        </w:rPr>
      </w:pPr>
      <w:r w:rsidRPr="00211071">
        <w:rPr>
          <w:sz w:val="26"/>
          <w:szCs w:val="26"/>
        </w:rPr>
        <w:t>Bước 3: Sau khi đăng nhập thành công hệ thống sẽ chuyển đến trang chủ dành cho quản trị viên, sau đó người dùng chọn “quản lý sản phẩm” và chọn thêm mới</w:t>
      </w:r>
    </w:p>
    <w:p w14:paraId="2A42D830" w14:textId="77777777" w:rsidR="00455C73" w:rsidRPr="00211071" w:rsidRDefault="00455C73" w:rsidP="00455C73">
      <w:pPr>
        <w:spacing w:line="312" w:lineRule="auto"/>
        <w:ind w:left="709"/>
        <w:jc w:val="both"/>
        <w:rPr>
          <w:sz w:val="26"/>
          <w:szCs w:val="26"/>
        </w:rPr>
      </w:pPr>
      <w:r w:rsidRPr="00211071">
        <w:rPr>
          <w:sz w:val="26"/>
          <w:szCs w:val="26"/>
        </w:rPr>
        <w:t>Bước 4: Hiển thị trang thêm mới sản phẩm</w:t>
      </w:r>
    </w:p>
    <w:p w14:paraId="616C74D0" w14:textId="77777777" w:rsidR="00455C73" w:rsidRPr="00211071" w:rsidRDefault="00455C73" w:rsidP="00455C73">
      <w:pPr>
        <w:spacing w:line="312" w:lineRule="auto"/>
        <w:ind w:left="709"/>
        <w:jc w:val="both"/>
        <w:rPr>
          <w:sz w:val="26"/>
          <w:szCs w:val="26"/>
        </w:rPr>
      </w:pPr>
      <w:r w:rsidRPr="00211071">
        <w:rPr>
          <w:sz w:val="26"/>
          <w:szCs w:val="26"/>
        </w:rPr>
        <w:t>Bước 5: Điền đầy đủ thông tin sản phẩm và nhấp chuột “Tạo mới”</w:t>
      </w:r>
    </w:p>
    <w:p w14:paraId="18CA456D" w14:textId="77777777" w:rsidR="00455C73" w:rsidRPr="00211071" w:rsidRDefault="00455C73" w:rsidP="00455C73">
      <w:pPr>
        <w:spacing w:line="312" w:lineRule="auto"/>
        <w:ind w:left="709"/>
        <w:jc w:val="both"/>
        <w:rPr>
          <w:sz w:val="26"/>
          <w:szCs w:val="26"/>
        </w:rPr>
      </w:pPr>
      <w:r w:rsidRPr="00211071">
        <w:rPr>
          <w:sz w:val="26"/>
          <w:szCs w:val="26"/>
        </w:rPr>
        <w:t>Bước 6: Hệ thống sẽ thông báo “Thêm mới sản phẩm thành công” và trở về trang quản lý sản phẩm</w:t>
      </w:r>
    </w:p>
    <w:p w14:paraId="22D635B9" w14:textId="77777777" w:rsidR="00455C73" w:rsidRPr="00211071" w:rsidRDefault="00455C73" w:rsidP="00455C73">
      <w:pPr>
        <w:spacing w:line="312" w:lineRule="auto"/>
        <w:ind w:left="709"/>
        <w:jc w:val="both"/>
        <w:rPr>
          <w:sz w:val="26"/>
          <w:szCs w:val="26"/>
        </w:rPr>
      </w:pPr>
      <w:r w:rsidRPr="00211071">
        <w:rPr>
          <w:sz w:val="26"/>
          <w:szCs w:val="26"/>
        </w:rPr>
        <w:t>Bước 7: Kết thúc quá trình thêm mới sản phẩm.</w:t>
      </w:r>
    </w:p>
    <w:p w14:paraId="0ED7CCDB" w14:textId="77777777" w:rsidR="00455C73" w:rsidRPr="00211071" w:rsidRDefault="00455C73" w:rsidP="00455C73">
      <w:pPr>
        <w:pStyle w:val="ListParagraph"/>
        <w:numPr>
          <w:ilvl w:val="0"/>
          <w:numId w:val="24"/>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thay thế</w:t>
      </w:r>
    </w:p>
    <w:p w14:paraId="07DAAE73" w14:textId="77777777" w:rsidR="00455C73" w:rsidRPr="00211071" w:rsidRDefault="00455C73" w:rsidP="00455C73">
      <w:pPr>
        <w:pStyle w:val="ListParagraph"/>
        <w:numPr>
          <w:ilvl w:val="0"/>
          <w:numId w:val="21"/>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Thêm mới sản phẩm không thành công do sản phẩm đã tồn tại</w:t>
      </w:r>
    </w:p>
    <w:p w14:paraId="6B6330CA"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5753AC5E"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40087D12" w14:textId="77777777" w:rsidR="00455C73" w:rsidRPr="00211071" w:rsidRDefault="00455C73" w:rsidP="00455C73">
      <w:pPr>
        <w:spacing w:line="312" w:lineRule="auto"/>
        <w:ind w:left="709"/>
        <w:jc w:val="both"/>
        <w:rPr>
          <w:sz w:val="26"/>
          <w:szCs w:val="26"/>
        </w:rPr>
      </w:pPr>
      <w:r w:rsidRPr="00211071">
        <w:rPr>
          <w:sz w:val="26"/>
          <w:szCs w:val="26"/>
        </w:rPr>
        <w:t>Bước 3: Sau khi đăng nhập thành công hệ thống sẽ chuyển đến trang chủ dành cho quản trị viên, sau đó người dùng chọn “quản lý sản phẩm” và chọn thêm mới</w:t>
      </w:r>
    </w:p>
    <w:p w14:paraId="20B2FD19" w14:textId="77777777" w:rsidR="00455C73" w:rsidRPr="00211071" w:rsidRDefault="00455C73" w:rsidP="00455C73">
      <w:pPr>
        <w:spacing w:line="312" w:lineRule="auto"/>
        <w:ind w:left="709"/>
        <w:jc w:val="both"/>
        <w:rPr>
          <w:sz w:val="26"/>
          <w:szCs w:val="26"/>
        </w:rPr>
      </w:pPr>
      <w:r w:rsidRPr="00211071">
        <w:rPr>
          <w:sz w:val="26"/>
          <w:szCs w:val="26"/>
        </w:rPr>
        <w:t>Bước 4: Hiển thị trang thêm mới sản phẩm</w:t>
      </w:r>
    </w:p>
    <w:p w14:paraId="0DA46E98" w14:textId="77777777" w:rsidR="00455C73" w:rsidRPr="00211071" w:rsidRDefault="00455C73" w:rsidP="00455C73">
      <w:pPr>
        <w:spacing w:line="312" w:lineRule="auto"/>
        <w:ind w:left="709"/>
        <w:jc w:val="both"/>
        <w:rPr>
          <w:sz w:val="26"/>
          <w:szCs w:val="26"/>
        </w:rPr>
      </w:pPr>
      <w:r w:rsidRPr="00211071">
        <w:rPr>
          <w:sz w:val="26"/>
          <w:szCs w:val="26"/>
        </w:rPr>
        <w:t>Bước 5: Điền đầy đủ thông tin sản phẩm và nhấp chuột “Tạo mới”</w:t>
      </w:r>
    </w:p>
    <w:p w14:paraId="78336DC5" w14:textId="77777777" w:rsidR="00455C73" w:rsidRPr="00211071" w:rsidRDefault="00455C73" w:rsidP="00455C73">
      <w:pPr>
        <w:spacing w:line="312" w:lineRule="auto"/>
        <w:ind w:left="709"/>
        <w:jc w:val="both"/>
        <w:rPr>
          <w:sz w:val="26"/>
          <w:szCs w:val="26"/>
        </w:rPr>
      </w:pPr>
      <w:r w:rsidRPr="00211071">
        <w:rPr>
          <w:sz w:val="26"/>
          <w:szCs w:val="26"/>
        </w:rPr>
        <w:t>Bước 6: Hệ thống sẽ thông báo “Sản phẩm đã tồn tại” và yêu cầu nhập lại thông tin.</w:t>
      </w:r>
    </w:p>
    <w:p w14:paraId="68071361" w14:textId="77777777" w:rsidR="00455C73" w:rsidRPr="00211071" w:rsidRDefault="00455C73" w:rsidP="00455C73">
      <w:pPr>
        <w:spacing w:line="312" w:lineRule="auto"/>
        <w:ind w:left="709"/>
        <w:jc w:val="both"/>
        <w:rPr>
          <w:sz w:val="26"/>
          <w:szCs w:val="26"/>
        </w:rPr>
      </w:pPr>
      <w:r w:rsidRPr="00211071">
        <w:rPr>
          <w:sz w:val="26"/>
          <w:szCs w:val="26"/>
        </w:rPr>
        <w:t>Bước 7: Kết thúc quá trình thêm mới sản phẩm.</w:t>
      </w:r>
    </w:p>
    <w:p w14:paraId="727F50F8" w14:textId="77777777" w:rsidR="00455C73" w:rsidRPr="00211071" w:rsidRDefault="00455C73" w:rsidP="00455C73">
      <w:pPr>
        <w:pStyle w:val="ListParagraph"/>
        <w:numPr>
          <w:ilvl w:val="0"/>
          <w:numId w:val="21"/>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Thêm sản phẩm mới không thành công do nhập thiếu thông tin</w:t>
      </w:r>
    </w:p>
    <w:p w14:paraId="1952270B"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7FB088AA"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3277E063" w14:textId="77777777" w:rsidR="00455C73" w:rsidRPr="00211071" w:rsidRDefault="00455C73" w:rsidP="00455C73">
      <w:pPr>
        <w:spacing w:line="312" w:lineRule="auto"/>
        <w:ind w:left="709"/>
        <w:jc w:val="both"/>
        <w:rPr>
          <w:sz w:val="26"/>
          <w:szCs w:val="26"/>
        </w:rPr>
      </w:pPr>
      <w:r w:rsidRPr="00211071">
        <w:rPr>
          <w:sz w:val="26"/>
          <w:szCs w:val="26"/>
        </w:rPr>
        <w:t>Bước 3: Sau khi đăng nhập thành công hệ thống sẽ chuyển đến trang chủ dành cho quản trị viên, sau đó người dùng chọn “quản lý sản phẩm” và chọn thêm mới</w:t>
      </w:r>
    </w:p>
    <w:p w14:paraId="3BE80EE8" w14:textId="77777777" w:rsidR="00455C73" w:rsidRPr="00211071" w:rsidRDefault="00455C73" w:rsidP="00455C73">
      <w:pPr>
        <w:spacing w:line="312" w:lineRule="auto"/>
        <w:ind w:left="709"/>
        <w:jc w:val="both"/>
        <w:rPr>
          <w:sz w:val="26"/>
          <w:szCs w:val="26"/>
        </w:rPr>
      </w:pPr>
      <w:r w:rsidRPr="00211071">
        <w:rPr>
          <w:sz w:val="26"/>
          <w:szCs w:val="26"/>
        </w:rPr>
        <w:t>Bước 4: Hiển thị trang thêm mới sản phẩm</w:t>
      </w:r>
    </w:p>
    <w:p w14:paraId="5090A50F" w14:textId="77777777" w:rsidR="00455C73" w:rsidRPr="00211071" w:rsidRDefault="00455C73" w:rsidP="00455C73">
      <w:pPr>
        <w:spacing w:line="312" w:lineRule="auto"/>
        <w:ind w:left="709"/>
        <w:jc w:val="both"/>
        <w:rPr>
          <w:sz w:val="26"/>
          <w:szCs w:val="26"/>
        </w:rPr>
      </w:pPr>
      <w:r w:rsidRPr="00211071">
        <w:rPr>
          <w:sz w:val="26"/>
          <w:szCs w:val="26"/>
        </w:rPr>
        <w:t>Bước 5: Nhập thông tin sản phẩm và nhấp chuột “Tạo mới”</w:t>
      </w:r>
    </w:p>
    <w:p w14:paraId="581914ED" w14:textId="77777777" w:rsidR="00455C73" w:rsidRPr="00211071" w:rsidRDefault="00455C73" w:rsidP="00455C73">
      <w:pPr>
        <w:spacing w:line="312" w:lineRule="auto"/>
        <w:ind w:left="709"/>
        <w:jc w:val="both"/>
        <w:rPr>
          <w:sz w:val="26"/>
          <w:szCs w:val="26"/>
        </w:rPr>
      </w:pPr>
      <w:r w:rsidRPr="00211071">
        <w:rPr>
          <w:sz w:val="26"/>
          <w:szCs w:val="26"/>
        </w:rPr>
        <w:lastRenderedPageBreak/>
        <w:t>Bước 6: Hệ thống sẽ thông báo các trường còn thiếu và cần bổ sung trên màn hình và yêu cầu nhập lại thông tin.</w:t>
      </w:r>
    </w:p>
    <w:p w14:paraId="5544B830" w14:textId="77777777" w:rsidR="00455C73" w:rsidRPr="00211071" w:rsidRDefault="00455C73" w:rsidP="00455C73">
      <w:pPr>
        <w:spacing w:line="312" w:lineRule="auto"/>
        <w:ind w:left="709"/>
        <w:jc w:val="both"/>
        <w:rPr>
          <w:sz w:val="26"/>
          <w:szCs w:val="26"/>
        </w:rPr>
      </w:pPr>
      <w:r w:rsidRPr="00211071">
        <w:rPr>
          <w:sz w:val="26"/>
          <w:szCs w:val="26"/>
        </w:rPr>
        <w:t>Bước 7: Kết thúc quá trình thêm mới sản phẩm.</w:t>
      </w:r>
    </w:p>
    <w:p w14:paraId="485AFF73" w14:textId="77777777" w:rsidR="00455C73" w:rsidRPr="00211071" w:rsidRDefault="00455C73" w:rsidP="00455C73">
      <w:pPr>
        <w:pStyle w:val="ListParagraph"/>
        <w:numPr>
          <w:ilvl w:val="0"/>
          <w:numId w:val="31"/>
        </w:numPr>
        <w:spacing w:before="240" w:line="312" w:lineRule="auto"/>
        <w:ind w:left="360" w:firstLine="0"/>
        <w:contextualSpacing w:val="0"/>
        <w:outlineLvl w:val="3"/>
        <w:rPr>
          <w:rFonts w:ascii="Times New Roman" w:hAnsi="Times New Roman" w:cs="Times New Roman"/>
          <w:bCs/>
          <w:sz w:val="26"/>
          <w:szCs w:val="26"/>
        </w:rPr>
      </w:pPr>
      <w:bookmarkStart w:id="122" w:name="_Toc44754079"/>
      <w:r w:rsidRPr="00211071">
        <w:rPr>
          <w:rFonts w:ascii="Times New Roman" w:hAnsi="Times New Roman" w:cs="Times New Roman"/>
          <w:bCs/>
          <w:sz w:val="26"/>
          <w:szCs w:val="26"/>
        </w:rPr>
        <w:t>Chỉnh sửa thông tin sản phẩm</w:t>
      </w:r>
      <w:bookmarkEnd w:id="122"/>
    </w:p>
    <w:p w14:paraId="6606BBD6" w14:textId="77777777" w:rsidR="00455C73" w:rsidRPr="00211071" w:rsidRDefault="00455C73" w:rsidP="00455C73">
      <w:pPr>
        <w:pStyle w:val="ListParagraph"/>
        <w:numPr>
          <w:ilvl w:val="0"/>
          <w:numId w:val="25"/>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Mô tả</w:t>
      </w:r>
    </w:p>
    <w:p w14:paraId="2B60F183" w14:textId="77777777" w:rsidR="00455C73" w:rsidRPr="00211071" w:rsidRDefault="00455C73" w:rsidP="00455C73">
      <w:pPr>
        <w:spacing w:line="312" w:lineRule="auto"/>
        <w:ind w:left="709"/>
        <w:jc w:val="both"/>
        <w:rPr>
          <w:sz w:val="26"/>
          <w:szCs w:val="26"/>
        </w:rPr>
      </w:pPr>
      <w:r w:rsidRPr="00211071">
        <w:rPr>
          <w:sz w:val="26"/>
          <w:szCs w:val="26"/>
        </w:rPr>
        <w:t>Chức năng này cho phép quản trị viên chỉnh sửa và cập nhật thông tin sản phẩm của cửa hàng.</w:t>
      </w:r>
    </w:p>
    <w:p w14:paraId="411DF03A" w14:textId="77777777" w:rsidR="00455C73" w:rsidRPr="00211071" w:rsidRDefault="00455C73" w:rsidP="00455C73">
      <w:pPr>
        <w:spacing w:line="312" w:lineRule="auto"/>
        <w:ind w:left="709"/>
        <w:jc w:val="both"/>
        <w:rPr>
          <w:sz w:val="26"/>
          <w:szCs w:val="26"/>
        </w:rPr>
      </w:pPr>
      <w:r w:rsidRPr="00211071">
        <w:rPr>
          <w:sz w:val="26"/>
          <w:szCs w:val="26"/>
        </w:rPr>
        <w:t>Tính huống chính : Chỉnh sửa thông tin sản phẩm thành công</w:t>
      </w:r>
    </w:p>
    <w:p w14:paraId="3495BF68"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6FDCC68E"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03BA2442" w14:textId="77777777" w:rsidR="00455C73" w:rsidRPr="00211071" w:rsidRDefault="00455C73" w:rsidP="00455C73">
      <w:pPr>
        <w:spacing w:line="312" w:lineRule="auto"/>
        <w:ind w:left="709"/>
        <w:jc w:val="both"/>
        <w:rPr>
          <w:sz w:val="26"/>
          <w:szCs w:val="26"/>
        </w:rPr>
      </w:pPr>
      <w:r w:rsidRPr="00211071">
        <w:rPr>
          <w:sz w:val="26"/>
          <w:szCs w:val="26"/>
        </w:rPr>
        <w:t xml:space="preserve">Bước 3: Sau khi đăng nhập thành công hệ thống sẽ chuyển đến trang chủ dành cho quản trị viên, sau đó người dùng chọn “quản lý sản phẩm” và chọn sản phẩm muốn được chỉnh sửa </w:t>
      </w:r>
    </w:p>
    <w:p w14:paraId="170DB665" w14:textId="77777777" w:rsidR="00455C73" w:rsidRPr="00211071" w:rsidRDefault="00455C73" w:rsidP="00455C73">
      <w:pPr>
        <w:spacing w:line="312" w:lineRule="auto"/>
        <w:ind w:left="709"/>
        <w:jc w:val="both"/>
        <w:rPr>
          <w:sz w:val="26"/>
          <w:szCs w:val="26"/>
        </w:rPr>
      </w:pPr>
      <w:r w:rsidRPr="00211071">
        <w:rPr>
          <w:sz w:val="26"/>
          <w:szCs w:val="26"/>
        </w:rPr>
        <w:t>Bước 4: Hiển thị trang chỉnh sửa thông tin sản phẩm</w:t>
      </w:r>
    </w:p>
    <w:p w14:paraId="041AFFEF" w14:textId="77777777" w:rsidR="00455C73" w:rsidRPr="00211071" w:rsidRDefault="00455C73" w:rsidP="00455C73">
      <w:pPr>
        <w:spacing w:line="312" w:lineRule="auto"/>
        <w:ind w:left="709"/>
        <w:jc w:val="both"/>
        <w:rPr>
          <w:sz w:val="26"/>
          <w:szCs w:val="26"/>
        </w:rPr>
      </w:pPr>
      <w:r w:rsidRPr="00211071">
        <w:rPr>
          <w:sz w:val="26"/>
          <w:szCs w:val="26"/>
        </w:rPr>
        <w:t>Bước 5: Nhập các thông tin sản phẩm cần được chỉnh sửa và nhấp chuột “Chỉnh sửa”</w:t>
      </w:r>
    </w:p>
    <w:p w14:paraId="1AD932FE" w14:textId="77777777" w:rsidR="00455C73" w:rsidRPr="00211071" w:rsidRDefault="00455C73" w:rsidP="00455C73">
      <w:pPr>
        <w:spacing w:line="312" w:lineRule="auto"/>
        <w:ind w:left="709"/>
        <w:jc w:val="both"/>
        <w:rPr>
          <w:sz w:val="26"/>
          <w:szCs w:val="26"/>
        </w:rPr>
      </w:pPr>
      <w:r w:rsidRPr="00211071">
        <w:rPr>
          <w:sz w:val="26"/>
          <w:szCs w:val="26"/>
        </w:rPr>
        <w:t>Bước 6: Hệ thống sẽ thông báo “Chỉnh sửa sản phẩm thành công” và trở về trang quản lý sản phẩm</w:t>
      </w:r>
    </w:p>
    <w:p w14:paraId="1985F279" w14:textId="77777777" w:rsidR="00455C73" w:rsidRPr="00211071" w:rsidRDefault="00455C73" w:rsidP="00455C73">
      <w:pPr>
        <w:spacing w:line="312" w:lineRule="auto"/>
        <w:ind w:left="709"/>
        <w:jc w:val="both"/>
        <w:rPr>
          <w:sz w:val="26"/>
          <w:szCs w:val="26"/>
        </w:rPr>
      </w:pPr>
      <w:r w:rsidRPr="00211071">
        <w:rPr>
          <w:sz w:val="26"/>
          <w:szCs w:val="26"/>
        </w:rPr>
        <w:t>Bước 7: Kết thúc quá trình chỉnh sửa sản phẩm.</w:t>
      </w:r>
    </w:p>
    <w:p w14:paraId="42B3C846" w14:textId="77777777" w:rsidR="00455C73" w:rsidRPr="00211071" w:rsidRDefault="00455C73" w:rsidP="00455C73">
      <w:pPr>
        <w:pStyle w:val="ListParagraph"/>
        <w:numPr>
          <w:ilvl w:val="0"/>
          <w:numId w:val="25"/>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 xml:space="preserve">Tình huống thay thế </w:t>
      </w:r>
    </w:p>
    <w:p w14:paraId="061707BD" w14:textId="77777777" w:rsidR="00455C73" w:rsidRPr="00211071" w:rsidRDefault="00455C73" w:rsidP="00455C73">
      <w:pPr>
        <w:pStyle w:val="ListParagraph"/>
        <w:numPr>
          <w:ilvl w:val="0"/>
          <w:numId w:val="21"/>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Cập nhật thiếu thông tin</w:t>
      </w:r>
    </w:p>
    <w:p w14:paraId="3C909D20"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12E8A8B3"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029C86DD" w14:textId="77777777" w:rsidR="00455C73" w:rsidRPr="00211071" w:rsidRDefault="00455C73" w:rsidP="00455C73">
      <w:pPr>
        <w:spacing w:line="312" w:lineRule="auto"/>
        <w:ind w:left="709"/>
        <w:jc w:val="both"/>
        <w:rPr>
          <w:sz w:val="26"/>
          <w:szCs w:val="26"/>
        </w:rPr>
      </w:pPr>
      <w:r w:rsidRPr="00211071">
        <w:rPr>
          <w:sz w:val="26"/>
          <w:szCs w:val="26"/>
        </w:rPr>
        <w:t xml:space="preserve">Bước 3: Sau khi đăng nhập thành công hệ thống sẽ chuyển đến trang chủ dành cho quản trị viên, sau đó người dùng chọn “quản lý sản phẩm” và chọn sản phẩm muốn được chỉnh sửa </w:t>
      </w:r>
    </w:p>
    <w:p w14:paraId="49EE89BA" w14:textId="77777777" w:rsidR="00455C73" w:rsidRPr="00211071" w:rsidRDefault="00455C73" w:rsidP="00455C73">
      <w:pPr>
        <w:spacing w:line="312" w:lineRule="auto"/>
        <w:ind w:left="709"/>
        <w:jc w:val="both"/>
        <w:rPr>
          <w:sz w:val="26"/>
          <w:szCs w:val="26"/>
        </w:rPr>
      </w:pPr>
      <w:r w:rsidRPr="00211071">
        <w:rPr>
          <w:sz w:val="26"/>
          <w:szCs w:val="26"/>
        </w:rPr>
        <w:t>Bước 4: Hiển thị trang chỉnh sửa thông tin sản phẩm</w:t>
      </w:r>
    </w:p>
    <w:p w14:paraId="5F267C50" w14:textId="77777777" w:rsidR="00455C73" w:rsidRPr="00211071" w:rsidRDefault="00455C73" w:rsidP="00455C73">
      <w:pPr>
        <w:spacing w:line="312" w:lineRule="auto"/>
        <w:ind w:left="709"/>
        <w:jc w:val="both"/>
        <w:rPr>
          <w:sz w:val="26"/>
          <w:szCs w:val="26"/>
        </w:rPr>
      </w:pPr>
      <w:r w:rsidRPr="00211071">
        <w:rPr>
          <w:sz w:val="26"/>
          <w:szCs w:val="26"/>
        </w:rPr>
        <w:t>Bước 5: Nhập các thông tin sản phẩm cần được chỉnh sửa và nhấp chuột “Chỉnh sửa”</w:t>
      </w:r>
    </w:p>
    <w:p w14:paraId="627BEE70" w14:textId="77777777" w:rsidR="00455C73" w:rsidRPr="00211071" w:rsidRDefault="00455C73" w:rsidP="00455C73">
      <w:pPr>
        <w:spacing w:line="312" w:lineRule="auto"/>
        <w:ind w:left="709"/>
        <w:jc w:val="both"/>
        <w:rPr>
          <w:sz w:val="26"/>
          <w:szCs w:val="26"/>
        </w:rPr>
      </w:pPr>
      <w:r w:rsidRPr="00211071">
        <w:rPr>
          <w:sz w:val="26"/>
          <w:szCs w:val="26"/>
        </w:rPr>
        <w:t>Bước 6: Hệ thống sẽ thông báo các trường còn thiếu và cần bổ sung trên màn hình và yêu cầu nhập lại thông tin.</w:t>
      </w:r>
    </w:p>
    <w:p w14:paraId="477735AC" w14:textId="77777777" w:rsidR="00455C73" w:rsidRPr="00211071" w:rsidRDefault="00455C73" w:rsidP="00455C73">
      <w:pPr>
        <w:spacing w:line="312" w:lineRule="auto"/>
        <w:ind w:left="709"/>
        <w:jc w:val="both"/>
        <w:rPr>
          <w:sz w:val="26"/>
          <w:szCs w:val="26"/>
        </w:rPr>
      </w:pPr>
      <w:r w:rsidRPr="00211071">
        <w:rPr>
          <w:sz w:val="26"/>
          <w:szCs w:val="26"/>
        </w:rPr>
        <w:t>Bước 7: Kết thúc quá trình chỉnh sửa sản phẩm.</w:t>
      </w:r>
    </w:p>
    <w:p w14:paraId="4352F268" w14:textId="77777777" w:rsidR="00455C73" w:rsidRPr="00211071" w:rsidRDefault="00455C73" w:rsidP="00455C73">
      <w:pPr>
        <w:pStyle w:val="ListParagraph"/>
        <w:numPr>
          <w:ilvl w:val="0"/>
          <w:numId w:val="31"/>
        </w:numPr>
        <w:spacing w:before="240" w:line="312" w:lineRule="auto"/>
        <w:ind w:left="360" w:firstLine="0"/>
        <w:contextualSpacing w:val="0"/>
        <w:outlineLvl w:val="3"/>
        <w:rPr>
          <w:rFonts w:ascii="Times New Roman" w:hAnsi="Times New Roman" w:cs="Times New Roman"/>
          <w:bCs/>
          <w:sz w:val="26"/>
          <w:szCs w:val="26"/>
        </w:rPr>
      </w:pPr>
      <w:bookmarkStart w:id="123" w:name="_Toc44754080"/>
      <w:r w:rsidRPr="00211071">
        <w:rPr>
          <w:rFonts w:ascii="Times New Roman" w:hAnsi="Times New Roman" w:cs="Times New Roman"/>
          <w:bCs/>
          <w:sz w:val="26"/>
          <w:szCs w:val="26"/>
        </w:rPr>
        <w:t>Tìm kiếm sản phẩm</w:t>
      </w:r>
      <w:bookmarkEnd w:id="123"/>
    </w:p>
    <w:p w14:paraId="602A6156" w14:textId="77777777" w:rsidR="00455C73" w:rsidRPr="00211071" w:rsidRDefault="00455C73" w:rsidP="00455C73">
      <w:pPr>
        <w:pStyle w:val="ListParagraph"/>
        <w:numPr>
          <w:ilvl w:val="0"/>
          <w:numId w:val="26"/>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lastRenderedPageBreak/>
        <w:t xml:space="preserve">Mô tả </w:t>
      </w:r>
    </w:p>
    <w:p w14:paraId="54E50D1D" w14:textId="77777777" w:rsidR="00455C73" w:rsidRPr="00211071" w:rsidRDefault="00455C73" w:rsidP="00455C73">
      <w:pPr>
        <w:spacing w:before="240" w:line="312" w:lineRule="auto"/>
        <w:ind w:left="567"/>
        <w:jc w:val="both"/>
        <w:rPr>
          <w:sz w:val="26"/>
          <w:szCs w:val="26"/>
        </w:rPr>
      </w:pPr>
      <w:r w:rsidRPr="00211071">
        <w:rPr>
          <w:sz w:val="26"/>
          <w:szCs w:val="26"/>
        </w:rPr>
        <w:t>Chức năng này cho phép người dùng tìm kiếm sản phẩm theo tên và mã sản phẩm</w:t>
      </w:r>
    </w:p>
    <w:p w14:paraId="7234E873" w14:textId="77777777" w:rsidR="00455C73" w:rsidRPr="00211071" w:rsidRDefault="00455C73" w:rsidP="00455C73">
      <w:pPr>
        <w:pStyle w:val="ListParagraph"/>
        <w:numPr>
          <w:ilvl w:val="0"/>
          <w:numId w:val="26"/>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chính : Tìm kiếm sản phẩm thành công</w:t>
      </w:r>
    </w:p>
    <w:p w14:paraId="72C67896"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430D1997"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689B7C83" w14:textId="77777777" w:rsidR="00455C73" w:rsidRPr="00211071" w:rsidRDefault="00455C73" w:rsidP="00455C73">
      <w:pPr>
        <w:spacing w:line="312" w:lineRule="auto"/>
        <w:ind w:left="709"/>
        <w:jc w:val="both"/>
        <w:rPr>
          <w:sz w:val="26"/>
          <w:szCs w:val="26"/>
        </w:rPr>
      </w:pPr>
      <w:r w:rsidRPr="00211071">
        <w:rPr>
          <w:sz w:val="26"/>
          <w:szCs w:val="26"/>
        </w:rPr>
        <w:t>Bước 3: Sau khi đăng nhập thành công hệ thống sẽ chuyển đến trang chủ dành cho quản trị viên, sau đó người dùng chọn “quản lý sản phẩm”</w:t>
      </w:r>
    </w:p>
    <w:p w14:paraId="30049272" w14:textId="77777777" w:rsidR="00455C73" w:rsidRPr="00211071" w:rsidRDefault="00455C73" w:rsidP="00455C73">
      <w:pPr>
        <w:spacing w:line="312" w:lineRule="auto"/>
        <w:ind w:left="709"/>
        <w:jc w:val="both"/>
        <w:rPr>
          <w:sz w:val="26"/>
          <w:szCs w:val="26"/>
        </w:rPr>
      </w:pPr>
      <w:r w:rsidRPr="00211071">
        <w:rPr>
          <w:sz w:val="26"/>
          <w:szCs w:val="26"/>
        </w:rPr>
        <w:t>Bước 4: Hệ thống hiển thị trang quản lý sản phẩm với danh sách sản phẩm</w:t>
      </w:r>
    </w:p>
    <w:p w14:paraId="3A72E59F" w14:textId="77777777" w:rsidR="00455C73" w:rsidRPr="00211071" w:rsidRDefault="00455C73" w:rsidP="00455C73">
      <w:pPr>
        <w:spacing w:line="312" w:lineRule="auto"/>
        <w:ind w:left="709"/>
        <w:jc w:val="both"/>
        <w:rPr>
          <w:sz w:val="26"/>
          <w:szCs w:val="26"/>
        </w:rPr>
      </w:pPr>
      <w:r w:rsidRPr="00211071">
        <w:rPr>
          <w:sz w:val="26"/>
          <w:szCs w:val="26"/>
        </w:rPr>
        <w:t>Bước 5: Nhập tên hoặc mã sản phẩm người dùng muốn tìm kiếm</w:t>
      </w:r>
    </w:p>
    <w:p w14:paraId="64DFE62B" w14:textId="77777777" w:rsidR="00455C73" w:rsidRPr="00211071" w:rsidRDefault="00455C73" w:rsidP="00455C73">
      <w:pPr>
        <w:spacing w:line="312" w:lineRule="auto"/>
        <w:ind w:left="709"/>
        <w:jc w:val="both"/>
        <w:rPr>
          <w:sz w:val="26"/>
          <w:szCs w:val="26"/>
        </w:rPr>
      </w:pPr>
      <w:r w:rsidRPr="00211071">
        <w:rPr>
          <w:sz w:val="26"/>
          <w:szCs w:val="26"/>
        </w:rPr>
        <w:t>Bước 6: Ấn Enter hoặc nhấp chuột vào icon Search trên màn hình để thực thi chức năng tìm kiếm</w:t>
      </w:r>
    </w:p>
    <w:p w14:paraId="7C8DDE8D" w14:textId="77777777" w:rsidR="00455C73" w:rsidRPr="00211071" w:rsidRDefault="00455C73" w:rsidP="00455C73">
      <w:pPr>
        <w:spacing w:line="312" w:lineRule="auto"/>
        <w:ind w:left="709"/>
        <w:jc w:val="both"/>
        <w:rPr>
          <w:sz w:val="26"/>
          <w:szCs w:val="26"/>
        </w:rPr>
      </w:pPr>
      <w:r w:rsidRPr="00211071">
        <w:rPr>
          <w:sz w:val="26"/>
          <w:szCs w:val="26"/>
        </w:rPr>
        <w:t>Bước 7: Hệ thống sẽ lọc ra được sản phẩm mà người dùng tìm kiếm</w:t>
      </w:r>
    </w:p>
    <w:p w14:paraId="699FCCBE" w14:textId="77777777" w:rsidR="00455C73" w:rsidRPr="00211071" w:rsidRDefault="00455C73" w:rsidP="00455C73">
      <w:pPr>
        <w:spacing w:line="312" w:lineRule="auto"/>
        <w:ind w:left="709"/>
        <w:jc w:val="both"/>
        <w:rPr>
          <w:sz w:val="26"/>
          <w:szCs w:val="26"/>
        </w:rPr>
      </w:pPr>
      <w:r w:rsidRPr="00211071">
        <w:rPr>
          <w:sz w:val="26"/>
          <w:szCs w:val="26"/>
        </w:rPr>
        <w:t>Bước 8: Kết thúc chức năng tìm kiếm</w:t>
      </w:r>
    </w:p>
    <w:p w14:paraId="327E893D" w14:textId="77777777" w:rsidR="00455C73" w:rsidRPr="00211071" w:rsidRDefault="00455C73" w:rsidP="00455C73">
      <w:pPr>
        <w:pStyle w:val="ListParagraph"/>
        <w:numPr>
          <w:ilvl w:val="0"/>
          <w:numId w:val="26"/>
        </w:numPr>
        <w:spacing w:before="240"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Tình huống thay thế : Tìm kiếm thất bại vì người dùng nhập không phải là thông tin tên sản phẩm và mã sản phẩm</w:t>
      </w:r>
    </w:p>
    <w:p w14:paraId="3B63B86F" w14:textId="77777777" w:rsidR="00455C73" w:rsidRPr="00211071" w:rsidRDefault="00455C73" w:rsidP="00455C73">
      <w:pPr>
        <w:spacing w:line="312" w:lineRule="auto"/>
        <w:ind w:left="709"/>
        <w:jc w:val="both"/>
        <w:rPr>
          <w:sz w:val="26"/>
          <w:szCs w:val="26"/>
        </w:rPr>
      </w:pPr>
      <w:r w:rsidRPr="00211071">
        <w:rPr>
          <w:sz w:val="26"/>
          <w:szCs w:val="26"/>
        </w:rPr>
        <w:t>Bước 1: Truy cập vào website dành cho admin</w:t>
      </w:r>
    </w:p>
    <w:p w14:paraId="7BA75AE7" w14:textId="77777777" w:rsidR="00455C73" w:rsidRPr="00211071" w:rsidRDefault="00455C73" w:rsidP="00455C73">
      <w:pPr>
        <w:spacing w:line="312" w:lineRule="auto"/>
        <w:ind w:left="709"/>
        <w:jc w:val="both"/>
        <w:rPr>
          <w:sz w:val="26"/>
          <w:szCs w:val="26"/>
        </w:rPr>
      </w:pPr>
      <w:r w:rsidRPr="00211071">
        <w:rPr>
          <w:sz w:val="26"/>
          <w:szCs w:val="26"/>
        </w:rPr>
        <w:t>Bước 2: Đăng nhập vào website</w:t>
      </w:r>
    </w:p>
    <w:p w14:paraId="5E57554A" w14:textId="77777777" w:rsidR="00455C73" w:rsidRPr="00211071" w:rsidRDefault="00455C73" w:rsidP="00455C73">
      <w:pPr>
        <w:spacing w:line="312" w:lineRule="auto"/>
        <w:ind w:left="709"/>
        <w:jc w:val="both"/>
        <w:rPr>
          <w:sz w:val="26"/>
          <w:szCs w:val="26"/>
        </w:rPr>
      </w:pPr>
      <w:r w:rsidRPr="00211071">
        <w:rPr>
          <w:sz w:val="26"/>
          <w:szCs w:val="26"/>
        </w:rPr>
        <w:t>Bước 3: Sau khi đăng nhập thành công hệ thống sẽ chuyển đến trang chủ dành cho quản trị viên, sau đó người dùng chọn “quản lý sản phẩm”</w:t>
      </w:r>
    </w:p>
    <w:p w14:paraId="576FDE02" w14:textId="77777777" w:rsidR="00455C73" w:rsidRPr="00211071" w:rsidRDefault="00455C73" w:rsidP="00455C73">
      <w:pPr>
        <w:spacing w:line="312" w:lineRule="auto"/>
        <w:ind w:left="709"/>
        <w:jc w:val="both"/>
        <w:rPr>
          <w:sz w:val="26"/>
          <w:szCs w:val="26"/>
        </w:rPr>
      </w:pPr>
      <w:r w:rsidRPr="00211071">
        <w:rPr>
          <w:sz w:val="26"/>
          <w:szCs w:val="26"/>
        </w:rPr>
        <w:t>Bước 4: Hệ thống hiển thị trang quản lý sản phẩm với danh sách sản phẩm</w:t>
      </w:r>
    </w:p>
    <w:p w14:paraId="79A4E2AB" w14:textId="77777777" w:rsidR="00455C73" w:rsidRPr="00211071" w:rsidRDefault="00455C73" w:rsidP="00455C73">
      <w:pPr>
        <w:spacing w:line="312" w:lineRule="auto"/>
        <w:ind w:left="709"/>
        <w:jc w:val="both"/>
        <w:rPr>
          <w:sz w:val="26"/>
          <w:szCs w:val="26"/>
        </w:rPr>
      </w:pPr>
      <w:r w:rsidRPr="00211071">
        <w:rPr>
          <w:sz w:val="26"/>
          <w:szCs w:val="26"/>
        </w:rPr>
        <w:t>Bước 5: Nhập tên hoặc mã sản phẩm người dùng muốn tìm kiếm</w:t>
      </w:r>
    </w:p>
    <w:p w14:paraId="4598A232" w14:textId="77777777" w:rsidR="00455C73" w:rsidRPr="00211071" w:rsidRDefault="00455C73" w:rsidP="00455C73">
      <w:pPr>
        <w:spacing w:line="312" w:lineRule="auto"/>
        <w:ind w:left="709"/>
        <w:jc w:val="both"/>
        <w:rPr>
          <w:sz w:val="26"/>
          <w:szCs w:val="26"/>
        </w:rPr>
      </w:pPr>
      <w:r w:rsidRPr="00211071">
        <w:rPr>
          <w:sz w:val="26"/>
          <w:szCs w:val="26"/>
        </w:rPr>
        <w:t>Bước 6: Ấn Enter hoặc nhấp chuột vào icon Search trên màn hình để thực thi chức năng tìm kiếm</w:t>
      </w:r>
    </w:p>
    <w:p w14:paraId="0B933D8C" w14:textId="77777777" w:rsidR="00455C73" w:rsidRPr="00211071" w:rsidRDefault="00455C73" w:rsidP="00455C73">
      <w:pPr>
        <w:spacing w:line="312" w:lineRule="auto"/>
        <w:ind w:left="709"/>
        <w:jc w:val="both"/>
        <w:rPr>
          <w:sz w:val="26"/>
          <w:szCs w:val="26"/>
        </w:rPr>
      </w:pPr>
      <w:r w:rsidRPr="00211071">
        <w:rPr>
          <w:sz w:val="26"/>
          <w:szCs w:val="26"/>
        </w:rPr>
        <w:t xml:space="preserve">Bước 7: Người dùng nhập thông tin tìm kiếm không tồn tại ở trường tên sản phẩm và mã sản phẩm </w:t>
      </w:r>
    </w:p>
    <w:p w14:paraId="2AACCE1F" w14:textId="4A8C663A" w:rsidR="00455C73" w:rsidRDefault="00455C73" w:rsidP="00455C73">
      <w:pPr>
        <w:spacing w:line="312" w:lineRule="auto"/>
        <w:ind w:left="709"/>
        <w:jc w:val="both"/>
        <w:rPr>
          <w:sz w:val="26"/>
          <w:szCs w:val="26"/>
        </w:rPr>
      </w:pPr>
      <w:r w:rsidRPr="00211071">
        <w:rPr>
          <w:sz w:val="26"/>
          <w:szCs w:val="26"/>
        </w:rPr>
        <w:t>Bước 8: Kết thúc chức năng tìm kiếm</w:t>
      </w:r>
    </w:p>
    <w:p w14:paraId="426C3FD2" w14:textId="05289E9A" w:rsidR="00455C73" w:rsidRDefault="00AA53B9" w:rsidP="00D30E9C">
      <w:pPr>
        <w:pStyle w:val="ListParagraph"/>
        <w:numPr>
          <w:ilvl w:val="2"/>
          <w:numId w:val="30"/>
        </w:numPr>
        <w:spacing w:line="312" w:lineRule="auto"/>
        <w:ind w:left="1276" w:hanging="698"/>
        <w:contextualSpacing w:val="0"/>
        <w:outlineLvl w:val="2"/>
        <w:rPr>
          <w:rFonts w:ascii="Times New Roman" w:hAnsi="Times New Roman" w:cs="Times New Roman"/>
          <w:bCs/>
          <w:sz w:val="26"/>
          <w:szCs w:val="26"/>
        </w:rPr>
      </w:pPr>
      <w:bookmarkStart w:id="124" w:name="_Toc44754081"/>
      <w:r w:rsidRPr="003307C2">
        <w:rPr>
          <w:rFonts w:ascii="Times New Roman" w:hAnsi="Times New Roman" w:cs="Times New Roman"/>
          <w:bCs/>
          <w:sz w:val="26"/>
          <w:szCs w:val="26"/>
        </w:rPr>
        <w:t>Chức năng theo dõi và báo cáo doanh số</w:t>
      </w:r>
      <w:bookmarkEnd w:id="124"/>
    </w:p>
    <w:p w14:paraId="5B8A1F02" w14:textId="77777777" w:rsidR="007C285A" w:rsidRDefault="00C418B0" w:rsidP="00C418B0">
      <w:pPr>
        <w:spacing w:line="312" w:lineRule="auto"/>
        <w:ind w:left="709"/>
        <w:rPr>
          <w:sz w:val="26"/>
          <w:szCs w:val="26"/>
        </w:rPr>
      </w:pPr>
      <w:r>
        <w:rPr>
          <w:sz w:val="26"/>
          <w:szCs w:val="26"/>
        </w:rPr>
        <w:t>Qui trình người quản lý xem báo cáo doanh thu</w:t>
      </w:r>
    </w:p>
    <w:p w14:paraId="79E1F31C" w14:textId="20CC5FF6" w:rsidR="00CE60CB" w:rsidRDefault="00CE60CB" w:rsidP="00C418B0">
      <w:pPr>
        <w:spacing w:line="312" w:lineRule="auto"/>
        <w:ind w:left="709"/>
        <w:rPr>
          <w:sz w:val="26"/>
          <w:szCs w:val="26"/>
        </w:rPr>
      </w:pPr>
      <w:r>
        <w:rPr>
          <w:noProof/>
          <w:sz w:val="26"/>
          <w:szCs w:val="26"/>
        </w:rPr>
        <w:lastRenderedPageBreak/>
        <w:drawing>
          <wp:inline distT="0" distB="0" distL="0" distR="0" wp14:anchorId="7195E2EF" wp14:editId="551C8465">
            <wp:extent cx="5486400" cy="3200400"/>
            <wp:effectExtent l="0" t="0" r="0" b="1905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4" r:lo="rId85" r:qs="rId86" r:cs="rId87"/>
              </a:graphicData>
            </a:graphic>
          </wp:inline>
        </w:drawing>
      </w:r>
    </w:p>
    <w:p w14:paraId="6F575B79" w14:textId="77777777" w:rsidR="00CE60CB" w:rsidRDefault="00CE60CB" w:rsidP="00AA53B9">
      <w:pPr>
        <w:spacing w:line="312" w:lineRule="auto"/>
        <w:ind w:left="709"/>
        <w:jc w:val="both"/>
        <w:rPr>
          <w:sz w:val="26"/>
          <w:szCs w:val="26"/>
        </w:rPr>
      </w:pPr>
    </w:p>
    <w:p w14:paraId="7E705C32" w14:textId="3D4E24AE" w:rsidR="00AA53B9" w:rsidRDefault="00AA53B9" w:rsidP="00AA53B9">
      <w:pPr>
        <w:spacing w:line="312" w:lineRule="auto"/>
        <w:ind w:left="709"/>
        <w:jc w:val="both"/>
        <w:rPr>
          <w:sz w:val="26"/>
          <w:szCs w:val="26"/>
        </w:rPr>
      </w:pPr>
      <w:r>
        <w:rPr>
          <w:sz w:val="26"/>
          <w:szCs w:val="26"/>
        </w:rPr>
        <w:t xml:space="preserve">Mô tả </w:t>
      </w:r>
    </w:p>
    <w:p w14:paraId="395E2FC3" w14:textId="4FDEF2F3" w:rsidR="00AA53B9" w:rsidRDefault="00AA53B9" w:rsidP="00AA53B9">
      <w:pPr>
        <w:spacing w:line="312" w:lineRule="auto"/>
        <w:ind w:left="709"/>
        <w:jc w:val="both"/>
        <w:rPr>
          <w:sz w:val="26"/>
          <w:szCs w:val="26"/>
        </w:rPr>
      </w:pPr>
      <w:r>
        <w:rPr>
          <w:sz w:val="26"/>
          <w:szCs w:val="26"/>
        </w:rPr>
        <w:t>Chức năng này cho phép người quản lý bán hàng theo dõi và thống kê doanh thu bán hàng</w:t>
      </w:r>
    </w:p>
    <w:p w14:paraId="04A5C612" w14:textId="11501733" w:rsidR="00AA53B9" w:rsidRDefault="00AA53B9" w:rsidP="00AA53B9">
      <w:pPr>
        <w:spacing w:line="312" w:lineRule="auto"/>
        <w:ind w:left="709"/>
        <w:jc w:val="both"/>
        <w:rPr>
          <w:sz w:val="26"/>
          <w:szCs w:val="26"/>
        </w:rPr>
      </w:pPr>
      <w:r>
        <w:rPr>
          <w:sz w:val="26"/>
          <w:szCs w:val="26"/>
        </w:rPr>
        <w:t xml:space="preserve">Tình huống </w:t>
      </w:r>
    </w:p>
    <w:p w14:paraId="4896C01E" w14:textId="34B7737A" w:rsidR="00AA53B9" w:rsidRDefault="00AA53B9" w:rsidP="00AA53B9">
      <w:pPr>
        <w:spacing w:line="312" w:lineRule="auto"/>
        <w:ind w:left="709"/>
        <w:jc w:val="both"/>
        <w:rPr>
          <w:sz w:val="26"/>
          <w:szCs w:val="26"/>
        </w:rPr>
      </w:pPr>
      <w:r>
        <w:rPr>
          <w:sz w:val="26"/>
          <w:szCs w:val="26"/>
        </w:rPr>
        <w:t>Người quản lý muốn theo dõi doanh số bán hàng thực hiện các bước sau</w:t>
      </w:r>
    </w:p>
    <w:p w14:paraId="7CD5EA48" w14:textId="1DA91B34" w:rsidR="00AA53B9" w:rsidRDefault="00AA53B9" w:rsidP="00AA53B9">
      <w:pPr>
        <w:spacing w:line="312" w:lineRule="auto"/>
        <w:ind w:left="709"/>
        <w:jc w:val="both"/>
        <w:rPr>
          <w:sz w:val="26"/>
          <w:szCs w:val="26"/>
        </w:rPr>
      </w:pPr>
      <w:r>
        <w:rPr>
          <w:sz w:val="26"/>
          <w:szCs w:val="26"/>
        </w:rPr>
        <w:t>Bước 1: Đăng nhập với quyền admin</w:t>
      </w:r>
    </w:p>
    <w:p w14:paraId="05F0D5C2" w14:textId="29B3D661" w:rsidR="00AA53B9" w:rsidRDefault="00AA53B9" w:rsidP="00AA53B9">
      <w:pPr>
        <w:spacing w:line="312" w:lineRule="auto"/>
        <w:ind w:left="709"/>
        <w:jc w:val="both"/>
        <w:rPr>
          <w:sz w:val="26"/>
          <w:szCs w:val="26"/>
        </w:rPr>
      </w:pPr>
      <w:r>
        <w:rPr>
          <w:sz w:val="26"/>
          <w:szCs w:val="26"/>
        </w:rPr>
        <w:t>Bước 2: Hệ thống sẽ hiển thị trang chủ và người quản lý nhấp chuột chọn chức năng thống kê doanh thu</w:t>
      </w:r>
    </w:p>
    <w:p w14:paraId="7334141D" w14:textId="50807165" w:rsidR="00AA53B9" w:rsidRDefault="00AA53B9" w:rsidP="00AA53B9">
      <w:pPr>
        <w:spacing w:line="312" w:lineRule="auto"/>
        <w:ind w:left="709"/>
        <w:jc w:val="both"/>
        <w:rPr>
          <w:sz w:val="26"/>
          <w:szCs w:val="26"/>
        </w:rPr>
      </w:pPr>
      <w:r>
        <w:rPr>
          <w:sz w:val="26"/>
          <w:szCs w:val="26"/>
        </w:rPr>
        <w:t>Bước 3: Người quản lý chọn loại báo cáo : ngày/ tháng/ năm</w:t>
      </w:r>
    </w:p>
    <w:p w14:paraId="6A8B03E9" w14:textId="58A0107C" w:rsidR="00AA53B9" w:rsidRDefault="00AA53B9" w:rsidP="00AA53B9">
      <w:pPr>
        <w:spacing w:line="312" w:lineRule="auto"/>
        <w:ind w:left="709"/>
        <w:jc w:val="both"/>
        <w:rPr>
          <w:sz w:val="26"/>
          <w:szCs w:val="26"/>
        </w:rPr>
      </w:pPr>
      <w:r>
        <w:rPr>
          <w:sz w:val="26"/>
          <w:szCs w:val="26"/>
        </w:rPr>
        <w:t>Bước 4: Sau đó nhập giá trị theo kiểu loại báo cáo được chọn, giả sử chọn báo cáo kiểu ngày, người quản lý nhập theo mẫu ‘06/15/2020’, chọn tháng thì nhập theo mẫu: ‘06/2020’</w:t>
      </w:r>
    </w:p>
    <w:p w14:paraId="3404CDB9" w14:textId="64F47E23" w:rsidR="00AA53B9" w:rsidRDefault="00AA53B9" w:rsidP="00AA53B9">
      <w:pPr>
        <w:spacing w:line="312" w:lineRule="auto"/>
        <w:ind w:left="709"/>
        <w:jc w:val="both"/>
        <w:rPr>
          <w:sz w:val="26"/>
          <w:szCs w:val="26"/>
        </w:rPr>
      </w:pPr>
      <w:r>
        <w:rPr>
          <w:sz w:val="26"/>
          <w:szCs w:val="26"/>
        </w:rPr>
        <w:t xml:space="preserve">Bước 5: </w:t>
      </w:r>
      <w:r w:rsidR="003307C2">
        <w:rPr>
          <w:sz w:val="26"/>
          <w:szCs w:val="26"/>
        </w:rPr>
        <w:t>Hệ thống hiển thị kết quả báo cáo theo ngày/tháng/năm được chọn</w:t>
      </w:r>
    </w:p>
    <w:p w14:paraId="1297EC7E" w14:textId="77777777" w:rsidR="003307C2" w:rsidRPr="00211071" w:rsidRDefault="003307C2" w:rsidP="00AA53B9">
      <w:pPr>
        <w:spacing w:line="312" w:lineRule="auto"/>
        <w:ind w:left="709"/>
        <w:jc w:val="both"/>
        <w:rPr>
          <w:sz w:val="26"/>
          <w:szCs w:val="26"/>
        </w:rPr>
      </w:pPr>
    </w:p>
    <w:p w14:paraId="0CAE89C6" w14:textId="71531785" w:rsidR="00983CD2" w:rsidRPr="00211071" w:rsidRDefault="007E34F7" w:rsidP="0068708B">
      <w:pPr>
        <w:pStyle w:val="Heading1"/>
        <w:numPr>
          <w:ilvl w:val="0"/>
          <w:numId w:val="1"/>
        </w:numPr>
        <w:spacing w:line="312" w:lineRule="auto"/>
        <w:ind w:hanging="357"/>
        <w:jc w:val="left"/>
        <w:rPr>
          <w:rFonts w:ascii="Times New Roman" w:hAnsi="Times New Roman"/>
          <w:sz w:val="26"/>
          <w:szCs w:val="26"/>
        </w:rPr>
      </w:pPr>
      <w:bookmarkStart w:id="125" w:name="_Toc44754082"/>
      <w:r>
        <w:rPr>
          <w:rFonts w:ascii="Times New Roman" w:hAnsi="Times New Roman"/>
          <w:sz w:val="28"/>
        </w:rPr>
        <w:t>Tóm tắt</w:t>
      </w:r>
      <w:r w:rsidR="005F392C" w:rsidRPr="00211071">
        <w:rPr>
          <w:rFonts w:ascii="Times New Roman" w:hAnsi="Times New Roman"/>
          <w:sz w:val="28"/>
        </w:rPr>
        <w:t xml:space="preserve"> </w:t>
      </w:r>
      <w:r w:rsidR="00F304DB">
        <w:rPr>
          <w:rFonts w:ascii="Times New Roman" w:hAnsi="Times New Roman"/>
          <w:sz w:val="28"/>
        </w:rPr>
        <w:t>và hướng phát triển</w:t>
      </w:r>
      <w:bookmarkEnd w:id="125"/>
    </w:p>
    <w:p w14:paraId="040B903B" w14:textId="15F8A9EC" w:rsidR="00AD7A0A" w:rsidRPr="00211071" w:rsidRDefault="0052405C" w:rsidP="0068708B">
      <w:pPr>
        <w:pStyle w:val="Heading2"/>
        <w:numPr>
          <w:ilvl w:val="1"/>
          <w:numId w:val="33"/>
        </w:numPr>
        <w:spacing w:before="120" w:after="120" w:line="312" w:lineRule="auto"/>
        <w:ind w:left="720" w:hanging="539"/>
        <w:jc w:val="left"/>
        <w:rPr>
          <w:rFonts w:ascii="Times New Roman" w:hAnsi="Times New Roman"/>
          <w:b w:val="0"/>
          <w:bCs w:val="0"/>
          <w:sz w:val="26"/>
          <w:szCs w:val="26"/>
        </w:rPr>
      </w:pPr>
      <w:bookmarkStart w:id="126" w:name="_Toc44754083"/>
      <w:r w:rsidRPr="00211071">
        <w:rPr>
          <w:rFonts w:ascii="Times New Roman" w:hAnsi="Times New Roman"/>
          <w:b w:val="0"/>
          <w:bCs w:val="0"/>
          <w:sz w:val="26"/>
          <w:szCs w:val="26"/>
        </w:rPr>
        <w:t>Tóm tắt k</w:t>
      </w:r>
      <w:r w:rsidR="00AD7A0A" w:rsidRPr="00211071">
        <w:rPr>
          <w:rFonts w:ascii="Times New Roman" w:hAnsi="Times New Roman"/>
          <w:b w:val="0"/>
          <w:bCs w:val="0"/>
          <w:sz w:val="26"/>
          <w:szCs w:val="26"/>
        </w:rPr>
        <w:t>ết quả</w:t>
      </w:r>
      <w:bookmarkEnd w:id="126"/>
    </w:p>
    <w:p w14:paraId="4EF02EEB" w14:textId="77777777" w:rsidR="00AD7A0A" w:rsidRPr="00211071" w:rsidRDefault="00AD7A0A" w:rsidP="00AD7A0A"/>
    <w:tbl>
      <w:tblPr>
        <w:tblStyle w:val="TableGrid"/>
        <w:tblW w:w="0" w:type="auto"/>
        <w:tblLook w:val="04A0" w:firstRow="1" w:lastRow="0" w:firstColumn="1" w:lastColumn="0" w:noHBand="0" w:noVBand="1"/>
      </w:tblPr>
      <w:tblGrid>
        <w:gridCol w:w="1975"/>
        <w:gridCol w:w="4037"/>
        <w:gridCol w:w="3007"/>
      </w:tblGrid>
      <w:tr w:rsidR="00134174" w:rsidRPr="00211071" w14:paraId="1347BE0E" w14:textId="77777777" w:rsidTr="0027180C">
        <w:tc>
          <w:tcPr>
            <w:tcW w:w="1975" w:type="dxa"/>
            <w:tcBorders>
              <w:bottom w:val="nil"/>
              <w:right w:val="single" w:sz="4" w:space="0" w:color="auto"/>
            </w:tcBorders>
          </w:tcPr>
          <w:p w14:paraId="07B7C8D8" w14:textId="77777777" w:rsidR="00134174" w:rsidRPr="00211071" w:rsidRDefault="00134174" w:rsidP="00134174">
            <w:pPr>
              <w:rPr>
                <w:rFonts w:ascii="Times New Roman" w:hAnsi="Times New Roman" w:cs="Times New Roman"/>
                <w:sz w:val="26"/>
                <w:szCs w:val="26"/>
              </w:rPr>
            </w:pPr>
          </w:p>
        </w:tc>
        <w:tc>
          <w:tcPr>
            <w:tcW w:w="4037" w:type="dxa"/>
            <w:tcBorders>
              <w:top w:val="single" w:sz="4" w:space="0" w:color="auto"/>
              <w:left w:val="single" w:sz="4" w:space="0" w:color="auto"/>
              <w:bottom w:val="nil"/>
              <w:right w:val="single" w:sz="4" w:space="0" w:color="auto"/>
            </w:tcBorders>
            <w:shd w:val="clear" w:color="auto" w:fill="auto"/>
          </w:tcPr>
          <w:p w14:paraId="30A0B2FA" w14:textId="77777777" w:rsidR="00134174" w:rsidRPr="00211071" w:rsidRDefault="00134174" w:rsidP="00134174">
            <w:pPr>
              <w:rPr>
                <w:rFonts w:ascii="Times New Roman" w:hAnsi="Times New Roman" w:cs="Times New Roman"/>
                <w:sz w:val="26"/>
                <w:szCs w:val="26"/>
              </w:rPr>
            </w:pPr>
          </w:p>
        </w:tc>
        <w:tc>
          <w:tcPr>
            <w:tcW w:w="3007" w:type="dxa"/>
            <w:tcBorders>
              <w:left w:val="single" w:sz="4" w:space="0" w:color="auto"/>
            </w:tcBorders>
          </w:tcPr>
          <w:p w14:paraId="1FFEF69E" w14:textId="773A6A9A" w:rsidR="00134174" w:rsidRPr="00211071" w:rsidRDefault="00134174" w:rsidP="00134174">
            <w:pPr>
              <w:rPr>
                <w:rFonts w:ascii="Times New Roman" w:hAnsi="Times New Roman" w:cs="Times New Roman"/>
                <w:sz w:val="26"/>
                <w:szCs w:val="26"/>
              </w:rPr>
            </w:pPr>
            <w:r w:rsidRPr="00211071">
              <w:rPr>
                <w:rFonts w:ascii="Times New Roman" w:hAnsi="Times New Roman" w:cs="Times New Roman"/>
                <w:sz w:val="26"/>
                <w:szCs w:val="26"/>
              </w:rPr>
              <w:t>Thêm nhóm sản phẩm</w:t>
            </w:r>
          </w:p>
        </w:tc>
      </w:tr>
      <w:tr w:rsidR="00134174" w:rsidRPr="00211071" w14:paraId="3ECA0297" w14:textId="77777777" w:rsidTr="00134174">
        <w:tc>
          <w:tcPr>
            <w:tcW w:w="1975" w:type="dxa"/>
            <w:tcBorders>
              <w:top w:val="nil"/>
              <w:bottom w:val="nil"/>
              <w:right w:val="single" w:sz="4" w:space="0" w:color="auto"/>
            </w:tcBorders>
          </w:tcPr>
          <w:p w14:paraId="4252CA78" w14:textId="77777777" w:rsidR="00134174" w:rsidRPr="00211071" w:rsidRDefault="00134174" w:rsidP="00134174">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7D2E3DF3" w14:textId="77777777" w:rsidR="00134174" w:rsidRPr="00211071" w:rsidRDefault="00134174" w:rsidP="00134174">
            <w:pPr>
              <w:rPr>
                <w:rFonts w:ascii="Times New Roman" w:hAnsi="Times New Roman" w:cs="Times New Roman"/>
                <w:sz w:val="26"/>
                <w:szCs w:val="26"/>
              </w:rPr>
            </w:pPr>
          </w:p>
        </w:tc>
        <w:tc>
          <w:tcPr>
            <w:tcW w:w="3007" w:type="dxa"/>
            <w:tcBorders>
              <w:left w:val="single" w:sz="4" w:space="0" w:color="auto"/>
            </w:tcBorders>
          </w:tcPr>
          <w:p w14:paraId="720B83BE" w14:textId="31EC0AF5" w:rsidR="00134174" w:rsidRPr="00211071" w:rsidRDefault="00134174" w:rsidP="00134174">
            <w:pPr>
              <w:rPr>
                <w:rFonts w:ascii="Times New Roman" w:hAnsi="Times New Roman" w:cs="Times New Roman"/>
                <w:sz w:val="26"/>
                <w:szCs w:val="26"/>
              </w:rPr>
            </w:pPr>
            <w:r w:rsidRPr="00211071">
              <w:rPr>
                <w:rFonts w:ascii="Times New Roman" w:hAnsi="Times New Roman" w:cs="Times New Roman"/>
                <w:sz w:val="26"/>
                <w:szCs w:val="26"/>
              </w:rPr>
              <w:t>Xóa nhóm sản phẩm</w:t>
            </w:r>
          </w:p>
        </w:tc>
      </w:tr>
      <w:tr w:rsidR="00134174" w:rsidRPr="00211071" w14:paraId="11061719" w14:textId="77777777" w:rsidTr="00134174">
        <w:tc>
          <w:tcPr>
            <w:tcW w:w="1975" w:type="dxa"/>
            <w:tcBorders>
              <w:top w:val="nil"/>
              <w:bottom w:val="nil"/>
              <w:right w:val="single" w:sz="4" w:space="0" w:color="auto"/>
            </w:tcBorders>
          </w:tcPr>
          <w:p w14:paraId="66D22A5A" w14:textId="77777777" w:rsidR="00134174" w:rsidRPr="00211071" w:rsidRDefault="00134174" w:rsidP="00134174">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27AFB42F" w14:textId="3C330140" w:rsidR="00134174" w:rsidRPr="00211071" w:rsidRDefault="001F05CB" w:rsidP="00134174">
            <w:pPr>
              <w:rPr>
                <w:rFonts w:ascii="Times New Roman" w:hAnsi="Times New Roman" w:cs="Times New Roman"/>
                <w:sz w:val="26"/>
                <w:szCs w:val="26"/>
              </w:rPr>
            </w:pPr>
            <w:r>
              <w:rPr>
                <w:rFonts w:ascii="Times New Roman" w:hAnsi="Times New Roman" w:cs="Times New Roman"/>
                <w:sz w:val="26"/>
                <w:szCs w:val="26"/>
              </w:rPr>
              <w:t>Danh mục sản phẩm</w:t>
            </w:r>
          </w:p>
        </w:tc>
        <w:tc>
          <w:tcPr>
            <w:tcW w:w="3007" w:type="dxa"/>
            <w:tcBorders>
              <w:left w:val="single" w:sz="4" w:space="0" w:color="auto"/>
            </w:tcBorders>
          </w:tcPr>
          <w:p w14:paraId="1AA041B9" w14:textId="2388BEC9" w:rsidR="00134174" w:rsidRPr="00211071" w:rsidRDefault="00134174" w:rsidP="00134174">
            <w:pPr>
              <w:rPr>
                <w:rFonts w:ascii="Times New Roman" w:hAnsi="Times New Roman" w:cs="Times New Roman"/>
                <w:sz w:val="26"/>
                <w:szCs w:val="26"/>
              </w:rPr>
            </w:pPr>
            <w:r w:rsidRPr="00211071">
              <w:rPr>
                <w:rFonts w:ascii="Times New Roman" w:hAnsi="Times New Roman" w:cs="Times New Roman"/>
                <w:sz w:val="26"/>
                <w:szCs w:val="26"/>
              </w:rPr>
              <w:t>Sửa nhóm sản phẩm</w:t>
            </w:r>
          </w:p>
        </w:tc>
      </w:tr>
      <w:tr w:rsidR="00134174" w:rsidRPr="00211071" w14:paraId="0BFE369F" w14:textId="77777777" w:rsidTr="00134174">
        <w:tc>
          <w:tcPr>
            <w:tcW w:w="1975" w:type="dxa"/>
            <w:tcBorders>
              <w:top w:val="nil"/>
              <w:bottom w:val="nil"/>
              <w:right w:val="single" w:sz="4" w:space="0" w:color="auto"/>
            </w:tcBorders>
          </w:tcPr>
          <w:p w14:paraId="31B0D919" w14:textId="77777777" w:rsidR="00134174" w:rsidRPr="00211071" w:rsidRDefault="00134174" w:rsidP="00134174">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688564B4" w14:textId="77777777" w:rsidR="00134174" w:rsidRPr="00211071" w:rsidRDefault="00134174" w:rsidP="00134174">
            <w:pPr>
              <w:rPr>
                <w:rFonts w:ascii="Times New Roman" w:hAnsi="Times New Roman" w:cs="Times New Roman"/>
                <w:sz w:val="26"/>
                <w:szCs w:val="26"/>
              </w:rPr>
            </w:pPr>
          </w:p>
        </w:tc>
        <w:tc>
          <w:tcPr>
            <w:tcW w:w="3007" w:type="dxa"/>
            <w:tcBorders>
              <w:left w:val="single" w:sz="4" w:space="0" w:color="auto"/>
            </w:tcBorders>
          </w:tcPr>
          <w:p w14:paraId="60753850" w14:textId="1A39C87A" w:rsidR="00134174" w:rsidRPr="00211071" w:rsidRDefault="00134174" w:rsidP="00134174">
            <w:pPr>
              <w:rPr>
                <w:rFonts w:ascii="Times New Roman" w:hAnsi="Times New Roman" w:cs="Times New Roman"/>
                <w:sz w:val="26"/>
                <w:szCs w:val="26"/>
              </w:rPr>
            </w:pPr>
            <w:r w:rsidRPr="00211071">
              <w:rPr>
                <w:rFonts w:ascii="Times New Roman" w:hAnsi="Times New Roman" w:cs="Times New Roman"/>
                <w:sz w:val="26"/>
                <w:szCs w:val="26"/>
              </w:rPr>
              <w:t>Xem nhóm sản phẩm</w:t>
            </w:r>
          </w:p>
        </w:tc>
      </w:tr>
      <w:tr w:rsidR="00134174" w:rsidRPr="00211071" w14:paraId="52CE314B" w14:textId="77777777" w:rsidTr="00134174">
        <w:tc>
          <w:tcPr>
            <w:tcW w:w="1975" w:type="dxa"/>
            <w:tcBorders>
              <w:top w:val="nil"/>
              <w:bottom w:val="nil"/>
              <w:right w:val="single" w:sz="4" w:space="0" w:color="auto"/>
            </w:tcBorders>
          </w:tcPr>
          <w:p w14:paraId="32823845" w14:textId="77777777" w:rsidR="00134174" w:rsidRPr="00211071" w:rsidRDefault="00134174" w:rsidP="00134174">
            <w:pPr>
              <w:rPr>
                <w:rFonts w:ascii="Times New Roman" w:hAnsi="Times New Roman" w:cs="Times New Roman"/>
                <w:sz w:val="26"/>
                <w:szCs w:val="26"/>
              </w:rPr>
            </w:pPr>
          </w:p>
        </w:tc>
        <w:tc>
          <w:tcPr>
            <w:tcW w:w="4037" w:type="dxa"/>
            <w:tcBorders>
              <w:top w:val="nil"/>
              <w:left w:val="single" w:sz="4" w:space="0" w:color="auto"/>
              <w:bottom w:val="single" w:sz="4" w:space="0" w:color="auto"/>
              <w:right w:val="single" w:sz="4" w:space="0" w:color="auto"/>
            </w:tcBorders>
            <w:shd w:val="clear" w:color="auto" w:fill="auto"/>
          </w:tcPr>
          <w:p w14:paraId="48B585FC" w14:textId="77777777" w:rsidR="00134174" w:rsidRPr="00211071" w:rsidRDefault="00134174" w:rsidP="00134174">
            <w:pPr>
              <w:rPr>
                <w:rFonts w:ascii="Times New Roman" w:hAnsi="Times New Roman" w:cs="Times New Roman"/>
                <w:sz w:val="26"/>
                <w:szCs w:val="26"/>
              </w:rPr>
            </w:pPr>
          </w:p>
        </w:tc>
        <w:tc>
          <w:tcPr>
            <w:tcW w:w="3007" w:type="dxa"/>
            <w:tcBorders>
              <w:left w:val="single" w:sz="4" w:space="0" w:color="auto"/>
            </w:tcBorders>
          </w:tcPr>
          <w:p w14:paraId="76E1E2FE" w14:textId="0FE2CACE" w:rsidR="00134174" w:rsidRPr="00211071" w:rsidRDefault="00134174" w:rsidP="00134174">
            <w:pPr>
              <w:rPr>
                <w:rFonts w:ascii="Times New Roman" w:hAnsi="Times New Roman" w:cs="Times New Roman"/>
                <w:sz w:val="26"/>
                <w:szCs w:val="26"/>
              </w:rPr>
            </w:pPr>
            <w:r w:rsidRPr="00211071">
              <w:rPr>
                <w:rFonts w:ascii="Times New Roman" w:hAnsi="Times New Roman" w:cs="Times New Roman"/>
                <w:sz w:val="26"/>
                <w:szCs w:val="26"/>
              </w:rPr>
              <w:t>Tìm kiếm nhóm sản phẩm</w:t>
            </w:r>
          </w:p>
        </w:tc>
      </w:tr>
      <w:tr w:rsidR="0052405C" w:rsidRPr="00211071" w14:paraId="4839D879" w14:textId="77777777" w:rsidTr="00134174">
        <w:tc>
          <w:tcPr>
            <w:tcW w:w="1975" w:type="dxa"/>
            <w:tcBorders>
              <w:top w:val="nil"/>
              <w:bottom w:val="nil"/>
              <w:right w:val="single" w:sz="4" w:space="0" w:color="auto"/>
            </w:tcBorders>
          </w:tcPr>
          <w:p w14:paraId="3728E661" w14:textId="77777777" w:rsidR="0052405C" w:rsidRPr="00211071" w:rsidRDefault="0052405C" w:rsidP="0027180C">
            <w:pPr>
              <w:rPr>
                <w:rFonts w:ascii="Times New Roman" w:hAnsi="Times New Roman" w:cs="Times New Roman"/>
                <w:sz w:val="26"/>
                <w:szCs w:val="26"/>
              </w:rPr>
            </w:pPr>
          </w:p>
        </w:tc>
        <w:tc>
          <w:tcPr>
            <w:tcW w:w="4037" w:type="dxa"/>
            <w:tcBorders>
              <w:top w:val="single" w:sz="4" w:space="0" w:color="auto"/>
              <w:left w:val="single" w:sz="4" w:space="0" w:color="auto"/>
              <w:bottom w:val="nil"/>
              <w:right w:val="single" w:sz="4" w:space="0" w:color="auto"/>
            </w:tcBorders>
            <w:shd w:val="clear" w:color="auto" w:fill="auto"/>
          </w:tcPr>
          <w:p w14:paraId="371ADEA5" w14:textId="77777777" w:rsidR="0052405C" w:rsidRPr="00211071" w:rsidRDefault="0052405C" w:rsidP="0027180C">
            <w:pPr>
              <w:rPr>
                <w:rFonts w:ascii="Times New Roman" w:hAnsi="Times New Roman" w:cs="Times New Roman"/>
                <w:sz w:val="26"/>
                <w:szCs w:val="26"/>
              </w:rPr>
            </w:pPr>
          </w:p>
        </w:tc>
        <w:tc>
          <w:tcPr>
            <w:tcW w:w="3007" w:type="dxa"/>
            <w:tcBorders>
              <w:left w:val="single" w:sz="4" w:space="0" w:color="auto"/>
            </w:tcBorders>
          </w:tcPr>
          <w:p w14:paraId="1CDC3DC1"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Thêm sản phẩm</w:t>
            </w:r>
          </w:p>
        </w:tc>
      </w:tr>
      <w:tr w:rsidR="0052405C" w:rsidRPr="00211071" w14:paraId="5ACB0D12" w14:textId="77777777" w:rsidTr="0027180C">
        <w:tc>
          <w:tcPr>
            <w:tcW w:w="1975" w:type="dxa"/>
            <w:tcBorders>
              <w:top w:val="nil"/>
              <w:bottom w:val="nil"/>
              <w:right w:val="single" w:sz="4" w:space="0" w:color="auto"/>
            </w:tcBorders>
          </w:tcPr>
          <w:p w14:paraId="6E327F1C" w14:textId="77777777" w:rsidR="0052405C" w:rsidRPr="00211071" w:rsidRDefault="0052405C" w:rsidP="0027180C">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22433741" w14:textId="77777777" w:rsidR="0052405C" w:rsidRPr="00211071" w:rsidRDefault="0052405C" w:rsidP="0027180C">
            <w:pPr>
              <w:rPr>
                <w:rFonts w:ascii="Times New Roman" w:hAnsi="Times New Roman" w:cs="Times New Roman"/>
                <w:sz w:val="26"/>
                <w:szCs w:val="26"/>
              </w:rPr>
            </w:pPr>
          </w:p>
        </w:tc>
        <w:tc>
          <w:tcPr>
            <w:tcW w:w="3007" w:type="dxa"/>
            <w:tcBorders>
              <w:left w:val="single" w:sz="4" w:space="0" w:color="auto"/>
            </w:tcBorders>
          </w:tcPr>
          <w:p w14:paraId="07AB899D"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Xóa sản phẩm</w:t>
            </w:r>
          </w:p>
        </w:tc>
      </w:tr>
      <w:tr w:rsidR="0052405C" w:rsidRPr="00211071" w14:paraId="1674E370" w14:textId="77777777" w:rsidTr="0027180C">
        <w:tc>
          <w:tcPr>
            <w:tcW w:w="1975" w:type="dxa"/>
            <w:tcBorders>
              <w:top w:val="nil"/>
              <w:bottom w:val="nil"/>
              <w:right w:val="single" w:sz="4" w:space="0" w:color="auto"/>
            </w:tcBorders>
          </w:tcPr>
          <w:p w14:paraId="3AC15EDB" w14:textId="77777777" w:rsidR="0052405C" w:rsidRPr="00211071" w:rsidRDefault="0052405C" w:rsidP="0027180C">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2760BFF1" w14:textId="0AD9F58C" w:rsidR="0052405C" w:rsidRPr="00211071" w:rsidRDefault="001F05CB" w:rsidP="0027180C">
            <w:pPr>
              <w:rPr>
                <w:rFonts w:ascii="Times New Roman" w:hAnsi="Times New Roman" w:cs="Times New Roman"/>
                <w:sz w:val="26"/>
                <w:szCs w:val="26"/>
              </w:rPr>
            </w:pPr>
            <w:r>
              <w:rPr>
                <w:rFonts w:ascii="Times New Roman" w:hAnsi="Times New Roman" w:cs="Times New Roman"/>
                <w:sz w:val="26"/>
                <w:szCs w:val="26"/>
              </w:rPr>
              <w:t>Sản phẩm</w:t>
            </w:r>
          </w:p>
        </w:tc>
        <w:tc>
          <w:tcPr>
            <w:tcW w:w="3007" w:type="dxa"/>
            <w:tcBorders>
              <w:left w:val="single" w:sz="4" w:space="0" w:color="auto"/>
            </w:tcBorders>
          </w:tcPr>
          <w:p w14:paraId="45B045DC"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Sửa sản phẩm</w:t>
            </w:r>
          </w:p>
        </w:tc>
      </w:tr>
      <w:tr w:rsidR="0052405C" w:rsidRPr="00211071" w14:paraId="3A857738" w14:textId="77777777" w:rsidTr="0027180C">
        <w:tc>
          <w:tcPr>
            <w:tcW w:w="1975" w:type="dxa"/>
            <w:tcBorders>
              <w:top w:val="nil"/>
              <w:bottom w:val="nil"/>
              <w:right w:val="single" w:sz="4" w:space="0" w:color="auto"/>
            </w:tcBorders>
          </w:tcPr>
          <w:p w14:paraId="1D46035A" w14:textId="77777777" w:rsidR="0052405C" w:rsidRPr="00211071" w:rsidRDefault="0052405C" w:rsidP="0027180C">
            <w:pPr>
              <w:rPr>
                <w:rFonts w:ascii="Times New Roman" w:hAnsi="Times New Roman" w:cs="Times New Roman"/>
                <w:sz w:val="26"/>
                <w:szCs w:val="26"/>
              </w:rPr>
            </w:pPr>
          </w:p>
        </w:tc>
        <w:tc>
          <w:tcPr>
            <w:tcW w:w="4037" w:type="dxa"/>
            <w:tcBorders>
              <w:top w:val="nil"/>
              <w:left w:val="single" w:sz="4" w:space="0" w:color="auto"/>
              <w:bottom w:val="nil"/>
              <w:right w:val="single" w:sz="4" w:space="0" w:color="auto"/>
            </w:tcBorders>
            <w:shd w:val="clear" w:color="auto" w:fill="auto"/>
          </w:tcPr>
          <w:p w14:paraId="21FB47FF" w14:textId="77777777" w:rsidR="0052405C" w:rsidRPr="00211071" w:rsidRDefault="0052405C" w:rsidP="0027180C">
            <w:pPr>
              <w:rPr>
                <w:rFonts w:ascii="Times New Roman" w:hAnsi="Times New Roman" w:cs="Times New Roman"/>
                <w:sz w:val="26"/>
                <w:szCs w:val="26"/>
              </w:rPr>
            </w:pPr>
          </w:p>
        </w:tc>
        <w:tc>
          <w:tcPr>
            <w:tcW w:w="3007" w:type="dxa"/>
            <w:tcBorders>
              <w:left w:val="single" w:sz="4" w:space="0" w:color="auto"/>
            </w:tcBorders>
          </w:tcPr>
          <w:p w14:paraId="4005D33C"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Xem thông tin sản phẩm</w:t>
            </w:r>
          </w:p>
        </w:tc>
      </w:tr>
      <w:tr w:rsidR="0052405C" w:rsidRPr="00211071" w14:paraId="7AF0FD3D" w14:textId="77777777" w:rsidTr="0027180C">
        <w:tc>
          <w:tcPr>
            <w:tcW w:w="1975" w:type="dxa"/>
            <w:tcBorders>
              <w:top w:val="nil"/>
              <w:bottom w:val="nil"/>
              <w:right w:val="single" w:sz="4" w:space="0" w:color="auto"/>
            </w:tcBorders>
          </w:tcPr>
          <w:p w14:paraId="2D3B71B1" w14:textId="77777777" w:rsidR="0052405C" w:rsidRPr="00211071" w:rsidRDefault="0052405C" w:rsidP="0027180C">
            <w:pPr>
              <w:rPr>
                <w:rFonts w:ascii="Times New Roman" w:hAnsi="Times New Roman" w:cs="Times New Roman"/>
                <w:sz w:val="26"/>
                <w:szCs w:val="26"/>
              </w:rPr>
            </w:pPr>
          </w:p>
        </w:tc>
        <w:tc>
          <w:tcPr>
            <w:tcW w:w="4037" w:type="dxa"/>
            <w:tcBorders>
              <w:top w:val="nil"/>
              <w:left w:val="single" w:sz="4" w:space="0" w:color="auto"/>
              <w:bottom w:val="single" w:sz="4" w:space="0" w:color="auto"/>
              <w:right w:val="single" w:sz="4" w:space="0" w:color="auto"/>
            </w:tcBorders>
            <w:shd w:val="clear" w:color="auto" w:fill="auto"/>
          </w:tcPr>
          <w:p w14:paraId="5C855EAD" w14:textId="77777777" w:rsidR="0052405C" w:rsidRPr="00211071" w:rsidRDefault="0052405C" w:rsidP="0027180C">
            <w:pPr>
              <w:rPr>
                <w:rFonts w:ascii="Times New Roman" w:hAnsi="Times New Roman" w:cs="Times New Roman"/>
                <w:sz w:val="26"/>
                <w:szCs w:val="26"/>
              </w:rPr>
            </w:pPr>
          </w:p>
        </w:tc>
        <w:tc>
          <w:tcPr>
            <w:tcW w:w="3007" w:type="dxa"/>
            <w:tcBorders>
              <w:left w:val="single" w:sz="4" w:space="0" w:color="auto"/>
            </w:tcBorders>
          </w:tcPr>
          <w:p w14:paraId="038E08B7"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Tìm kiếm sản phẩm</w:t>
            </w:r>
          </w:p>
        </w:tc>
      </w:tr>
      <w:tr w:rsidR="0052405C" w:rsidRPr="00211071" w14:paraId="24DD7CFE" w14:textId="77777777" w:rsidTr="0027180C">
        <w:tc>
          <w:tcPr>
            <w:tcW w:w="1975" w:type="dxa"/>
            <w:tcBorders>
              <w:top w:val="nil"/>
              <w:bottom w:val="nil"/>
            </w:tcBorders>
          </w:tcPr>
          <w:p w14:paraId="0A30062C" w14:textId="77777777" w:rsidR="0052405C" w:rsidRPr="00211071" w:rsidRDefault="0052405C" w:rsidP="0027180C">
            <w:pPr>
              <w:rPr>
                <w:rFonts w:ascii="Times New Roman" w:hAnsi="Times New Roman" w:cs="Times New Roman"/>
                <w:sz w:val="26"/>
                <w:szCs w:val="26"/>
              </w:rPr>
            </w:pPr>
          </w:p>
        </w:tc>
        <w:tc>
          <w:tcPr>
            <w:tcW w:w="4037" w:type="dxa"/>
            <w:tcBorders>
              <w:top w:val="single" w:sz="4" w:space="0" w:color="auto"/>
              <w:bottom w:val="nil"/>
            </w:tcBorders>
          </w:tcPr>
          <w:p w14:paraId="6F6986F2" w14:textId="77777777" w:rsidR="0052405C" w:rsidRPr="00211071" w:rsidRDefault="0052405C" w:rsidP="0027180C">
            <w:pPr>
              <w:rPr>
                <w:rFonts w:ascii="Times New Roman" w:hAnsi="Times New Roman" w:cs="Times New Roman"/>
                <w:sz w:val="26"/>
                <w:szCs w:val="26"/>
              </w:rPr>
            </w:pPr>
          </w:p>
        </w:tc>
        <w:tc>
          <w:tcPr>
            <w:tcW w:w="3007" w:type="dxa"/>
          </w:tcPr>
          <w:p w14:paraId="3E6ADE43"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Xem thông tin user</w:t>
            </w:r>
          </w:p>
        </w:tc>
      </w:tr>
      <w:tr w:rsidR="0052405C" w:rsidRPr="00211071" w14:paraId="79F68F4E" w14:textId="77777777" w:rsidTr="0027180C">
        <w:tc>
          <w:tcPr>
            <w:tcW w:w="1975" w:type="dxa"/>
            <w:tcBorders>
              <w:top w:val="nil"/>
              <w:bottom w:val="nil"/>
            </w:tcBorders>
          </w:tcPr>
          <w:p w14:paraId="6010EF24"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tcBorders>
          </w:tcPr>
          <w:p w14:paraId="04B3343D" w14:textId="22E266AB" w:rsidR="0052405C" w:rsidRPr="00211071" w:rsidRDefault="001F05CB" w:rsidP="0027180C">
            <w:pPr>
              <w:rPr>
                <w:rFonts w:ascii="Times New Roman" w:hAnsi="Times New Roman" w:cs="Times New Roman"/>
                <w:sz w:val="26"/>
                <w:szCs w:val="26"/>
              </w:rPr>
            </w:pPr>
            <w:r>
              <w:rPr>
                <w:rFonts w:ascii="Times New Roman" w:hAnsi="Times New Roman" w:cs="Times New Roman"/>
                <w:sz w:val="26"/>
                <w:szCs w:val="26"/>
              </w:rPr>
              <w:t>Người dùng</w:t>
            </w:r>
          </w:p>
        </w:tc>
        <w:tc>
          <w:tcPr>
            <w:tcW w:w="3007" w:type="dxa"/>
          </w:tcPr>
          <w:p w14:paraId="69E7BACF"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Xóa user</w:t>
            </w:r>
          </w:p>
        </w:tc>
      </w:tr>
      <w:tr w:rsidR="0052405C" w:rsidRPr="00211071" w14:paraId="42A269B8" w14:textId="77777777" w:rsidTr="0027180C">
        <w:tc>
          <w:tcPr>
            <w:tcW w:w="1975" w:type="dxa"/>
            <w:tcBorders>
              <w:top w:val="nil"/>
              <w:bottom w:val="nil"/>
            </w:tcBorders>
          </w:tcPr>
          <w:p w14:paraId="02E4AA10"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tcBorders>
          </w:tcPr>
          <w:p w14:paraId="195CCBB5" w14:textId="77777777" w:rsidR="0052405C" w:rsidRPr="00211071" w:rsidRDefault="0052405C" w:rsidP="0027180C">
            <w:pPr>
              <w:rPr>
                <w:rFonts w:ascii="Times New Roman" w:hAnsi="Times New Roman" w:cs="Times New Roman"/>
                <w:sz w:val="26"/>
                <w:szCs w:val="26"/>
              </w:rPr>
            </w:pPr>
          </w:p>
        </w:tc>
        <w:tc>
          <w:tcPr>
            <w:tcW w:w="3007" w:type="dxa"/>
          </w:tcPr>
          <w:p w14:paraId="17FF9276"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Tìm kiếm user</w:t>
            </w:r>
          </w:p>
        </w:tc>
      </w:tr>
      <w:tr w:rsidR="0052405C" w:rsidRPr="00211071" w14:paraId="6F8E785E" w14:textId="77777777" w:rsidTr="0027180C">
        <w:tc>
          <w:tcPr>
            <w:tcW w:w="1975" w:type="dxa"/>
            <w:tcBorders>
              <w:top w:val="nil"/>
              <w:bottom w:val="nil"/>
            </w:tcBorders>
          </w:tcPr>
          <w:p w14:paraId="6BBEA22A"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Admin</w:t>
            </w:r>
          </w:p>
        </w:tc>
        <w:tc>
          <w:tcPr>
            <w:tcW w:w="4037" w:type="dxa"/>
            <w:tcBorders>
              <w:top w:val="nil"/>
              <w:bottom w:val="single" w:sz="4" w:space="0" w:color="auto"/>
            </w:tcBorders>
          </w:tcPr>
          <w:p w14:paraId="0B601BCC" w14:textId="77777777" w:rsidR="0052405C" w:rsidRPr="00211071" w:rsidRDefault="0052405C" w:rsidP="0027180C">
            <w:pPr>
              <w:rPr>
                <w:rFonts w:ascii="Times New Roman" w:hAnsi="Times New Roman" w:cs="Times New Roman"/>
                <w:sz w:val="26"/>
                <w:szCs w:val="26"/>
              </w:rPr>
            </w:pPr>
          </w:p>
        </w:tc>
        <w:tc>
          <w:tcPr>
            <w:tcW w:w="3007" w:type="dxa"/>
          </w:tcPr>
          <w:p w14:paraId="01172260"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Chỉnh sửa thông tin user</w:t>
            </w:r>
          </w:p>
        </w:tc>
      </w:tr>
      <w:tr w:rsidR="0052405C" w:rsidRPr="00211071" w14:paraId="34EE5FB6" w14:textId="77777777" w:rsidTr="0027180C">
        <w:tc>
          <w:tcPr>
            <w:tcW w:w="1975" w:type="dxa"/>
            <w:tcBorders>
              <w:top w:val="nil"/>
              <w:bottom w:val="nil"/>
            </w:tcBorders>
          </w:tcPr>
          <w:p w14:paraId="47AC9088" w14:textId="77777777" w:rsidR="0052405C" w:rsidRPr="00211071" w:rsidRDefault="0052405C" w:rsidP="0027180C">
            <w:pPr>
              <w:rPr>
                <w:rFonts w:ascii="Times New Roman" w:hAnsi="Times New Roman" w:cs="Times New Roman"/>
                <w:sz w:val="26"/>
                <w:szCs w:val="26"/>
              </w:rPr>
            </w:pPr>
          </w:p>
        </w:tc>
        <w:tc>
          <w:tcPr>
            <w:tcW w:w="4037" w:type="dxa"/>
            <w:tcBorders>
              <w:top w:val="single" w:sz="4" w:space="0" w:color="auto"/>
              <w:bottom w:val="nil"/>
            </w:tcBorders>
          </w:tcPr>
          <w:p w14:paraId="42318374" w14:textId="77777777" w:rsidR="0052405C" w:rsidRPr="00211071" w:rsidRDefault="0052405C" w:rsidP="0027180C">
            <w:pPr>
              <w:rPr>
                <w:rFonts w:ascii="Times New Roman" w:hAnsi="Times New Roman" w:cs="Times New Roman"/>
                <w:sz w:val="26"/>
                <w:szCs w:val="26"/>
              </w:rPr>
            </w:pPr>
          </w:p>
        </w:tc>
        <w:tc>
          <w:tcPr>
            <w:tcW w:w="3007" w:type="dxa"/>
          </w:tcPr>
          <w:p w14:paraId="008CCF03"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Xem tất cả đơn hàng</w:t>
            </w:r>
          </w:p>
        </w:tc>
      </w:tr>
      <w:tr w:rsidR="0052405C" w:rsidRPr="00211071" w14:paraId="0E53AF7D" w14:textId="77777777" w:rsidTr="0027180C">
        <w:tc>
          <w:tcPr>
            <w:tcW w:w="1975" w:type="dxa"/>
            <w:tcBorders>
              <w:top w:val="nil"/>
              <w:bottom w:val="nil"/>
            </w:tcBorders>
          </w:tcPr>
          <w:p w14:paraId="37DA96BF"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tcBorders>
          </w:tcPr>
          <w:p w14:paraId="57D5E342" w14:textId="77777777" w:rsidR="0052405C" w:rsidRPr="00211071" w:rsidRDefault="0052405C" w:rsidP="0027180C">
            <w:pPr>
              <w:rPr>
                <w:rFonts w:ascii="Times New Roman" w:hAnsi="Times New Roman" w:cs="Times New Roman"/>
                <w:sz w:val="26"/>
                <w:szCs w:val="26"/>
              </w:rPr>
            </w:pPr>
          </w:p>
        </w:tc>
        <w:tc>
          <w:tcPr>
            <w:tcW w:w="3007" w:type="dxa"/>
          </w:tcPr>
          <w:p w14:paraId="437C303F"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Xem chi tiết đơn hàng</w:t>
            </w:r>
          </w:p>
        </w:tc>
      </w:tr>
      <w:tr w:rsidR="0052405C" w:rsidRPr="00211071" w14:paraId="44D26533" w14:textId="77777777" w:rsidTr="0027180C">
        <w:tc>
          <w:tcPr>
            <w:tcW w:w="1975" w:type="dxa"/>
            <w:tcBorders>
              <w:top w:val="nil"/>
              <w:bottom w:val="nil"/>
            </w:tcBorders>
          </w:tcPr>
          <w:p w14:paraId="3B8016A4"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tcBorders>
          </w:tcPr>
          <w:p w14:paraId="3BF16F50" w14:textId="1451BDBA" w:rsidR="0052405C" w:rsidRPr="00211071" w:rsidRDefault="001F05CB" w:rsidP="001F05CB">
            <w:pPr>
              <w:rPr>
                <w:rFonts w:ascii="Times New Roman" w:hAnsi="Times New Roman" w:cs="Times New Roman"/>
                <w:sz w:val="26"/>
                <w:szCs w:val="26"/>
              </w:rPr>
            </w:pPr>
            <w:r>
              <w:rPr>
                <w:rFonts w:ascii="Times New Roman" w:hAnsi="Times New Roman" w:cs="Times New Roman"/>
                <w:sz w:val="26"/>
                <w:szCs w:val="26"/>
              </w:rPr>
              <w:t>Theo dõi, quản lý đơn hàng</w:t>
            </w:r>
          </w:p>
        </w:tc>
        <w:tc>
          <w:tcPr>
            <w:tcW w:w="3007" w:type="dxa"/>
          </w:tcPr>
          <w:p w14:paraId="384832D2"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Tìm kiếm đơn hàng</w:t>
            </w:r>
          </w:p>
        </w:tc>
      </w:tr>
      <w:tr w:rsidR="0052405C" w:rsidRPr="00211071" w14:paraId="407B7DBA" w14:textId="77777777" w:rsidTr="0027180C">
        <w:tc>
          <w:tcPr>
            <w:tcW w:w="1975" w:type="dxa"/>
            <w:tcBorders>
              <w:top w:val="nil"/>
              <w:bottom w:val="nil"/>
            </w:tcBorders>
          </w:tcPr>
          <w:p w14:paraId="5681373C"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tcBorders>
          </w:tcPr>
          <w:p w14:paraId="3630CD3E" w14:textId="77777777" w:rsidR="0052405C" w:rsidRPr="00211071" w:rsidRDefault="0052405C" w:rsidP="0027180C">
            <w:pPr>
              <w:rPr>
                <w:rFonts w:ascii="Times New Roman" w:hAnsi="Times New Roman" w:cs="Times New Roman"/>
                <w:sz w:val="26"/>
                <w:szCs w:val="26"/>
              </w:rPr>
            </w:pPr>
          </w:p>
        </w:tc>
        <w:tc>
          <w:tcPr>
            <w:tcW w:w="3007" w:type="dxa"/>
          </w:tcPr>
          <w:p w14:paraId="093E9234"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Xóa đơn hàng</w:t>
            </w:r>
          </w:p>
        </w:tc>
      </w:tr>
      <w:tr w:rsidR="0052405C" w:rsidRPr="00211071" w14:paraId="5694FF0B" w14:textId="77777777" w:rsidTr="0027180C">
        <w:tc>
          <w:tcPr>
            <w:tcW w:w="1975" w:type="dxa"/>
            <w:tcBorders>
              <w:top w:val="nil"/>
              <w:bottom w:val="nil"/>
            </w:tcBorders>
          </w:tcPr>
          <w:p w14:paraId="5C93222F" w14:textId="77777777" w:rsidR="0052405C" w:rsidRPr="00211071" w:rsidRDefault="0052405C" w:rsidP="0027180C">
            <w:pPr>
              <w:rPr>
                <w:rFonts w:ascii="Times New Roman" w:hAnsi="Times New Roman" w:cs="Times New Roman"/>
                <w:sz w:val="26"/>
                <w:szCs w:val="26"/>
              </w:rPr>
            </w:pPr>
          </w:p>
        </w:tc>
        <w:tc>
          <w:tcPr>
            <w:tcW w:w="4037" w:type="dxa"/>
            <w:tcBorders>
              <w:top w:val="nil"/>
              <w:bottom w:val="single" w:sz="4" w:space="0" w:color="auto"/>
            </w:tcBorders>
          </w:tcPr>
          <w:p w14:paraId="13934835" w14:textId="77777777" w:rsidR="0052405C" w:rsidRPr="00211071" w:rsidRDefault="0052405C" w:rsidP="0027180C">
            <w:pPr>
              <w:rPr>
                <w:rFonts w:ascii="Times New Roman" w:hAnsi="Times New Roman" w:cs="Times New Roman"/>
                <w:sz w:val="26"/>
                <w:szCs w:val="26"/>
              </w:rPr>
            </w:pPr>
          </w:p>
        </w:tc>
        <w:tc>
          <w:tcPr>
            <w:tcW w:w="3007" w:type="dxa"/>
          </w:tcPr>
          <w:p w14:paraId="1445D8A5" w14:textId="1340D0F9" w:rsidR="0052405C" w:rsidRPr="00211071" w:rsidRDefault="0052405C" w:rsidP="001F05CB">
            <w:pPr>
              <w:rPr>
                <w:rFonts w:ascii="Times New Roman" w:hAnsi="Times New Roman" w:cs="Times New Roman"/>
                <w:sz w:val="26"/>
                <w:szCs w:val="26"/>
              </w:rPr>
            </w:pPr>
            <w:r w:rsidRPr="00211071">
              <w:rPr>
                <w:rFonts w:ascii="Times New Roman" w:hAnsi="Times New Roman" w:cs="Times New Roman"/>
                <w:sz w:val="26"/>
                <w:szCs w:val="26"/>
              </w:rPr>
              <w:t xml:space="preserve">Thống kê </w:t>
            </w:r>
            <w:r w:rsidR="001F05CB">
              <w:rPr>
                <w:rFonts w:ascii="Times New Roman" w:hAnsi="Times New Roman" w:cs="Times New Roman"/>
                <w:sz w:val="26"/>
                <w:szCs w:val="26"/>
              </w:rPr>
              <w:t xml:space="preserve">doanh số </w:t>
            </w:r>
            <w:r w:rsidRPr="00211071">
              <w:rPr>
                <w:rFonts w:ascii="Times New Roman" w:hAnsi="Times New Roman" w:cs="Times New Roman"/>
                <w:sz w:val="26"/>
                <w:szCs w:val="26"/>
              </w:rPr>
              <w:t xml:space="preserve">đơn hàng </w:t>
            </w:r>
          </w:p>
        </w:tc>
      </w:tr>
      <w:tr w:rsidR="0052405C" w:rsidRPr="00211071" w14:paraId="7DF1603F" w14:textId="77777777" w:rsidTr="0027180C">
        <w:tc>
          <w:tcPr>
            <w:tcW w:w="1975" w:type="dxa"/>
            <w:tcBorders>
              <w:top w:val="nil"/>
              <w:bottom w:val="nil"/>
            </w:tcBorders>
          </w:tcPr>
          <w:p w14:paraId="2D091F51" w14:textId="77777777" w:rsidR="0052405C" w:rsidRPr="00211071" w:rsidRDefault="0052405C" w:rsidP="0027180C">
            <w:pPr>
              <w:rPr>
                <w:rFonts w:ascii="Times New Roman" w:hAnsi="Times New Roman" w:cs="Times New Roman"/>
                <w:sz w:val="26"/>
                <w:szCs w:val="26"/>
              </w:rPr>
            </w:pPr>
          </w:p>
        </w:tc>
        <w:tc>
          <w:tcPr>
            <w:tcW w:w="4037" w:type="dxa"/>
            <w:tcBorders>
              <w:top w:val="single" w:sz="4" w:space="0" w:color="auto"/>
              <w:bottom w:val="nil"/>
            </w:tcBorders>
          </w:tcPr>
          <w:p w14:paraId="5203237E" w14:textId="5255F323" w:rsidR="0052405C" w:rsidRPr="00211071" w:rsidRDefault="001F05CB" w:rsidP="0027180C">
            <w:pPr>
              <w:rPr>
                <w:rFonts w:ascii="Times New Roman" w:hAnsi="Times New Roman" w:cs="Times New Roman"/>
                <w:sz w:val="26"/>
                <w:szCs w:val="26"/>
              </w:rPr>
            </w:pPr>
            <w:r>
              <w:rPr>
                <w:rFonts w:ascii="Times New Roman" w:hAnsi="Times New Roman" w:cs="Times New Roman"/>
                <w:sz w:val="26"/>
                <w:szCs w:val="26"/>
              </w:rPr>
              <w:t>Admin</w:t>
            </w:r>
          </w:p>
        </w:tc>
        <w:tc>
          <w:tcPr>
            <w:tcW w:w="3007" w:type="dxa"/>
          </w:tcPr>
          <w:p w14:paraId="5D757409"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Đăng nhập tài khoản</w:t>
            </w:r>
          </w:p>
        </w:tc>
      </w:tr>
      <w:tr w:rsidR="0052405C" w:rsidRPr="00211071" w14:paraId="468F53B9" w14:textId="77777777" w:rsidTr="0027180C">
        <w:tc>
          <w:tcPr>
            <w:tcW w:w="1975" w:type="dxa"/>
            <w:tcBorders>
              <w:top w:val="nil"/>
              <w:bottom w:val="single" w:sz="4" w:space="0" w:color="auto"/>
            </w:tcBorders>
          </w:tcPr>
          <w:p w14:paraId="30064F11" w14:textId="77777777" w:rsidR="0052405C" w:rsidRPr="00211071" w:rsidRDefault="0052405C" w:rsidP="0027180C">
            <w:pPr>
              <w:rPr>
                <w:rFonts w:ascii="Times New Roman" w:hAnsi="Times New Roman" w:cs="Times New Roman"/>
                <w:sz w:val="26"/>
                <w:szCs w:val="26"/>
              </w:rPr>
            </w:pPr>
          </w:p>
        </w:tc>
        <w:tc>
          <w:tcPr>
            <w:tcW w:w="4037" w:type="dxa"/>
            <w:tcBorders>
              <w:top w:val="nil"/>
              <w:bottom w:val="single" w:sz="4" w:space="0" w:color="auto"/>
            </w:tcBorders>
          </w:tcPr>
          <w:p w14:paraId="7D141484" w14:textId="77777777" w:rsidR="0052405C" w:rsidRPr="00211071" w:rsidRDefault="0052405C" w:rsidP="0027180C">
            <w:pPr>
              <w:rPr>
                <w:rFonts w:ascii="Times New Roman" w:hAnsi="Times New Roman" w:cs="Times New Roman"/>
                <w:sz w:val="26"/>
                <w:szCs w:val="26"/>
              </w:rPr>
            </w:pPr>
          </w:p>
        </w:tc>
        <w:tc>
          <w:tcPr>
            <w:tcW w:w="3007" w:type="dxa"/>
            <w:tcBorders>
              <w:bottom w:val="single" w:sz="4" w:space="0" w:color="auto"/>
            </w:tcBorders>
          </w:tcPr>
          <w:p w14:paraId="066407E3"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Đăng xuất tài khoản</w:t>
            </w:r>
          </w:p>
        </w:tc>
      </w:tr>
      <w:tr w:rsidR="0052405C" w:rsidRPr="00211071" w14:paraId="1A955F1C" w14:textId="77777777" w:rsidTr="0027180C">
        <w:tc>
          <w:tcPr>
            <w:tcW w:w="1975" w:type="dxa"/>
            <w:tcBorders>
              <w:bottom w:val="nil"/>
            </w:tcBorders>
          </w:tcPr>
          <w:p w14:paraId="038BCC42" w14:textId="77777777" w:rsidR="0052405C" w:rsidRPr="00211071" w:rsidRDefault="0052405C" w:rsidP="0027180C">
            <w:pPr>
              <w:rPr>
                <w:rFonts w:ascii="Times New Roman" w:hAnsi="Times New Roman" w:cs="Times New Roman"/>
                <w:sz w:val="26"/>
                <w:szCs w:val="26"/>
              </w:rPr>
            </w:pPr>
          </w:p>
        </w:tc>
        <w:tc>
          <w:tcPr>
            <w:tcW w:w="4037" w:type="dxa"/>
            <w:tcBorders>
              <w:top w:val="single" w:sz="4" w:space="0" w:color="auto"/>
              <w:bottom w:val="nil"/>
              <w:right w:val="nil"/>
            </w:tcBorders>
          </w:tcPr>
          <w:p w14:paraId="2527B09B"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Đăng ký tài khoản</w:t>
            </w:r>
          </w:p>
        </w:tc>
        <w:tc>
          <w:tcPr>
            <w:tcW w:w="3007" w:type="dxa"/>
            <w:tcBorders>
              <w:left w:val="nil"/>
              <w:bottom w:val="nil"/>
            </w:tcBorders>
          </w:tcPr>
          <w:p w14:paraId="7EAEFFB9" w14:textId="77777777" w:rsidR="0052405C" w:rsidRPr="00211071" w:rsidRDefault="0052405C" w:rsidP="0027180C">
            <w:pPr>
              <w:rPr>
                <w:rFonts w:ascii="Times New Roman" w:hAnsi="Times New Roman" w:cs="Times New Roman"/>
                <w:sz w:val="26"/>
                <w:szCs w:val="26"/>
              </w:rPr>
            </w:pPr>
          </w:p>
        </w:tc>
      </w:tr>
      <w:tr w:rsidR="0052405C" w:rsidRPr="00211071" w14:paraId="780358B8" w14:textId="77777777" w:rsidTr="0027180C">
        <w:tc>
          <w:tcPr>
            <w:tcW w:w="1975" w:type="dxa"/>
            <w:tcBorders>
              <w:top w:val="nil"/>
              <w:bottom w:val="nil"/>
            </w:tcBorders>
          </w:tcPr>
          <w:p w14:paraId="6F6E753C"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7B94643F"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Đăng nhập tài khoản</w:t>
            </w:r>
          </w:p>
        </w:tc>
        <w:tc>
          <w:tcPr>
            <w:tcW w:w="3007" w:type="dxa"/>
            <w:tcBorders>
              <w:top w:val="nil"/>
              <w:left w:val="nil"/>
              <w:bottom w:val="nil"/>
            </w:tcBorders>
          </w:tcPr>
          <w:p w14:paraId="06D6C2FF" w14:textId="77777777" w:rsidR="0052405C" w:rsidRPr="00211071" w:rsidRDefault="0052405C" w:rsidP="0027180C">
            <w:pPr>
              <w:rPr>
                <w:rFonts w:ascii="Times New Roman" w:hAnsi="Times New Roman" w:cs="Times New Roman"/>
                <w:sz w:val="26"/>
                <w:szCs w:val="26"/>
              </w:rPr>
            </w:pPr>
          </w:p>
        </w:tc>
      </w:tr>
      <w:tr w:rsidR="0052405C" w:rsidRPr="00211071" w14:paraId="2F8DA912" w14:textId="77777777" w:rsidTr="0027180C">
        <w:tc>
          <w:tcPr>
            <w:tcW w:w="1975" w:type="dxa"/>
            <w:tcBorders>
              <w:top w:val="nil"/>
              <w:bottom w:val="nil"/>
            </w:tcBorders>
          </w:tcPr>
          <w:p w14:paraId="336F91DE"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5A3BB169"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Đăng xuất tài khản</w:t>
            </w:r>
          </w:p>
        </w:tc>
        <w:tc>
          <w:tcPr>
            <w:tcW w:w="3007" w:type="dxa"/>
            <w:tcBorders>
              <w:top w:val="nil"/>
              <w:left w:val="nil"/>
              <w:bottom w:val="nil"/>
            </w:tcBorders>
          </w:tcPr>
          <w:p w14:paraId="3F11F916" w14:textId="77777777" w:rsidR="0052405C" w:rsidRPr="00211071" w:rsidRDefault="0052405C" w:rsidP="0027180C">
            <w:pPr>
              <w:rPr>
                <w:rFonts w:ascii="Times New Roman" w:hAnsi="Times New Roman" w:cs="Times New Roman"/>
                <w:sz w:val="26"/>
                <w:szCs w:val="26"/>
              </w:rPr>
            </w:pPr>
          </w:p>
        </w:tc>
      </w:tr>
      <w:tr w:rsidR="0052405C" w:rsidRPr="00211071" w14:paraId="14BB41B4" w14:textId="77777777" w:rsidTr="0027180C">
        <w:tc>
          <w:tcPr>
            <w:tcW w:w="1975" w:type="dxa"/>
            <w:tcBorders>
              <w:top w:val="nil"/>
              <w:bottom w:val="nil"/>
            </w:tcBorders>
          </w:tcPr>
          <w:p w14:paraId="689BD67A"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3D7FF657"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Mua hàng</w:t>
            </w:r>
          </w:p>
        </w:tc>
        <w:tc>
          <w:tcPr>
            <w:tcW w:w="3007" w:type="dxa"/>
            <w:tcBorders>
              <w:top w:val="nil"/>
              <w:left w:val="nil"/>
              <w:bottom w:val="nil"/>
            </w:tcBorders>
          </w:tcPr>
          <w:p w14:paraId="711A3049" w14:textId="77777777" w:rsidR="0052405C" w:rsidRPr="00211071" w:rsidRDefault="0052405C" w:rsidP="0027180C">
            <w:pPr>
              <w:rPr>
                <w:rFonts w:ascii="Times New Roman" w:hAnsi="Times New Roman" w:cs="Times New Roman"/>
                <w:sz w:val="26"/>
                <w:szCs w:val="26"/>
              </w:rPr>
            </w:pPr>
          </w:p>
        </w:tc>
      </w:tr>
      <w:tr w:rsidR="0052405C" w:rsidRPr="00211071" w14:paraId="0808BA2D" w14:textId="77777777" w:rsidTr="0027180C">
        <w:tc>
          <w:tcPr>
            <w:tcW w:w="1975" w:type="dxa"/>
            <w:tcBorders>
              <w:top w:val="nil"/>
              <w:bottom w:val="nil"/>
            </w:tcBorders>
          </w:tcPr>
          <w:p w14:paraId="6ED4607E" w14:textId="77777777" w:rsidR="0052405C" w:rsidRPr="00211071" w:rsidRDefault="0052405C" w:rsidP="0027180C">
            <w:pPr>
              <w:rPr>
                <w:rFonts w:ascii="Times New Roman" w:hAnsi="Times New Roman" w:cs="Times New Roman"/>
                <w:sz w:val="26"/>
                <w:szCs w:val="26"/>
              </w:rPr>
            </w:pPr>
            <w:r w:rsidRPr="00211071">
              <w:rPr>
                <w:rFonts w:ascii="Times New Roman" w:hAnsi="Times New Roman" w:cs="Times New Roman"/>
                <w:sz w:val="26"/>
                <w:szCs w:val="26"/>
              </w:rPr>
              <w:t>User</w:t>
            </w:r>
          </w:p>
        </w:tc>
        <w:tc>
          <w:tcPr>
            <w:tcW w:w="4037" w:type="dxa"/>
            <w:tcBorders>
              <w:top w:val="nil"/>
              <w:bottom w:val="nil"/>
              <w:right w:val="nil"/>
            </w:tcBorders>
          </w:tcPr>
          <w:p w14:paraId="6486B443"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Chỉnh sửa giỏ hàng</w:t>
            </w:r>
          </w:p>
        </w:tc>
        <w:tc>
          <w:tcPr>
            <w:tcW w:w="3007" w:type="dxa"/>
            <w:tcBorders>
              <w:top w:val="nil"/>
              <w:left w:val="nil"/>
              <w:bottom w:val="nil"/>
            </w:tcBorders>
          </w:tcPr>
          <w:p w14:paraId="1EBE5D29" w14:textId="77777777" w:rsidR="0052405C" w:rsidRPr="00211071" w:rsidRDefault="0052405C" w:rsidP="0027180C">
            <w:pPr>
              <w:rPr>
                <w:rFonts w:ascii="Times New Roman" w:hAnsi="Times New Roman" w:cs="Times New Roman"/>
                <w:sz w:val="26"/>
                <w:szCs w:val="26"/>
              </w:rPr>
            </w:pPr>
          </w:p>
        </w:tc>
      </w:tr>
      <w:tr w:rsidR="0052405C" w:rsidRPr="00211071" w14:paraId="7DA3BD64" w14:textId="77777777" w:rsidTr="0027180C">
        <w:tc>
          <w:tcPr>
            <w:tcW w:w="1975" w:type="dxa"/>
            <w:tcBorders>
              <w:top w:val="nil"/>
              <w:bottom w:val="nil"/>
            </w:tcBorders>
          </w:tcPr>
          <w:p w14:paraId="51DB0060"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59AA4D46"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Xem hóa đơn đã mua</w:t>
            </w:r>
          </w:p>
        </w:tc>
        <w:tc>
          <w:tcPr>
            <w:tcW w:w="3007" w:type="dxa"/>
            <w:tcBorders>
              <w:top w:val="nil"/>
              <w:left w:val="nil"/>
              <w:bottom w:val="nil"/>
            </w:tcBorders>
          </w:tcPr>
          <w:p w14:paraId="75634D91" w14:textId="77777777" w:rsidR="0052405C" w:rsidRPr="00211071" w:rsidRDefault="0052405C" w:rsidP="0027180C">
            <w:pPr>
              <w:rPr>
                <w:rFonts w:ascii="Times New Roman" w:hAnsi="Times New Roman" w:cs="Times New Roman"/>
                <w:sz w:val="26"/>
                <w:szCs w:val="26"/>
              </w:rPr>
            </w:pPr>
          </w:p>
        </w:tc>
      </w:tr>
      <w:tr w:rsidR="0052405C" w:rsidRPr="00211071" w14:paraId="53A3928C" w14:textId="77777777" w:rsidTr="0027180C">
        <w:tc>
          <w:tcPr>
            <w:tcW w:w="1975" w:type="dxa"/>
            <w:tcBorders>
              <w:top w:val="nil"/>
              <w:bottom w:val="nil"/>
            </w:tcBorders>
          </w:tcPr>
          <w:p w14:paraId="0DA5A024"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25FD2D77"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Thêm sản phẩm yêu thích</w:t>
            </w:r>
          </w:p>
        </w:tc>
        <w:tc>
          <w:tcPr>
            <w:tcW w:w="3007" w:type="dxa"/>
            <w:tcBorders>
              <w:top w:val="nil"/>
              <w:left w:val="nil"/>
              <w:bottom w:val="nil"/>
            </w:tcBorders>
          </w:tcPr>
          <w:p w14:paraId="7CC60465" w14:textId="77777777" w:rsidR="0052405C" w:rsidRPr="00211071" w:rsidRDefault="0052405C" w:rsidP="0027180C">
            <w:pPr>
              <w:rPr>
                <w:rFonts w:ascii="Times New Roman" w:hAnsi="Times New Roman" w:cs="Times New Roman"/>
                <w:sz w:val="26"/>
                <w:szCs w:val="26"/>
              </w:rPr>
            </w:pPr>
          </w:p>
        </w:tc>
      </w:tr>
      <w:tr w:rsidR="0052405C" w:rsidRPr="00211071" w14:paraId="04942776" w14:textId="77777777" w:rsidTr="0027180C">
        <w:tc>
          <w:tcPr>
            <w:tcW w:w="1975" w:type="dxa"/>
            <w:tcBorders>
              <w:top w:val="nil"/>
              <w:bottom w:val="nil"/>
            </w:tcBorders>
          </w:tcPr>
          <w:p w14:paraId="4539E870" w14:textId="77777777" w:rsidR="0052405C" w:rsidRPr="00211071" w:rsidRDefault="0052405C" w:rsidP="0027180C">
            <w:pPr>
              <w:rPr>
                <w:rFonts w:ascii="Times New Roman" w:hAnsi="Times New Roman" w:cs="Times New Roman"/>
                <w:sz w:val="26"/>
                <w:szCs w:val="26"/>
              </w:rPr>
            </w:pPr>
          </w:p>
        </w:tc>
        <w:tc>
          <w:tcPr>
            <w:tcW w:w="4037" w:type="dxa"/>
            <w:tcBorders>
              <w:top w:val="nil"/>
              <w:bottom w:val="nil"/>
              <w:right w:val="nil"/>
            </w:tcBorders>
          </w:tcPr>
          <w:p w14:paraId="5996F9E3"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Xem chi tiết sản phẩm</w:t>
            </w:r>
          </w:p>
        </w:tc>
        <w:tc>
          <w:tcPr>
            <w:tcW w:w="3007" w:type="dxa"/>
            <w:tcBorders>
              <w:top w:val="nil"/>
              <w:left w:val="nil"/>
              <w:bottom w:val="nil"/>
            </w:tcBorders>
          </w:tcPr>
          <w:p w14:paraId="0FFD5435" w14:textId="77777777" w:rsidR="0052405C" w:rsidRPr="00211071" w:rsidRDefault="0052405C" w:rsidP="0027180C">
            <w:pPr>
              <w:rPr>
                <w:rFonts w:ascii="Times New Roman" w:hAnsi="Times New Roman" w:cs="Times New Roman"/>
                <w:sz w:val="26"/>
                <w:szCs w:val="26"/>
              </w:rPr>
            </w:pPr>
          </w:p>
        </w:tc>
      </w:tr>
      <w:tr w:rsidR="0052405C" w:rsidRPr="00211071" w14:paraId="05DE7F19" w14:textId="77777777" w:rsidTr="0027180C">
        <w:tc>
          <w:tcPr>
            <w:tcW w:w="1975" w:type="dxa"/>
            <w:tcBorders>
              <w:top w:val="nil"/>
            </w:tcBorders>
          </w:tcPr>
          <w:p w14:paraId="42BA81CE" w14:textId="77777777" w:rsidR="0052405C" w:rsidRPr="00211071" w:rsidRDefault="0052405C" w:rsidP="0027180C">
            <w:pPr>
              <w:rPr>
                <w:rFonts w:ascii="Times New Roman" w:hAnsi="Times New Roman" w:cs="Times New Roman"/>
                <w:sz w:val="26"/>
                <w:szCs w:val="26"/>
              </w:rPr>
            </w:pPr>
          </w:p>
        </w:tc>
        <w:tc>
          <w:tcPr>
            <w:tcW w:w="4037" w:type="dxa"/>
            <w:tcBorders>
              <w:top w:val="nil"/>
              <w:bottom w:val="single" w:sz="4" w:space="0" w:color="auto"/>
              <w:right w:val="nil"/>
            </w:tcBorders>
          </w:tcPr>
          <w:p w14:paraId="08128E8F" w14:textId="77777777" w:rsidR="0052405C" w:rsidRPr="00211071" w:rsidRDefault="0052405C" w:rsidP="0068708B">
            <w:pPr>
              <w:pStyle w:val="ListParagraph"/>
              <w:numPr>
                <w:ilvl w:val="0"/>
                <w:numId w:val="2"/>
              </w:numPr>
              <w:rPr>
                <w:rFonts w:ascii="Times New Roman" w:hAnsi="Times New Roman" w:cs="Times New Roman"/>
                <w:sz w:val="26"/>
                <w:szCs w:val="26"/>
              </w:rPr>
            </w:pPr>
            <w:r w:rsidRPr="00211071">
              <w:rPr>
                <w:rFonts w:ascii="Times New Roman" w:hAnsi="Times New Roman" w:cs="Times New Roman"/>
                <w:sz w:val="26"/>
                <w:szCs w:val="26"/>
              </w:rPr>
              <w:t>Xem sản phẩm bán chạy nhất</w:t>
            </w:r>
          </w:p>
        </w:tc>
        <w:tc>
          <w:tcPr>
            <w:tcW w:w="3007" w:type="dxa"/>
            <w:tcBorders>
              <w:top w:val="nil"/>
              <w:left w:val="nil"/>
            </w:tcBorders>
          </w:tcPr>
          <w:p w14:paraId="5856D5C2" w14:textId="77777777" w:rsidR="0052405C" w:rsidRPr="00211071" w:rsidRDefault="0052405C" w:rsidP="0027180C">
            <w:pPr>
              <w:rPr>
                <w:rFonts w:ascii="Times New Roman" w:hAnsi="Times New Roman" w:cs="Times New Roman"/>
                <w:sz w:val="26"/>
                <w:szCs w:val="26"/>
              </w:rPr>
            </w:pPr>
          </w:p>
          <w:p w14:paraId="4AF3CBCE" w14:textId="27C8AB0D" w:rsidR="00211071" w:rsidRPr="00211071" w:rsidRDefault="00211071" w:rsidP="0027180C">
            <w:pPr>
              <w:rPr>
                <w:rFonts w:ascii="Times New Roman" w:hAnsi="Times New Roman" w:cs="Times New Roman"/>
                <w:sz w:val="26"/>
                <w:szCs w:val="26"/>
              </w:rPr>
            </w:pPr>
          </w:p>
        </w:tc>
      </w:tr>
    </w:tbl>
    <w:p w14:paraId="3DF6FA72" w14:textId="77777777" w:rsidR="00AD7A0A" w:rsidRPr="00211071" w:rsidRDefault="00AD7A0A" w:rsidP="00AD7A0A">
      <w:pPr>
        <w:rPr>
          <w:sz w:val="26"/>
          <w:szCs w:val="26"/>
        </w:rPr>
      </w:pPr>
    </w:p>
    <w:p w14:paraId="0102216D" w14:textId="77777777" w:rsidR="00AD7A0A" w:rsidRPr="00211071" w:rsidRDefault="00AD7A0A" w:rsidP="00AD7A0A">
      <w:pPr>
        <w:rPr>
          <w:b/>
          <w:bCs/>
          <w:sz w:val="26"/>
          <w:szCs w:val="26"/>
        </w:rPr>
      </w:pPr>
    </w:p>
    <w:p w14:paraId="7F525618" w14:textId="573E02E6" w:rsidR="00983CD2" w:rsidRPr="00211071" w:rsidRDefault="00983CD2" w:rsidP="0068708B">
      <w:pPr>
        <w:pStyle w:val="Heading2"/>
        <w:numPr>
          <w:ilvl w:val="1"/>
          <w:numId w:val="33"/>
        </w:numPr>
        <w:spacing w:before="120" w:after="120" w:line="312" w:lineRule="auto"/>
        <w:ind w:left="720" w:hanging="539"/>
        <w:jc w:val="left"/>
        <w:rPr>
          <w:rFonts w:ascii="Times New Roman" w:hAnsi="Times New Roman"/>
          <w:b w:val="0"/>
          <w:bCs w:val="0"/>
          <w:sz w:val="26"/>
          <w:szCs w:val="26"/>
        </w:rPr>
      </w:pPr>
      <w:bookmarkStart w:id="127" w:name="_Toc44754084"/>
      <w:r w:rsidRPr="00211071">
        <w:rPr>
          <w:rFonts w:ascii="Times New Roman" w:hAnsi="Times New Roman"/>
          <w:b w:val="0"/>
          <w:bCs w:val="0"/>
          <w:sz w:val="26"/>
          <w:szCs w:val="26"/>
        </w:rPr>
        <w:t>Hạn chế</w:t>
      </w:r>
      <w:bookmarkEnd w:id="127"/>
    </w:p>
    <w:p w14:paraId="2F7FD5B3" w14:textId="55BE233B" w:rsidR="00983CD2" w:rsidRPr="00211071" w:rsidRDefault="00983CD2" w:rsidP="0068708B">
      <w:pPr>
        <w:pStyle w:val="ListParagraph"/>
        <w:numPr>
          <w:ilvl w:val="0"/>
          <w:numId w:val="3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 xml:space="preserve">Thời gian không đủ làm được nhiều hơn để có thể tạo thành một </w:t>
      </w:r>
      <w:r w:rsidR="00A36F0B" w:rsidRPr="00211071">
        <w:rPr>
          <w:rFonts w:ascii="Times New Roman" w:hAnsi="Times New Roman" w:cs="Times New Roman"/>
          <w:sz w:val="26"/>
          <w:szCs w:val="26"/>
        </w:rPr>
        <w:t>website</w:t>
      </w:r>
      <w:r w:rsidRPr="00211071">
        <w:rPr>
          <w:rFonts w:ascii="Times New Roman" w:hAnsi="Times New Roman" w:cs="Times New Roman"/>
          <w:sz w:val="26"/>
          <w:szCs w:val="26"/>
        </w:rPr>
        <w:t xml:space="preserve"> hoàn chỉnh hơn.</w:t>
      </w:r>
    </w:p>
    <w:p w14:paraId="7FDDFE9C" w14:textId="77777777" w:rsidR="0038210B" w:rsidRPr="00211071" w:rsidRDefault="0038210B" w:rsidP="0068708B">
      <w:pPr>
        <w:pStyle w:val="Heading2"/>
        <w:numPr>
          <w:ilvl w:val="1"/>
          <w:numId w:val="33"/>
        </w:numPr>
        <w:spacing w:before="120" w:after="120" w:line="312" w:lineRule="auto"/>
        <w:ind w:left="720" w:hanging="539"/>
        <w:jc w:val="left"/>
        <w:rPr>
          <w:rFonts w:ascii="Times New Roman" w:hAnsi="Times New Roman"/>
          <w:b w:val="0"/>
          <w:bCs w:val="0"/>
          <w:sz w:val="26"/>
          <w:szCs w:val="26"/>
        </w:rPr>
      </w:pPr>
      <w:bookmarkStart w:id="128" w:name="_Toc44754085"/>
      <w:r w:rsidRPr="00211071">
        <w:rPr>
          <w:rFonts w:ascii="Times New Roman" w:hAnsi="Times New Roman"/>
          <w:b w:val="0"/>
          <w:bCs w:val="0"/>
          <w:sz w:val="26"/>
          <w:szCs w:val="26"/>
        </w:rPr>
        <w:t>Hướng phát triển</w:t>
      </w:r>
      <w:bookmarkEnd w:id="128"/>
      <w:r w:rsidRPr="00211071">
        <w:rPr>
          <w:rFonts w:ascii="Times New Roman" w:hAnsi="Times New Roman"/>
          <w:b w:val="0"/>
          <w:bCs w:val="0"/>
          <w:sz w:val="26"/>
          <w:szCs w:val="26"/>
        </w:rPr>
        <w:t xml:space="preserve"> </w:t>
      </w:r>
    </w:p>
    <w:p w14:paraId="027D919A" w14:textId="0A94CC88" w:rsidR="0038210B" w:rsidRPr="00211071" w:rsidRDefault="00A36F0B" w:rsidP="0068708B">
      <w:pPr>
        <w:pStyle w:val="ListParagraph"/>
        <w:numPr>
          <w:ilvl w:val="0"/>
          <w:numId w:val="32"/>
        </w:numPr>
        <w:spacing w:line="312" w:lineRule="auto"/>
        <w:contextualSpacing w:val="0"/>
        <w:rPr>
          <w:rFonts w:ascii="Times New Roman" w:hAnsi="Times New Roman" w:cs="Times New Roman"/>
          <w:sz w:val="26"/>
          <w:szCs w:val="26"/>
        </w:rPr>
      </w:pPr>
      <w:r w:rsidRPr="00211071">
        <w:rPr>
          <w:rFonts w:ascii="Times New Roman" w:hAnsi="Times New Roman" w:cs="Times New Roman"/>
          <w:sz w:val="26"/>
          <w:szCs w:val="26"/>
        </w:rPr>
        <w:t>Website</w:t>
      </w:r>
      <w:r w:rsidR="0038210B" w:rsidRPr="00211071">
        <w:rPr>
          <w:rFonts w:ascii="Times New Roman" w:hAnsi="Times New Roman" w:cs="Times New Roman"/>
          <w:sz w:val="26"/>
          <w:szCs w:val="26"/>
        </w:rPr>
        <w:t xml:space="preserve"> sẽ liêt kết với một số ứng dụng Google Maps và các công ty giao hàng như Grab, goViet phát triển việc giao hàng. </w:t>
      </w:r>
    </w:p>
    <w:p w14:paraId="00E32CC6" w14:textId="3C258015" w:rsidR="00F46AAF" w:rsidRPr="00211071" w:rsidRDefault="00375FEE" w:rsidP="0068708B">
      <w:pPr>
        <w:pStyle w:val="ListParagraph"/>
        <w:numPr>
          <w:ilvl w:val="0"/>
          <w:numId w:val="32"/>
        </w:numPr>
        <w:spacing w:line="312" w:lineRule="auto"/>
        <w:contextualSpacing w:val="0"/>
        <w:rPr>
          <w:rFonts w:ascii="Times New Roman" w:hAnsi="Times New Roman" w:cs="Times New Roman"/>
          <w:bCs/>
          <w:sz w:val="26"/>
          <w:szCs w:val="26"/>
        </w:rPr>
      </w:pPr>
      <w:r w:rsidRPr="00211071">
        <w:rPr>
          <w:rFonts w:ascii="Times New Roman" w:hAnsi="Times New Roman" w:cs="Times New Roman"/>
          <w:bCs/>
          <w:sz w:val="26"/>
          <w:szCs w:val="26"/>
        </w:rPr>
        <w:t>Thiết kế, xây dựng app bán hàng này trên Android, Ios.</w:t>
      </w:r>
      <w:r w:rsidR="00F46AAF" w:rsidRPr="00211071">
        <w:rPr>
          <w:rFonts w:ascii="Times New Roman" w:hAnsi="Times New Roman" w:cs="Times New Roman"/>
          <w:bCs/>
          <w:sz w:val="26"/>
          <w:szCs w:val="26"/>
        </w:rPr>
        <w:br w:type="page"/>
      </w:r>
    </w:p>
    <w:p w14:paraId="6A8EDAE4" w14:textId="4D7D62E2" w:rsidR="00D004DF" w:rsidRPr="00211071" w:rsidRDefault="001A63EB" w:rsidP="00F46AAF">
      <w:pPr>
        <w:pStyle w:val="Heading1"/>
        <w:rPr>
          <w:rFonts w:ascii="Times New Roman" w:hAnsi="Times New Roman"/>
          <w:bCs/>
          <w:sz w:val="26"/>
          <w:szCs w:val="26"/>
        </w:rPr>
      </w:pPr>
      <w:bookmarkStart w:id="129" w:name="_Toc44754086"/>
      <w:r w:rsidRPr="00211071">
        <w:rPr>
          <w:rFonts w:ascii="Times New Roman" w:hAnsi="Times New Roman"/>
          <w:bCs/>
          <w:sz w:val="26"/>
          <w:szCs w:val="26"/>
        </w:rPr>
        <w:lastRenderedPageBreak/>
        <w:t>TÀI LIỆU THAM KHẢO</w:t>
      </w:r>
      <w:bookmarkEnd w:id="129"/>
    </w:p>
    <w:p w14:paraId="1CD05674" w14:textId="6356EB88" w:rsidR="00496FDB" w:rsidRPr="00211071" w:rsidRDefault="00496FDB">
      <w:pPr>
        <w:jc w:val="center"/>
        <w:rPr>
          <w:b/>
          <w:sz w:val="24"/>
        </w:rPr>
      </w:pPr>
    </w:p>
    <w:p w14:paraId="1896B453" w14:textId="685C8CDC" w:rsidR="001A63EB" w:rsidRPr="002E31C8" w:rsidRDefault="00867A06" w:rsidP="0068708B">
      <w:pPr>
        <w:pStyle w:val="ListParagraph"/>
        <w:numPr>
          <w:ilvl w:val="0"/>
          <w:numId w:val="38"/>
        </w:numPr>
        <w:ind w:right="-752"/>
        <w:rPr>
          <w:rStyle w:val="Hyperlink"/>
          <w:rFonts w:ascii="Times New Roman" w:hAnsi="Times New Roman" w:cs="Times New Roman"/>
          <w:sz w:val="26"/>
          <w:szCs w:val="26"/>
        </w:rPr>
      </w:pPr>
      <w:hyperlink r:id="rId89" w:history="1">
        <w:r w:rsidR="000433CF" w:rsidRPr="002E31C8">
          <w:rPr>
            <w:rStyle w:val="Hyperlink"/>
            <w:rFonts w:ascii="Times New Roman" w:hAnsi="Times New Roman" w:cs="Times New Roman"/>
            <w:sz w:val="26"/>
            <w:szCs w:val="26"/>
          </w:rPr>
          <w:t>https://support.microsoft.com/vi-vn/help/2645095</w:t>
        </w:r>
      </w:hyperlink>
    </w:p>
    <w:p w14:paraId="3BA11B97" w14:textId="235CBD5D" w:rsidR="000433CF" w:rsidRPr="002E31C8" w:rsidRDefault="00867A06" w:rsidP="0068708B">
      <w:pPr>
        <w:pStyle w:val="ListParagraph"/>
        <w:numPr>
          <w:ilvl w:val="0"/>
          <w:numId w:val="38"/>
        </w:numPr>
        <w:ind w:right="-752"/>
        <w:rPr>
          <w:rStyle w:val="Hyperlink"/>
          <w:rFonts w:ascii="Times New Roman" w:hAnsi="Times New Roman" w:cs="Times New Roman"/>
          <w:sz w:val="26"/>
          <w:szCs w:val="26"/>
        </w:rPr>
      </w:pPr>
      <w:hyperlink r:id="rId90" w:history="1">
        <w:r w:rsidR="005B7D98" w:rsidRPr="002E31C8">
          <w:rPr>
            <w:rStyle w:val="Hyperlink"/>
            <w:rFonts w:ascii="Times New Roman" w:hAnsi="Times New Roman" w:cs="Times New Roman"/>
            <w:sz w:val="26"/>
            <w:szCs w:val="26"/>
          </w:rPr>
          <w:t>https://tuhocict.com/gioi-thieu-tong-quan-kien-truc-cai-dat-entity-framework/</w:t>
        </w:r>
      </w:hyperlink>
    </w:p>
    <w:p w14:paraId="37D964EA" w14:textId="1CFF4ECD" w:rsidR="00B1122A" w:rsidRPr="002E31C8" w:rsidRDefault="00867A06" w:rsidP="0068708B">
      <w:pPr>
        <w:pStyle w:val="ListParagraph"/>
        <w:numPr>
          <w:ilvl w:val="0"/>
          <w:numId w:val="38"/>
        </w:numPr>
        <w:ind w:right="-752"/>
        <w:rPr>
          <w:rStyle w:val="Hyperlink"/>
          <w:rFonts w:ascii="Times New Roman" w:hAnsi="Times New Roman" w:cs="Times New Roman"/>
          <w:sz w:val="26"/>
          <w:szCs w:val="26"/>
        </w:rPr>
      </w:pPr>
      <w:hyperlink r:id="rId91" w:history="1">
        <w:r w:rsidR="00B1122A" w:rsidRPr="002E31C8">
          <w:rPr>
            <w:rStyle w:val="Hyperlink"/>
            <w:rFonts w:ascii="Times New Roman" w:hAnsi="Times New Roman" w:cs="Times New Roman"/>
            <w:sz w:val="26"/>
            <w:szCs w:val="26"/>
          </w:rPr>
          <w:t>https://vietjack.com/sql/sql_la_gi.jsp</w:t>
        </w:r>
      </w:hyperlink>
    </w:p>
    <w:p w14:paraId="097EBF41" w14:textId="4E9D04F0" w:rsidR="00B1122A" w:rsidRPr="002E31C8" w:rsidRDefault="00867A06" w:rsidP="0068708B">
      <w:pPr>
        <w:pStyle w:val="ListParagraph"/>
        <w:numPr>
          <w:ilvl w:val="0"/>
          <w:numId w:val="38"/>
        </w:numPr>
        <w:ind w:right="-752"/>
        <w:rPr>
          <w:rStyle w:val="Hyperlink"/>
          <w:rFonts w:ascii="Times New Roman" w:hAnsi="Times New Roman" w:cs="Times New Roman"/>
          <w:sz w:val="26"/>
          <w:szCs w:val="26"/>
        </w:rPr>
      </w:pPr>
      <w:hyperlink r:id="rId92" w:history="1">
        <w:r w:rsidR="00B1122A" w:rsidRPr="002E31C8">
          <w:rPr>
            <w:rStyle w:val="Hyperlink"/>
            <w:rFonts w:ascii="Times New Roman" w:hAnsi="Times New Roman" w:cs="Times New Roman"/>
            <w:sz w:val="26"/>
            <w:szCs w:val="26"/>
          </w:rPr>
          <w:t>http://bugnetproject.com/visual-studio-la-gi/</w:t>
        </w:r>
      </w:hyperlink>
    </w:p>
    <w:p w14:paraId="78D34FF7" w14:textId="718CC2FE" w:rsidR="00265B2E" w:rsidRPr="002E31C8" w:rsidRDefault="00867A06" w:rsidP="0068708B">
      <w:pPr>
        <w:pStyle w:val="ListParagraph"/>
        <w:numPr>
          <w:ilvl w:val="0"/>
          <w:numId w:val="38"/>
        </w:numPr>
        <w:ind w:right="-752"/>
        <w:rPr>
          <w:rStyle w:val="Hyperlink"/>
          <w:rFonts w:ascii="Times New Roman" w:hAnsi="Times New Roman" w:cs="Times New Roman"/>
          <w:sz w:val="26"/>
          <w:szCs w:val="26"/>
        </w:rPr>
      </w:pPr>
      <w:hyperlink r:id="rId93" w:history="1">
        <w:r w:rsidR="00265B2E" w:rsidRPr="002E31C8">
          <w:rPr>
            <w:rStyle w:val="Hyperlink"/>
            <w:rFonts w:ascii="Times New Roman" w:hAnsi="Times New Roman" w:cs="Times New Roman"/>
            <w:sz w:val="26"/>
            <w:szCs w:val="26"/>
          </w:rPr>
          <w:t>https://longvan.net/lam-quen-voi-sql-server-management-studio.html</w:t>
        </w:r>
      </w:hyperlink>
    </w:p>
    <w:p w14:paraId="40218B9A" w14:textId="54CD25A9" w:rsidR="003D4E01" w:rsidRPr="00961BCE" w:rsidRDefault="00867A06" w:rsidP="0068708B">
      <w:pPr>
        <w:pStyle w:val="ListParagraph"/>
        <w:numPr>
          <w:ilvl w:val="0"/>
          <w:numId w:val="38"/>
        </w:numPr>
        <w:ind w:right="-752"/>
        <w:rPr>
          <w:rStyle w:val="Hyperlink"/>
          <w:rFonts w:ascii="Times New Roman" w:hAnsi="Times New Roman" w:cs="Times New Roman"/>
          <w:b/>
          <w:color w:val="auto"/>
          <w:sz w:val="26"/>
          <w:szCs w:val="26"/>
          <w:u w:val="none"/>
        </w:rPr>
      </w:pPr>
      <w:hyperlink r:id="rId94" w:history="1">
        <w:r w:rsidR="003D4E01" w:rsidRPr="002E31C8">
          <w:rPr>
            <w:rStyle w:val="Hyperlink"/>
            <w:rFonts w:ascii="Times New Roman" w:hAnsi="Times New Roman" w:cs="Times New Roman"/>
            <w:sz w:val="26"/>
            <w:szCs w:val="26"/>
          </w:rPr>
          <w:t>https://support.microsoft.com/vi-vn/help/2645095</w:t>
        </w:r>
      </w:hyperlink>
    </w:p>
    <w:p w14:paraId="5D2AB2C3" w14:textId="3374F0B4" w:rsidR="00961BCE" w:rsidRPr="002E31C8" w:rsidRDefault="00867A06" w:rsidP="0068708B">
      <w:pPr>
        <w:pStyle w:val="ListParagraph"/>
        <w:numPr>
          <w:ilvl w:val="0"/>
          <w:numId w:val="38"/>
        </w:numPr>
        <w:ind w:right="-752"/>
        <w:rPr>
          <w:rFonts w:ascii="Times New Roman" w:hAnsi="Times New Roman" w:cs="Times New Roman"/>
          <w:b/>
          <w:sz w:val="26"/>
          <w:szCs w:val="26"/>
        </w:rPr>
      </w:pPr>
      <w:hyperlink r:id="rId95" w:history="1">
        <w:r w:rsidR="00961BCE">
          <w:rPr>
            <w:rStyle w:val="Hyperlink"/>
          </w:rPr>
          <w:t>https://visualstudio.microsoft.com/fr/</w:t>
        </w:r>
      </w:hyperlink>
    </w:p>
    <w:sectPr w:rsidR="00961BCE" w:rsidRPr="002E31C8" w:rsidSect="00536CB2">
      <w:footerReference w:type="default" r:id="rId96"/>
      <w:pgSz w:w="11909" w:h="16834" w:code="9"/>
      <w:pgMar w:top="1134" w:right="1440" w:bottom="1135"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16A7B2" w14:textId="77777777" w:rsidR="00867A06" w:rsidRDefault="00867A06" w:rsidP="005F1213">
      <w:r>
        <w:separator/>
      </w:r>
    </w:p>
  </w:endnote>
  <w:endnote w:type="continuationSeparator" w:id="0">
    <w:p w14:paraId="458300EE" w14:textId="77777777" w:rsidR="00867A06" w:rsidRDefault="00867A06" w:rsidP="005F12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NI-Times">
    <w:altName w:val="Times New Roman"/>
    <w:charset w:val="00"/>
    <w:family w:val="auto"/>
    <w:pitch w:val="variable"/>
    <w:sig w:usb0="00000005" w:usb1="00000000" w:usb2="00000000" w:usb3="00000000" w:csb0="00000013" w:csb1="00000000"/>
  </w:font>
  <w:font w:name="VNI-Fato">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1DB98F" w14:textId="6C352ED9" w:rsidR="001D18E3" w:rsidRDefault="001D18E3" w:rsidP="005F1213">
    <w:pPr>
      <w:pStyle w:val="Footer"/>
      <w:tabs>
        <w:tab w:val="clear" w:pos="4680"/>
        <w:tab w:val="clear" w:pos="9360"/>
      </w:tabs>
      <w:rPr>
        <w:caps/>
        <w:noProof/>
        <w:color w:val="5B9BD5" w:themeColor="accent1"/>
      </w:rPr>
    </w:pPr>
  </w:p>
  <w:p w14:paraId="7CCB1BD1" w14:textId="77777777" w:rsidR="001D18E3" w:rsidRDefault="001D18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BB0FF8" w14:textId="35D5494C" w:rsidR="001D18E3" w:rsidRPr="002B4094" w:rsidRDefault="001D18E3">
    <w:pPr>
      <w:pStyle w:val="Footer"/>
      <w:tabs>
        <w:tab w:val="clear" w:pos="4680"/>
        <w:tab w:val="clear" w:pos="9360"/>
      </w:tabs>
      <w:jc w:val="center"/>
      <w:rPr>
        <w:caps/>
        <w:noProof/>
        <w:color w:val="000000" w:themeColor="text1"/>
      </w:rPr>
    </w:pPr>
    <w:r w:rsidRPr="002B4094">
      <w:rPr>
        <w:caps/>
        <w:color w:val="000000" w:themeColor="text1"/>
      </w:rPr>
      <w:fldChar w:fldCharType="begin"/>
    </w:r>
    <w:r w:rsidRPr="002B4094">
      <w:rPr>
        <w:caps/>
        <w:color w:val="000000" w:themeColor="text1"/>
      </w:rPr>
      <w:instrText xml:space="preserve"> PAGE   \* MERGEFORMAT </w:instrText>
    </w:r>
    <w:r w:rsidRPr="002B4094">
      <w:rPr>
        <w:caps/>
        <w:color w:val="000000" w:themeColor="text1"/>
      </w:rPr>
      <w:fldChar w:fldCharType="separate"/>
    </w:r>
    <w:r w:rsidR="0019700C">
      <w:rPr>
        <w:caps/>
        <w:noProof/>
        <w:color w:val="000000" w:themeColor="text1"/>
      </w:rPr>
      <w:t>v</w:t>
    </w:r>
    <w:r w:rsidRPr="002B4094">
      <w:rPr>
        <w:caps/>
        <w:noProof/>
        <w:color w:val="000000" w:themeColor="text1"/>
      </w:rPr>
      <w:fldChar w:fldCharType="end"/>
    </w:r>
  </w:p>
  <w:p w14:paraId="71CDB2F2" w14:textId="77777777" w:rsidR="001D18E3" w:rsidRDefault="001D18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CB7884" w14:textId="3C5AFF13" w:rsidR="001D18E3" w:rsidRPr="002B4094" w:rsidRDefault="001D18E3">
    <w:pPr>
      <w:pStyle w:val="Footer"/>
      <w:tabs>
        <w:tab w:val="clear" w:pos="4680"/>
        <w:tab w:val="clear" w:pos="9360"/>
      </w:tabs>
      <w:jc w:val="center"/>
      <w:rPr>
        <w:caps/>
        <w:noProof/>
        <w:color w:val="000000" w:themeColor="text1"/>
      </w:rPr>
    </w:pPr>
    <w:r w:rsidRPr="002B4094">
      <w:rPr>
        <w:caps/>
        <w:color w:val="000000" w:themeColor="text1"/>
      </w:rPr>
      <w:fldChar w:fldCharType="begin"/>
    </w:r>
    <w:r w:rsidRPr="002B4094">
      <w:rPr>
        <w:caps/>
        <w:color w:val="000000" w:themeColor="text1"/>
      </w:rPr>
      <w:instrText xml:space="preserve"> PAGE   \* MERGEFORMAT </w:instrText>
    </w:r>
    <w:r w:rsidRPr="002B4094">
      <w:rPr>
        <w:caps/>
        <w:color w:val="000000" w:themeColor="text1"/>
      </w:rPr>
      <w:fldChar w:fldCharType="separate"/>
    </w:r>
    <w:r w:rsidR="0019700C">
      <w:rPr>
        <w:caps/>
        <w:noProof/>
        <w:color w:val="000000" w:themeColor="text1"/>
      </w:rPr>
      <w:t>2</w:t>
    </w:r>
    <w:r w:rsidRPr="002B4094">
      <w:rPr>
        <w:caps/>
        <w:noProof/>
        <w:color w:val="000000" w:themeColor="text1"/>
      </w:rPr>
      <w:fldChar w:fldCharType="end"/>
    </w:r>
  </w:p>
  <w:p w14:paraId="27DB4808" w14:textId="77777777" w:rsidR="001D18E3" w:rsidRDefault="001D18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3726BA" w14:textId="77777777" w:rsidR="00867A06" w:rsidRDefault="00867A06" w:rsidP="005F1213">
      <w:r>
        <w:separator/>
      </w:r>
    </w:p>
  </w:footnote>
  <w:footnote w:type="continuationSeparator" w:id="0">
    <w:p w14:paraId="00946B12" w14:textId="77777777" w:rsidR="00867A06" w:rsidRDefault="00867A06" w:rsidP="005F12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71179E"/>
    <w:multiLevelType w:val="multilevel"/>
    <w:tmpl w:val="09AEBC96"/>
    <w:lvl w:ilvl="0">
      <w:start w:val="3"/>
      <w:numFmt w:val="decimal"/>
      <w:lvlText w:val="%1."/>
      <w:lvlJc w:val="left"/>
      <w:pPr>
        <w:ind w:left="360" w:hanging="360"/>
      </w:pPr>
      <w:rPr>
        <w:rFonts w:hint="default"/>
      </w:rPr>
    </w:lvl>
    <w:lvl w:ilvl="1">
      <w:start w:val="1"/>
      <w:numFmt w:val="decimal"/>
      <w:lvlText w:val="%1.%2."/>
      <w:lvlJc w:val="left"/>
      <w:pPr>
        <w:ind w:left="858" w:hanging="432"/>
      </w:pPr>
      <w:rPr>
        <w:rFonts w:hint="default"/>
        <w:sz w:val="26"/>
        <w:szCs w:val="26"/>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636365"/>
    <w:multiLevelType w:val="multilevel"/>
    <w:tmpl w:val="B1F6B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424269"/>
    <w:multiLevelType w:val="hybridMultilevel"/>
    <w:tmpl w:val="3670E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E93E80"/>
    <w:multiLevelType w:val="hybridMultilevel"/>
    <w:tmpl w:val="F718DD46"/>
    <w:lvl w:ilvl="0" w:tplc="64404D48">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F434B6"/>
    <w:multiLevelType w:val="hybridMultilevel"/>
    <w:tmpl w:val="3D60E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700D56"/>
    <w:multiLevelType w:val="multilevel"/>
    <w:tmpl w:val="A006829A"/>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5BD296B"/>
    <w:multiLevelType w:val="multilevel"/>
    <w:tmpl w:val="C74C4D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66E1E49"/>
    <w:multiLevelType w:val="hybridMultilevel"/>
    <w:tmpl w:val="0E2C1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175669"/>
    <w:multiLevelType w:val="hybridMultilevel"/>
    <w:tmpl w:val="7CF8925E"/>
    <w:lvl w:ilvl="0" w:tplc="7810843E">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E34EB7"/>
    <w:multiLevelType w:val="hybridMultilevel"/>
    <w:tmpl w:val="B26C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BC2DEC"/>
    <w:multiLevelType w:val="multilevel"/>
    <w:tmpl w:val="1ED07B86"/>
    <w:lvl w:ilvl="0">
      <w:start w:val="3"/>
      <w:numFmt w:val="decimal"/>
      <w:lvlText w:val="%1."/>
      <w:lvlJc w:val="left"/>
      <w:pPr>
        <w:ind w:left="360" w:hanging="360"/>
      </w:pPr>
      <w:rPr>
        <w:rFonts w:hint="default"/>
      </w:rPr>
    </w:lvl>
    <w:lvl w:ilvl="1">
      <w:start w:val="5"/>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EC0076"/>
    <w:multiLevelType w:val="hybridMultilevel"/>
    <w:tmpl w:val="B2643A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022BF3"/>
    <w:multiLevelType w:val="multilevel"/>
    <w:tmpl w:val="9404D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E274E99"/>
    <w:multiLevelType w:val="hybridMultilevel"/>
    <w:tmpl w:val="1F66D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5447BF"/>
    <w:multiLevelType w:val="hybridMultilevel"/>
    <w:tmpl w:val="55EA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637E2E"/>
    <w:multiLevelType w:val="multilevel"/>
    <w:tmpl w:val="01D6B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1C5889"/>
    <w:multiLevelType w:val="hybridMultilevel"/>
    <w:tmpl w:val="9B1ACF08"/>
    <w:lvl w:ilvl="0" w:tplc="7810843E">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C6342"/>
    <w:multiLevelType w:val="multilevel"/>
    <w:tmpl w:val="CC86A9C6"/>
    <w:lvl w:ilvl="0">
      <w:start w:val="1"/>
      <w:numFmt w:val="decimal"/>
      <w:lvlText w:val="4.%1"/>
      <w:lvlJc w:val="left"/>
      <w:pPr>
        <w:ind w:left="720" w:hanging="360"/>
      </w:pPr>
      <w:rPr>
        <w:rFonts w:hint="default"/>
        <w:sz w:val="26"/>
        <w:szCs w:val="26"/>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6EB0BD3"/>
    <w:multiLevelType w:val="multilevel"/>
    <w:tmpl w:val="AFAABC12"/>
    <w:lvl w:ilvl="0">
      <w:start w:val="1"/>
      <w:numFmt w:val="decimal"/>
      <w:lvlText w:val="%1."/>
      <w:lvlJc w:val="left"/>
      <w:pPr>
        <w:ind w:left="360" w:hanging="360"/>
      </w:pPr>
      <w:rPr>
        <w:rFonts w:ascii="Times New Roman" w:hAnsi="Times New Roman" w:cs="Times New Roman" w:hint="default"/>
        <w:sz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7BE45C7"/>
    <w:multiLevelType w:val="hybridMultilevel"/>
    <w:tmpl w:val="C71AA2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A46F7F"/>
    <w:multiLevelType w:val="hybridMultilevel"/>
    <w:tmpl w:val="9BDEFD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11499A"/>
    <w:multiLevelType w:val="hybridMultilevel"/>
    <w:tmpl w:val="E56E30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025F68"/>
    <w:multiLevelType w:val="multilevel"/>
    <w:tmpl w:val="E442537A"/>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1981717"/>
    <w:multiLevelType w:val="multilevel"/>
    <w:tmpl w:val="254EA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506590"/>
    <w:multiLevelType w:val="hybridMultilevel"/>
    <w:tmpl w:val="059C7768"/>
    <w:lvl w:ilvl="0" w:tplc="7810843E">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A2794D"/>
    <w:multiLevelType w:val="hybridMultilevel"/>
    <w:tmpl w:val="F0C0BF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A884B8C"/>
    <w:multiLevelType w:val="multilevel"/>
    <w:tmpl w:val="EF786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517177"/>
    <w:multiLevelType w:val="hybridMultilevel"/>
    <w:tmpl w:val="668685FE"/>
    <w:lvl w:ilvl="0" w:tplc="7810843E">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7510"/>
    <w:multiLevelType w:val="hybridMultilevel"/>
    <w:tmpl w:val="E7B0F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9D5548"/>
    <w:multiLevelType w:val="multilevel"/>
    <w:tmpl w:val="E332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0F61C9"/>
    <w:multiLevelType w:val="hybridMultilevel"/>
    <w:tmpl w:val="30FEC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78778A2"/>
    <w:multiLevelType w:val="hybridMultilevel"/>
    <w:tmpl w:val="96E4166A"/>
    <w:lvl w:ilvl="0" w:tplc="43E643F8">
      <w:start w:val="1"/>
      <w:numFmt w:val="decimal"/>
      <w:lvlText w:val="[%1]."/>
      <w:lvlJc w:val="left"/>
      <w:pPr>
        <w:ind w:left="1146" w:hanging="360"/>
      </w:pPr>
      <w:rPr>
        <w:rFonts w:ascii="Times New Roman" w:hAnsi="Times New Roman" w:cs="Times New Roman" w:hint="default"/>
        <w:b w:val="0"/>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2" w15:restartNumberingAfterBreak="0">
    <w:nsid w:val="6A4F29FA"/>
    <w:multiLevelType w:val="hybridMultilevel"/>
    <w:tmpl w:val="0E6EDA20"/>
    <w:lvl w:ilvl="0" w:tplc="BCC08D3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3533DB"/>
    <w:multiLevelType w:val="hybridMultilevel"/>
    <w:tmpl w:val="36945E2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E9D3B2E"/>
    <w:multiLevelType w:val="multilevel"/>
    <w:tmpl w:val="4352F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A6217F"/>
    <w:multiLevelType w:val="hybridMultilevel"/>
    <w:tmpl w:val="CC86A9C6"/>
    <w:lvl w:ilvl="0" w:tplc="A57E5B94">
      <w:start w:val="1"/>
      <w:numFmt w:val="decimal"/>
      <w:lvlText w:val="4.%1"/>
      <w:lvlJc w:val="left"/>
      <w:pPr>
        <w:ind w:left="720" w:hanging="360"/>
      </w:pPr>
      <w:rPr>
        <w:rFonts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4C8777B"/>
    <w:multiLevelType w:val="hybridMultilevel"/>
    <w:tmpl w:val="DB1ECE3E"/>
    <w:lvl w:ilvl="0" w:tplc="7810843E">
      <w:start w:val="1"/>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D71427"/>
    <w:multiLevelType w:val="hybridMultilevel"/>
    <w:tmpl w:val="BD1C857C"/>
    <w:lvl w:ilvl="0" w:tplc="7810843E">
      <w:start w:val="1"/>
      <w:numFmt w:val="bullet"/>
      <w:lvlText w:val="-"/>
      <w:lvlJc w:val="left"/>
      <w:pPr>
        <w:ind w:left="1080" w:hanging="360"/>
      </w:pPr>
      <w:rPr>
        <w:rFonts w:ascii="Cambria" w:eastAsiaTheme="minorHAnsi" w:hAnsi="Cambri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DEE6BAF"/>
    <w:multiLevelType w:val="multilevel"/>
    <w:tmpl w:val="D402C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F7F05F9"/>
    <w:multiLevelType w:val="hybridMultilevel"/>
    <w:tmpl w:val="9FB0D314"/>
    <w:lvl w:ilvl="0" w:tplc="F70ABE4C">
      <w:start w:val="1"/>
      <w:numFmt w:val="decimal"/>
      <w:lvlText w:val="3.3.4.%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3"/>
  </w:num>
  <w:num w:numId="3">
    <w:abstractNumId w:val="20"/>
  </w:num>
  <w:num w:numId="4">
    <w:abstractNumId w:val="11"/>
  </w:num>
  <w:num w:numId="5">
    <w:abstractNumId w:val="1"/>
  </w:num>
  <w:num w:numId="6">
    <w:abstractNumId w:val="6"/>
  </w:num>
  <w:num w:numId="7">
    <w:abstractNumId w:val="5"/>
  </w:num>
  <w:num w:numId="8">
    <w:abstractNumId w:val="32"/>
  </w:num>
  <w:num w:numId="9">
    <w:abstractNumId w:val="36"/>
  </w:num>
  <w:num w:numId="10">
    <w:abstractNumId w:val="8"/>
  </w:num>
  <w:num w:numId="11">
    <w:abstractNumId w:val="35"/>
  </w:num>
  <w:num w:numId="12">
    <w:abstractNumId w:val="37"/>
  </w:num>
  <w:num w:numId="13">
    <w:abstractNumId w:val="33"/>
  </w:num>
  <w:num w:numId="14">
    <w:abstractNumId w:val="34"/>
  </w:num>
  <w:num w:numId="15">
    <w:abstractNumId w:val="38"/>
  </w:num>
  <w:num w:numId="16">
    <w:abstractNumId w:val="23"/>
  </w:num>
  <w:num w:numId="17">
    <w:abstractNumId w:val="29"/>
  </w:num>
  <w:num w:numId="18">
    <w:abstractNumId w:val="15"/>
  </w:num>
  <w:num w:numId="19">
    <w:abstractNumId w:val="12"/>
  </w:num>
  <w:num w:numId="20">
    <w:abstractNumId w:val="26"/>
  </w:num>
  <w:num w:numId="21">
    <w:abstractNumId w:val="2"/>
  </w:num>
  <w:num w:numId="22">
    <w:abstractNumId w:val="21"/>
  </w:num>
  <w:num w:numId="23">
    <w:abstractNumId w:val="19"/>
  </w:num>
  <w:num w:numId="24">
    <w:abstractNumId w:val="9"/>
  </w:num>
  <w:num w:numId="25">
    <w:abstractNumId w:val="28"/>
  </w:num>
  <w:num w:numId="26">
    <w:abstractNumId w:val="25"/>
  </w:num>
  <w:num w:numId="27">
    <w:abstractNumId w:val="4"/>
  </w:num>
  <w:num w:numId="28">
    <w:abstractNumId w:val="7"/>
  </w:num>
  <w:num w:numId="29">
    <w:abstractNumId w:val="14"/>
  </w:num>
  <w:num w:numId="30">
    <w:abstractNumId w:val="10"/>
  </w:num>
  <w:num w:numId="31">
    <w:abstractNumId w:val="39"/>
  </w:num>
  <w:num w:numId="32">
    <w:abstractNumId w:val="30"/>
  </w:num>
  <w:num w:numId="33">
    <w:abstractNumId w:val="22"/>
  </w:num>
  <w:num w:numId="34">
    <w:abstractNumId w:val="16"/>
  </w:num>
  <w:num w:numId="35">
    <w:abstractNumId w:val="27"/>
  </w:num>
  <w:num w:numId="36">
    <w:abstractNumId w:val="24"/>
  </w:num>
  <w:num w:numId="37">
    <w:abstractNumId w:val="13"/>
  </w:num>
  <w:num w:numId="38">
    <w:abstractNumId w:val="31"/>
  </w:num>
  <w:num w:numId="39">
    <w:abstractNumId w:val="17"/>
  </w:num>
  <w:num w:numId="40">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219B"/>
    <w:rsid w:val="000036B0"/>
    <w:rsid w:val="00007136"/>
    <w:rsid w:val="000112A4"/>
    <w:rsid w:val="00013563"/>
    <w:rsid w:val="00014471"/>
    <w:rsid w:val="00016250"/>
    <w:rsid w:val="00021980"/>
    <w:rsid w:val="00025465"/>
    <w:rsid w:val="00033493"/>
    <w:rsid w:val="00033DAF"/>
    <w:rsid w:val="00034554"/>
    <w:rsid w:val="00035AE4"/>
    <w:rsid w:val="00036E3A"/>
    <w:rsid w:val="00041AD3"/>
    <w:rsid w:val="000433CF"/>
    <w:rsid w:val="00043502"/>
    <w:rsid w:val="00045EB0"/>
    <w:rsid w:val="00050D3A"/>
    <w:rsid w:val="000532B5"/>
    <w:rsid w:val="0005509B"/>
    <w:rsid w:val="00055F11"/>
    <w:rsid w:val="00056856"/>
    <w:rsid w:val="00057F56"/>
    <w:rsid w:val="000612A4"/>
    <w:rsid w:val="0006659B"/>
    <w:rsid w:val="00067810"/>
    <w:rsid w:val="0007016D"/>
    <w:rsid w:val="000725E0"/>
    <w:rsid w:val="0007690B"/>
    <w:rsid w:val="000851E4"/>
    <w:rsid w:val="00087AC5"/>
    <w:rsid w:val="0009015A"/>
    <w:rsid w:val="000964A4"/>
    <w:rsid w:val="00096AFE"/>
    <w:rsid w:val="000A01BC"/>
    <w:rsid w:val="000B6B21"/>
    <w:rsid w:val="000C1B7A"/>
    <w:rsid w:val="000C219B"/>
    <w:rsid w:val="000C53F7"/>
    <w:rsid w:val="000D5194"/>
    <w:rsid w:val="000D7262"/>
    <w:rsid w:val="000E2B74"/>
    <w:rsid w:val="000E2BD0"/>
    <w:rsid w:val="000E7001"/>
    <w:rsid w:val="000F1790"/>
    <w:rsid w:val="00104274"/>
    <w:rsid w:val="00104ABE"/>
    <w:rsid w:val="00106820"/>
    <w:rsid w:val="00107598"/>
    <w:rsid w:val="00107A0B"/>
    <w:rsid w:val="00112ACD"/>
    <w:rsid w:val="001152E3"/>
    <w:rsid w:val="00116FEE"/>
    <w:rsid w:val="0011768A"/>
    <w:rsid w:val="00122330"/>
    <w:rsid w:val="00122B15"/>
    <w:rsid w:val="00134174"/>
    <w:rsid w:val="00134B84"/>
    <w:rsid w:val="00136C6C"/>
    <w:rsid w:val="001437BD"/>
    <w:rsid w:val="00143916"/>
    <w:rsid w:val="00147162"/>
    <w:rsid w:val="001505C0"/>
    <w:rsid w:val="00154269"/>
    <w:rsid w:val="00161889"/>
    <w:rsid w:val="00166FD1"/>
    <w:rsid w:val="00173796"/>
    <w:rsid w:val="001746C0"/>
    <w:rsid w:val="0018017D"/>
    <w:rsid w:val="00180C28"/>
    <w:rsid w:val="00181D74"/>
    <w:rsid w:val="001829A7"/>
    <w:rsid w:val="00182D94"/>
    <w:rsid w:val="00185A3F"/>
    <w:rsid w:val="0018709E"/>
    <w:rsid w:val="00191BF2"/>
    <w:rsid w:val="0019700C"/>
    <w:rsid w:val="0019799D"/>
    <w:rsid w:val="001A1266"/>
    <w:rsid w:val="001A1997"/>
    <w:rsid w:val="001A5070"/>
    <w:rsid w:val="001A63EB"/>
    <w:rsid w:val="001B09C8"/>
    <w:rsid w:val="001B6724"/>
    <w:rsid w:val="001C0152"/>
    <w:rsid w:val="001C5BA3"/>
    <w:rsid w:val="001D18E3"/>
    <w:rsid w:val="001D5F83"/>
    <w:rsid w:val="001D7A80"/>
    <w:rsid w:val="001E18C7"/>
    <w:rsid w:val="001E45FD"/>
    <w:rsid w:val="001F05CB"/>
    <w:rsid w:val="001F4222"/>
    <w:rsid w:val="001F53B7"/>
    <w:rsid w:val="001F5FD8"/>
    <w:rsid w:val="0020464A"/>
    <w:rsid w:val="0020466A"/>
    <w:rsid w:val="00206D07"/>
    <w:rsid w:val="00207B52"/>
    <w:rsid w:val="00211071"/>
    <w:rsid w:val="002122F6"/>
    <w:rsid w:val="00215743"/>
    <w:rsid w:val="00234151"/>
    <w:rsid w:val="00253ED0"/>
    <w:rsid w:val="00257492"/>
    <w:rsid w:val="00261A2F"/>
    <w:rsid w:val="00261F5F"/>
    <w:rsid w:val="00262F9F"/>
    <w:rsid w:val="002651EE"/>
    <w:rsid w:val="00265247"/>
    <w:rsid w:val="00265B2E"/>
    <w:rsid w:val="00265E79"/>
    <w:rsid w:val="002661A3"/>
    <w:rsid w:val="002666C6"/>
    <w:rsid w:val="002670C6"/>
    <w:rsid w:val="0027180C"/>
    <w:rsid w:val="00283597"/>
    <w:rsid w:val="00294804"/>
    <w:rsid w:val="00295E25"/>
    <w:rsid w:val="00296B40"/>
    <w:rsid w:val="002977EF"/>
    <w:rsid w:val="002A39DA"/>
    <w:rsid w:val="002A4734"/>
    <w:rsid w:val="002A5FCD"/>
    <w:rsid w:val="002B4094"/>
    <w:rsid w:val="002C2A3C"/>
    <w:rsid w:val="002C3755"/>
    <w:rsid w:val="002C5B2D"/>
    <w:rsid w:val="002C5FA6"/>
    <w:rsid w:val="002D249A"/>
    <w:rsid w:val="002E03E3"/>
    <w:rsid w:val="002E0472"/>
    <w:rsid w:val="002E31C8"/>
    <w:rsid w:val="002F05E1"/>
    <w:rsid w:val="002F0BBC"/>
    <w:rsid w:val="002F2C8E"/>
    <w:rsid w:val="002F3498"/>
    <w:rsid w:val="002F729D"/>
    <w:rsid w:val="00305005"/>
    <w:rsid w:val="003068E5"/>
    <w:rsid w:val="00314FAB"/>
    <w:rsid w:val="00323118"/>
    <w:rsid w:val="003307C2"/>
    <w:rsid w:val="003401BE"/>
    <w:rsid w:val="003404A5"/>
    <w:rsid w:val="00344860"/>
    <w:rsid w:val="00346906"/>
    <w:rsid w:val="00350AB8"/>
    <w:rsid w:val="00354D28"/>
    <w:rsid w:val="00356D2D"/>
    <w:rsid w:val="00362904"/>
    <w:rsid w:val="00374E6D"/>
    <w:rsid w:val="00374F22"/>
    <w:rsid w:val="00375FEE"/>
    <w:rsid w:val="00377BD8"/>
    <w:rsid w:val="003811D9"/>
    <w:rsid w:val="0038210B"/>
    <w:rsid w:val="003821E4"/>
    <w:rsid w:val="0038497F"/>
    <w:rsid w:val="00386ED8"/>
    <w:rsid w:val="00391A3F"/>
    <w:rsid w:val="003935EA"/>
    <w:rsid w:val="003A1438"/>
    <w:rsid w:val="003A5E21"/>
    <w:rsid w:val="003B0075"/>
    <w:rsid w:val="003B052D"/>
    <w:rsid w:val="003B3145"/>
    <w:rsid w:val="003B3D7A"/>
    <w:rsid w:val="003C0E82"/>
    <w:rsid w:val="003C1FFF"/>
    <w:rsid w:val="003C2382"/>
    <w:rsid w:val="003D3958"/>
    <w:rsid w:val="003D4119"/>
    <w:rsid w:val="003D4E01"/>
    <w:rsid w:val="003D5968"/>
    <w:rsid w:val="003E0266"/>
    <w:rsid w:val="003F18BD"/>
    <w:rsid w:val="003F546D"/>
    <w:rsid w:val="003F54C0"/>
    <w:rsid w:val="00402354"/>
    <w:rsid w:val="0040397D"/>
    <w:rsid w:val="00417A99"/>
    <w:rsid w:val="004208C0"/>
    <w:rsid w:val="00422590"/>
    <w:rsid w:val="004238F3"/>
    <w:rsid w:val="00425ABE"/>
    <w:rsid w:val="00432CD9"/>
    <w:rsid w:val="00440490"/>
    <w:rsid w:val="00452235"/>
    <w:rsid w:val="004526E7"/>
    <w:rsid w:val="00454793"/>
    <w:rsid w:val="00455C73"/>
    <w:rsid w:val="00456A51"/>
    <w:rsid w:val="00470B7E"/>
    <w:rsid w:val="004714E9"/>
    <w:rsid w:val="0048155A"/>
    <w:rsid w:val="00483DED"/>
    <w:rsid w:val="004848BB"/>
    <w:rsid w:val="004902C8"/>
    <w:rsid w:val="004923EF"/>
    <w:rsid w:val="00496FDB"/>
    <w:rsid w:val="004A010C"/>
    <w:rsid w:val="004A14AE"/>
    <w:rsid w:val="004A39C4"/>
    <w:rsid w:val="004A68F7"/>
    <w:rsid w:val="004B39E8"/>
    <w:rsid w:val="004B3E8A"/>
    <w:rsid w:val="004B5F8E"/>
    <w:rsid w:val="004C5687"/>
    <w:rsid w:val="004C776C"/>
    <w:rsid w:val="004D02EE"/>
    <w:rsid w:val="004D4432"/>
    <w:rsid w:val="004D5140"/>
    <w:rsid w:val="004D7F0C"/>
    <w:rsid w:val="004E26EC"/>
    <w:rsid w:val="004F0E58"/>
    <w:rsid w:val="004F2189"/>
    <w:rsid w:val="004F2ED8"/>
    <w:rsid w:val="004F3169"/>
    <w:rsid w:val="004F3D6C"/>
    <w:rsid w:val="004F63BD"/>
    <w:rsid w:val="00505762"/>
    <w:rsid w:val="0051080F"/>
    <w:rsid w:val="0051789B"/>
    <w:rsid w:val="00520B54"/>
    <w:rsid w:val="0052405C"/>
    <w:rsid w:val="00527523"/>
    <w:rsid w:val="0053634E"/>
    <w:rsid w:val="00536CB2"/>
    <w:rsid w:val="0053713B"/>
    <w:rsid w:val="00541408"/>
    <w:rsid w:val="00552E36"/>
    <w:rsid w:val="00557466"/>
    <w:rsid w:val="00561A49"/>
    <w:rsid w:val="005827D7"/>
    <w:rsid w:val="0058394A"/>
    <w:rsid w:val="00585413"/>
    <w:rsid w:val="00595D23"/>
    <w:rsid w:val="005A05CC"/>
    <w:rsid w:val="005A0757"/>
    <w:rsid w:val="005A1745"/>
    <w:rsid w:val="005A3347"/>
    <w:rsid w:val="005B1C9A"/>
    <w:rsid w:val="005B6BCF"/>
    <w:rsid w:val="005B7D98"/>
    <w:rsid w:val="005C2050"/>
    <w:rsid w:val="005C4C48"/>
    <w:rsid w:val="005C7097"/>
    <w:rsid w:val="005D25D4"/>
    <w:rsid w:val="005D409A"/>
    <w:rsid w:val="005D40AD"/>
    <w:rsid w:val="005E02D6"/>
    <w:rsid w:val="005E7232"/>
    <w:rsid w:val="005E7682"/>
    <w:rsid w:val="005F1213"/>
    <w:rsid w:val="005F392C"/>
    <w:rsid w:val="005F4FF9"/>
    <w:rsid w:val="005F72FC"/>
    <w:rsid w:val="005F7D63"/>
    <w:rsid w:val="00602707"/>
    <w:rsid w:val="006029BF"/>
    <w:rsid w:val="00621360"/>
    <w:rsid w:val="0062182B"/>
    <w:rsid w:val="00622BE2"/>
    <w:rsid w:val="00623ECA"/>
    <w:rsid w:val="00624A39"/>
    <w:rsid w:val="00624E66"/>
    <w:rsid w:val="00634FD4"/>
    <w:rsid w:val="00636930"/>
    <w:rsid w:val="00663BAB"/>
    <w:rsid w:val="006640F1"/>
    <w:rsid w:val="00672169"/>
    <w:rsid w:val="00682746"/>
    <w:rsid w:val="006855DB"/>
    <w:rsid w:val="00685D23"/>
    <w:rsid w:val="0068652C"/>
    <w:rsid w:val="0068708B"/>
    <w:rsid w:val="00690EF2"/>
    <w:rsid w:val="00691E3C"/>
    <w:rsid w:val="00693441"/>
    <w:rsid w:val="006942CB"/>
    <w:rsid w:val="00696A84"/>
    <w:rsid w:val="006A151C"/>
    <w:rsid w:val="006A5DBE"/>
    <w:rsid w:val="006B5D84"/>
    <w:rsid w:val="006C0FFE"/>
    <w:rsid w:val="006D0121"/>
    <w:rsid w:val="006D0216"/>
    <w:rsid w:val="006D36F8"/>
    <w:rsid w:val="006D55C6"/>
    <w:rsid w:val="006D7657"/>
    <w:rsid w:val="006D766C"/>
    <w:rsid w:val="006E237A"/>
    <w:rsid w:val="006E59BD"/>
    <w:rsid w:val="006E59EC"/>
    <w:rsid w:val="006F531D"/>
    <w:rsid w:val="00700285"/>
    <w:rsid w:val="00700400"/>
    <w:rsid w:val="00716EDE"/>
    <w:rsid w:val="00721E49"/>
    <w:rsid w:val="00725E0A"/>
    <w:rsid w:val="00725F1E"/>
    <w:rsid w:val="00727BD0"/>
    <w:rsid w:val="00732BF8"/>
    <w:rsid w:val="00734EC3"/>
    <w:rsid w:val="0074282B"/>
    <w:rsid w:val="0074413F"/>
    <w:rsid w:val="00747D93"/>
    <w:rsid w:val="00750EA1"/>
    <w:rsid w:val="00760556"/>
    <w:rsid w:val="007630CB"/>
    <w:rsid w:val="00770218"/>
    <w:rsid w:val="007768D9"/>
    <w:rsid w:val="00782CF7"/>
    <w:rsid w:val="00784E80"/>
    <w:rsid w:val="00790A15"/>
    <w:rsid w:val="007955C7"/>
    <w:rsid w:val="007970FC"/>
    <w:rsid w:val="007A029E"/>
    <w:rsid w:val="007A31C0"/>
    <w:rsid w:val="007A55B4"/>
    <w:rsid w:val="007B04BB"/>
    <w:rsid w:val="007C285A"/>
    <w:rsid w:val="007C2B53"/>
    <w:rsid w:val="007C2DAB"/>
    <w:rsid w:val="007D07A7"/>
    <w:rsid w:val="007D1DB0"/>
    <w:rsid w:val="007D6836"/>
    <w:rsid w:val="007E34F7"/>
    <w:rsid w:val="00800EE9"/>
    <w:rsid w:val="00804CE6"/>
    <w:rsid w:val="00804ED6"/>
    <w:rsid w:val="00806A78"/>
    <w:rsid w:val="0080709F"/>
    <w:rsid w:val="00811A1D"/>
    <w:rsid w:val="008205F2"/>
    <w:rsid w:val="00821AD0"/>
    <w:rsid w:val="008224FD"/>
    <w:rsid w:val="00825165"/>
    <w:rsid w:val="00831EA5"/>
    <w:rsid w:val="00832D61"/>
    <w:rsid w:val="008379EA"/>
    <w:rsid w:val="00843A85"/>
    <w:rsid w:val="008442AC"/>
    <w:rsid w:val="00854780"/>
    <w:rsid w:val="00860FC9"/>
    <w:rsid w:val="00867A06"/>
    <w:rsid w:val="00870DD6"/>
    <w:rsid w:val="008736AA"/>
    <w:rsid w:val="00881350"/>
    <w:rsid w:val="00881D99"/>
    <w:rsid w:val="00890AA1"/>
    <w:rsid w:val="00890D82"/>
    <w:rsid w:val="00892C3C"/>
    <w:rsid w:val="008A0765"/>
    <w:rsid w:val="008A5872"/>
    <w:rsid w:val="008B29D1"/>
    <w:rsid w:val="008B2DB0"/>
    <w:rsid w:val="008B4F5D"/>
    <w:rsid w:val="008B789F"/>
    <w:rsid w:val="008C02BD"/>
    <w:rsid w:val="008C3FBD"/>
    <w:rsid w:val="008C5691"/>
    <w:rsid w:val="008C579D"/>
    <w:rsid w:val="008D1687"/>
    <w:rsid w:val="008D17EC"/>
    <w:rsid w:val="008D43B4"/>
    <w:rsid w:val="008D63D7"/>
    <w:rsid w:val="008E1189"/>
    <w:rsid w:val="008E2377"/>
    <w:rsid w:val="008E2BFA"/>
    <w:rsid w:val="008E3853"/>
    <w:rsid w:val="008E3D31"/>
    <w:rsid w:val="008F6882"/>
    <w:rsid w:val="0090039C"/>
    <w:rsid w:val="00901544"/>
    <w:rsid w:val="0090191E"/>
    <w:rsid w:val="00902F9E"/>
    <w:rsid w:val="009035D7"/>
    <w:rsid w:val="00906954"/>
    <w:rsid w:val="00906AAA"/>
    <w:rsid w:val="009108DD"/>
    <w:rsid w:val="0091730A"/>
    <w:rsid w:val="0092471C"/>
    <w:rsid w:val="00924E22"/>
    <w:rsid w:val="00931027"/>
    <w:rsid w:val="0093373F"/>
    <w:rsid w:val="009353B0"/>
    <w:rsid w:val="00936218"/>
    <w:rsid w:val="00936E7A"/>
    <w:rsid w:val="009376B1"/>
    <w:rsid w:val="009436BB"/>
    <w:rsid w:val="00944897"/>
    <w:rsid w:val="00945DAC"/>
    <w:rsid w:val="009561CF"/>
    <w:rsid w:val="0096120E"/>
    <w:rsid w:val="00961BCE"/>
    <w:rsid w:val="00962595"/>
    <w:rsid w:val="00966A45"/>
    <w:rsid w:val="00973F93"/>
    <w:rsid w:val="0097538B"/>
    <w:rsid w:val="0097552A"/>
    <w:rsid w:val="00976BED"/>
    <w:rsid w:val="00983CD2"/>
    <w:rsid w:val="00994E7C"/>
    <w:rsid w:val="009A3486"/>
    <w:rsid w:val="009A7B78"/>
    <w:rsid w:val="009B07C2"/>
    <w:rsid w:val="009B5C8E"/>
    <w:rsid w:val="009C43C8"/>
    <w:rsid w:val="009D3EE0"/>
    <w:rsid w:val="009D4574"/>
    <w:rsid w:val="009E562B"/>
    <w:rsid w:val="009E7A2C"/>
    <w:rsid w:val="009F1360"/>
    <w:rsid w:val="009F2064"/>
    <w:rsid w:val="00A00115"/>
    <w:rsid w:val="00A03155"/>
    <w:rsid w:val="00A13DF4"/>
    <w:rsid w:val="00A160AF"/>
    <w:rsid w:val="00A31BEE"/>
    <w:rsid w:val="00A36F0B"/>
    <w:rsid w:val="00A37B1D"/>
    <w:rsid w:val="00A5138E"/>
    <w:rsid w:val="00A5171F"/>
    <w:rsid w:val="00A5375E"/>
    <w:rsid w:val="00A5406B"/>
    <w:rsid w:val="00A63D49"/>
    <w:rsid w:val="00A657A9"/>
    <w:rsid w:val="00A702B8"/>
    <w:rsid w:val="00A72DF4"/>
    <w:rsid w:val="00A749A5"/>
    <w:rsid w:val="00A76BF4"/>
    <w:rsid w:val="00A81938"/>
    <w:rsid w:val="00A90165"/>
    <w:rsid w:val="00AA044D"/>
    <w:rsid w:val="00AA0C2C"/>
    <w:rsid w:val="00AA3AA5"/>
    <w:rsid w:val="00AA53B9"/>
    <w:rsid w:val="00AC2211"/>
    <w:rsid w:val="00AD2A35"/>
    <w:rsid w:val="00AD76D7"/>
    <w:rsid w:val="00AD7A0A"/>
    <w:rsid w:val="00AE1963"/>
    <w:rsid w:val="00AE4EE3"/>
    <w:rsid w:val="00AE747A"/>
    <w:rsid w:val="00B00659"/>
    <w:rsid w:val="00B1122A"/>
    <w:rsid w:val="00B137A1"/>
    <w:rsid w:val="00B2762D"/>
    <w:rsid w:val="00B36310"/>
    <w:rsid w:val="00B4378C"/>
    <w:rsid w:val="00B443CD"/>
    <w:rsid w:val="00B656C1"/>
    <w:rsid w:val="00B65C98"/>
    <w:rsid w:val="00B7025C"/>
    <w:rsid w:val="00B742C0"/>
    <w:rsid w:val="00B81D53"/>
    <w:rsid w:val="00B83426"/>
    <w:rsid w:val="00B866C7"/>
    <w:rsid w:val="00B876F6"/>
    <w:rsid w:val="00B97594"/>
    <w:rsid w:val="00BB161C"/>
    <w:rsid w:val="00BC0EAF"/>
    <w:rsid w:val="00BC17DE"/>
    <w:rsid w:val="00BC2AC6"/>
    <w:rsid w:val="00BC3780"/>
    <w:rsid w:val="00BC6AF1"/>
    <w:rsid w:val="00BD65A8"/>
    <w:rsid w:val="00BD74DF"/>
    <w:rsid w:val="00BE22B4"/>
    <w:rsid w:val="00BE3339"/>
    <w:rsid w:val="00BE7F70"/>
    <w:rsid w:val="00BF0DE2"/>
    <w:rsid w:val="00BF2D1C"/>
    <w:rsid w:val="00C02361"/>
    <w:rsid w:val="00C04770"/>
    <w:rsid w:val="00C054D8"/>
    <w:rsid w:val="00C062E4"/>
    <w:rsid w:val="00C11296"/>
    <w:rsid w:val="00C1651E"/>
    <w:rsid w:val="00C231B3"/>
    <w:rsid w:val="00C24EEC"/>
    <w:rsid w:val="00C30F1E"/>
    <w:rsid w:val="00C32412"/>
    <w:rsid w:val="00C334C6"/>
    <w:rsid w:val="00C34386"/>
    <w:rsid w:val="00C34645"/>
    <w:rsid w:val="00C35D16"/>
    <w:rsid w:val="00C418B0"/>
    <w:rsid w:val="00C42915"/>
    <w:rsid w:val="00C505F7"/>
    <w:rsid w:val="00C53503"/>
    <w:rsid w:val="00C552C2"/>
    <w:rsid w:val="00C613D6"/>
    <w:rsid w:val="00C65C90"/>
    <w:rsid w:val="00C66481"/>
    <w:rsid w:val="00C6760D"/>
    <w:rsid w:val="00C84ECE"/>
    <w:rsid w:val="00C87335"/>
    <w:rsid w:val="00C92488"/>
    <w:rsid w:val="00C931BB"/>
    <w:rsid w:val="00C97407"/>
    <w:rsid w:val="00CA40F8"/>
    <w:rsid w:val="00CA695C"/>
    <w:rsid w:val="00CB067D"/>
    <w:rsid w:val="00CB543F"/>
    <w:rsid w:val="00CB6968"/>
    <w:rsid w:val="00CB6DE8"/>
    <w:rsid w:val="00CC0E72"/>
    <w:rsid w:val="00CC24C9"/>
    <w:rsid w:val="00CC62EE"/>
    <w:rsid w:val="00CE0BB2"/>
    <w:rsid w:val="00CE273B"/>
    <w:rsid w:val="00CE4EC0"/>
    <w:rsid w:val="00CE5C8D"/>
    <w:rsid w:val="00CE60CB"/>
    <w:rsid w:val="00CF27D2"/>
    <w:rsid w:val="00D004DF"/>
    <w:rsid w:val="00D01E62"/>
    <w:rsid w:val="00D07210"/>
    <w:rsid w:val="00D16CCC"/>
    <w:rsid w:val="00D238EB"/>
    <w:rsid w:val="00D248D1"/>
    <w:rsid w:val="00D30E9C"/>
    <w:rsid w:val="00D33208"/>
    <w:rsid w:val="00D441AF"/>
    <w:rsid w:val="00D46C67"/>
    <w:rsid w:val="00D50A2C"/>
    <w:rsid w:val="00D61001"/>
    <w:rsid w:val="00D63FA6"/>
    <w:rsid w:val="00D73A5F"/>
    <w:rsid w:val="00D73AE2"/>
    <w:rsid w:val="00D93038"/>
    <w:rsid w:val="00D96FE4"/>
    <w:rsid w:val="00DA29B1"/>
    <w:rsid w:val="00DA44B3"/>
    <w:rsid w:val="00DA67A1"/>
    <w:rsid w:val="00DB008F"/>
    <w:rsid w:val="00DC13CE"/>
    <w:rsid w:val="00DC4F60"/>
    <w:rsid w:val="00DD3A6A"/>
    <w:rsid w:val="00DD3EAE"/>
    <w:rsid w:val="00DD760F"/>
    <w:rsid w:val="00DE048A"/>
    <w:rsid w:val="00DE11D1"/>
    <w:rsid w:val="00DF1051"/>
    <w:rsid w:val="00DF29A5"/>
    <w:rsid w:val="00DF3A6B"/>
    <w:rsid w:val="00DF6AB4"/>
    <w:rsid w:val="00DF7DFF"/>
    <w:rsid w:val="00E02B90"/>
    <w:rsid w:val="00E048C3"/>
    <w:rsid w:val="00E04952"/>
    <w:rsid w:val="00E05711"/>
    <w:rsid w:val="00E12225"/>
    <w:rsid w:val="00E12949"/>
    <w:rsid w:val="00E25C7D"/>
    <w:rsid w:val="00E27CB8"/>
    <w:rsid w:val="00E30495"/>
    <w:rsid w:val="00E307EA"/>
    <w:rsid w:val="00E36E72"/>
    <w:rsid w:val="00E41BCB"/>
    <w:rsid w:val="00E42460"/>
    <w:rsid w:val="00E4771E"/>
    <w:rsid w:val="00E5178B"/>
    <w:rsid w:val="00E541C1"/>
    <w:rsid w:val="00E55917"/>
    <w:rsid w:val="00E616EE"/>
    <w:rsid w:val="00E62051"/>
    <w:rsid w:val="00E62E05"/>
    <w:rsid w:val="00E634C7"/>
    <w:rsid w:val="00E6588F"/>
    <w:rsid w:val="00E71F88"/>
    <w:rsid w:val="00E72B83"/>
    <w:rsid w:val="00E74966"/>
    <w:rsid w:val="00E854E3"/>
    <w:rsid w:val="00E97111"/>
    <w:rsid w:val="00EA0560"/>
    <w:rsid w:val="00EB2B74"/>
    <w:rsid w:val="00EB7A03"/>
    <w:rsid w:val="00ED2088"/>
    <w:rsid w:val="00ED2DD2"/>
    <w:rsid w:val="00ED674F"/>
    <w:rsid w:val="00EE4EFA"/>
    <w:rsid w:val="00EE663F"/>
    <w:rsid w:val="00EF19C2"/>
    <w:rsid w:val="00EF4897"/>
    <w:rsid w:val="00F00915"/>
    <w:rsid w:val="00F0192D"/>
    <w:rsid w:val="00F01EC2"/>
    <w:rsid w:val="00F028ED"/>
    <w:rsid w:val="00F044BF"/>
    <w:rsid w:val="00F071BD"/>
    <w:rsid w:val="00F07907"/>
    <w:rsid w:val="00F12EAB"/>
    <w:rsid w:val="00F16E59"/>
    <w:rsid w:val="00F22750"/>
    <w:rsid w:val="00F304DB"/>
    <w:rsid w:val="00F31047"/>
    <w:rsid w:val="00F31196"/>
    <w:rsid w:val="00F32367"/>
    <w:rsid w:val="00F32954"/>
    <w:rsid w:val="00F3553E"/>
    <w:rsid w:val="00F37B2D"/>
    <w:rsid w:val="00F37C01"/>
    <w:rsid w:val="00F42F05"/>
    <w:rsid w:val="00F43325"/>
    <w:rsid w:val="00F46AAF"/>
    <w:rsid w:val="00F56EEC"/>
    <w:rsid w:val="00F658BF"/>
    <w:rsid w:val="00F723E0"/>
    <w:rsid w:val="00F72A6E"/>
    <w:rsid w:val="00F76229"/>
    <w:rsid w:val="00F80C9F"/>
    <w:rsid w:val="00F87109"/>
    <w:rsid w:val="00F92079"/>
    <w:rsid w:val="00F94EB9"/>
    <w:rsid w:val="00F97031"/>
    <w:rsid w:val="00FA2EEE"/>
    <w:rsid w:val="00FA53B8"/>
    <w:rsid w:val="00FC1F3B"/>
    <w:rsid w:val="00FC2FC1"/>
    <w:rsid w:val="00FC3407"/>
    <w:rsid w:val="00FD1394"/>
    <w:rsid w:val="00FD4907"/>
    <w:rsid w:val="00FD5F92"/>
    <w:rsid w:val="00FD605F"/>
    <w:rsid w:val="00FD7C79"/>
    <w:rsid w:val="00FE2D59"/>
    <w:rsid w:val="00FE3EE9"/>
    <w:rsid w:val="00FE6675"/>
    <w:rsid w:val="00FF6A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924157F"/>
  <w15:chartTrackingRefBased/>
  <w15:docId w15:val="{BF02B26A-1067-4A41-AD7E-3F69710F7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iPriority="35"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qFormat/>
    <w:pPr>
      <w:keepNext/>
      <w:jc w:val="center"/>
      <w:outlineLvl w:val="0"/>
    </w:pPr>
    <w:rPr>
      <w:rFonts w:ascii="VNI-Times" w:hAnsi="VNI-Times"/>
      <w:b/>
      <w:sz w:val="34"/>
    </w:rPr>
  </w:style>
  <w:style w:type="paragraph" w:styleId="Heading2">
    <w:name w:val="heading 2"/>
    <w:basedOn w:val="Normal"/>
    <w:next w:val="Normal"/>
    <w:qFormat/>
    <w:pPr>
      <w:keepNext/>
      <w:jc w:val="center"/>
      <w:outlineLvl w:val="1"/>
    </w:pPr>
    <w:rPr>
      <w:rFonts w:ascii="VNI-Fato" w:hAnsi="VNI-Fato"/>
      <w:b/>
      <w:bCs/>
      <w:sz w:val="32"/>
    </w:rPr>
  </w:style>
  <w:style w:type="paragraph" w:styleId="Heading3">
    <w:name w:val="heading 3"/>
    <w:basedOn w:val="Normal"/>
    <w:next w:val="Normal"/>
    <w:link w:val="Heading3Char"/>
    <w:semiHidden/>
    <w:unhideWhenUsed/>
    <w:qFormat/>
    <w:rsid w:val="00D004DF"/>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semiHidden/>
    <w:unhideWhenUsed/>
    <w:qFormat/>
    <w:rsid w:val="00265E79"/>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224FD"/>
    <w:pPr>
      <w:spacing w:before="100" w:beforeAutospacing="1" w:after="100" w:afterAutospacing="1"/>
    </w:pPr>
    <w:rPr>
      <w:rFonts w:eastAsiaTheme="minorEastAsia"/>
      <w:sz w:val="24"/>
      <w:szCs w:val="24"/>
    </w:rPr>
  </w:style>
  <w:style w:type="paragraph" w:styleId="ListParagraph">
    <w:name w:val="List Paragraph"/>
    <w:basedOn w:val="Normal"/>
    <w:uiPriority w:val="34"/>
    <w:qFormat/>
    <w:rsid w:val="00E5178B"/>
    <w:pPr>
      <w:spacing w:after="160" w:line="259" w:lineRule="auto"/>
      <w:ind w:left="720"/>
      <w:contextualSpacing/>
      <w:jc w:val="both"/>
    </w:pPr>
    <w:rPr>
      <w:rFonts w:ascii="Cambria" w:eastAsiaTheme="minorHAnsi" w:hAnsi="Cambria" w:cstheme="minorBidi"/>
      <w:sz w:val="24"/>
      <w:szCs w:val="22"/>
    </w:rPr>
  </w:style>
  <w:style w:type="character" w:customStyle="1" w:styleId="Heading3Char">
    <w:name w:val="Heading 3 Char"/>
    <w:basedOn w:val="DefaultParagraphFont"/>
    <w:link w:val="Heading3"/>
    <w:semiHidden/>
    <w:rsid w:val="00D004DF"/>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D004DF"/>
    <w:pPr>
      <w:spacing w:after="200"/>
      <w:jc w:val="both"/>
    </w:pPr>
    <w:rPr>
      <w:rFonts w:ascii="Cambria" w:eastAsiaTheme="minorHAnsi" w:hAnsi="Cambria" w:cstheme="minorBidi"/>
      <w:i/>
      <w:iCs/>
      <w:color w:val="44546A" w:themeColor="text2"/>
      <w:sz w:val="18"/>
      <w:szCs w:val="18"/>
    </w:rPr>
  </w:style>
  <w:style w:type="character" w:styleId="Hyperlink">
    <w:name w:val="Hyperlink"/>
    <w:basedOn w:val="DefaultParagraphFont"/>
    <w:uiPriority w:val="99"/>
    <w:unhideWhenUsed/>
    <w:rsid w:val="00D004DF"/>
    <w:rPr>
      <w:color w:val="0000FF"/>
      <w:u w:val="single"/>
    </w:rPr>
  </w:style>
  <w:style w:type="table" w:styleId="TableGrid">
    <w:name w:val="Table Grid"/>
    <w:basedOn w:val="TableNormal"/>
    <w:uiPriority w:val="39"/>
    <w:rsid w:val="00D004DF"/>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rsid w:val="00D004DF"/>
    <w:rPr>
      <w:rFonts w:asciiTheme="minorHAnsi" w:eastAsiaTheme="minorHAnsi" w:hAnsiTheme="minorHAnsi" w:cstheme="minorBidi"/>
      <w:sz w:val="22"/>
      <w:szCs w:val="22"/>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character" w:styleId="Strong">
    <w:name w:val="Strong"/>
    <w:basedOn w:val="DefaultParagraphFont"/>
    <w:uiPriority w:val="22"/>
    <w:qFormat/>
    <w:rsid w:val="00D004DF"/>
    <w:rPr>
      <w:b/>
      <w:bCs/>
    </w:rPr>
  </w:style>
  <w:style w:type="paragraph" w:styleId="Header">
    <w:name w:val="header"/>
    <w:basedOn w:val="Normal"/>
    <w:link w:val="HeaderChar"/>
    <w:rsid w:val="005F1213"/>
    <w:pPr>
      <w:tabs>
        <w:tab w:val="center" w:pos="4680"/>
        <w:tab w:val="right" w:pos="9360"/>
      </w:tabs>
    </w:pPr>
  </w:style>
  <w:style w:type="character" w:customStyle="1" w:styleId="HeaderChar">
    <w:name w:val="Header Char"/>
    <w:basedOn w:val="DefaultParagraphFont"/>
    <w:link w:val="Header"/>
    <w:rsid w:val="005F1213"/>
  </w:style>
  <w:style w:type="paragraph" w:styleId="Footer">
    <w:name w:val="footer"/>
    <w:basedOn w:val="Normal"/>
    <w:link w:val="FooterChar"/>
    <w:uiPriority w:val="99"/>
    <w:rsid w:val="005F1213"/>
    <w:pPr>
      <w:tabs>
        <w:tab w:val="center" w:pos="4680"/>
        <w:tab w:val="right" w:pos="9360"/>
      </w:tabs>
    </w:pPr>
  </w:style>
  <w:style w:type="character" w:customStyle="1" w:styleId="FooterChar">
    <w:name w:val="Footer Char"/>
    <w:basedOn w:val="DefaultParagraphFont"/>
    <w:link w:val="Footer"/>
    <w:uiPriority w:val="99"/>
    <w:rsid w:val="005F1213"/>
  </w:style>
  <w:style w:type="character" w:styleId="Emphasis">
    <w:name w:val="Emphasis"/>
    <w:basedOn w:val="DefaultParagraphFont"/>
    <w:qFormat/>
    <w:rsid w:val="00CE5C8D"/>
    <w:rPr>
      <w:i/>
      <w:iCs/>
    </w:rPr>
  </w:style>
  <w:style w:type="paragraph" w:styleId="TOCHeading">
    <w:name w:val="TOC Heading"/>
    <w:basedOn w:val="Heading1"/>
    <w:next w:val="Normal"/>
    <w:uiPriority w:val="39"/>
    <w:unhideWhenUsed/>
    <w:qFormat/>
    <w:rsid w:val="006D55C6"/>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rsid w:val="006D55C6"/>
    <w:pPr>
      <w:spacing w:after="100"/>
    </w:pPr>
  </w:style>
  <w:style w:type="paragraph" w:styleId="TOC2">
    <w:name w:val="toc 2"/>
    <w:basedOn w:val="Normal"/>
    <w:next w:val="Normal"/>
    <w:autoRedefine/>
    <w:uiPriority w:val="39"/>
    <w:rsid w:val="006D55C6"/>
    <w:pPr>
      <w:spacing w:after="100"/>
      <w:ind w:left="200"/>
    </w:pPr>
  </w:style>
  <w:style w:type="paragraph" w:styleId="TOC3">
    <w:name w:val="toc 3"/>
    <w:basedOn w:val="Normal"/>
    <w:next w:val="Normal"/>
    <w:autoRedefine/>
    <w:uiPriority w:val="39"/>
    <w:rsid w:val="006D55C6"/>
    <w:pPr>
      <w:spacing w:after="100"/>
      <w:ind w:left="400"/>
    </w:pPr>
  </w:style>
  <w:style w:type="paragraph" w:styleId="TableofFigures">
    <w:name w:val="table of figures"/>
    <w:basedOn w:val="Normal"/>
    <w:next w:val="Normal"/>
    <w:uiPriority w:val="99"/>
    <w:rsid w:val="00ED2DD2"/>
  </w:style>
  <w:style w:type="character" w:customStyle="1" w:styleId="UnresolvedMention1">
    <w:name w:val="Unresolved Mention1"/>
    <w:basedOn w:val="DefaultParagraphFont"/>
    <w:uiPriority w:val="99"/>
    <w:semiHidden/>
    <w:unhideWhenUsed/>
    <w:rsid w:val="008F6882"/>
    <w:rPr>
      <w:color w:val="605E5C"/>
      <w:shd w:val="clear" w:color="auto" w:fill="E1DFDD"/>
    </w:rPr>
  </w:style>
  <w:style w:type="table" w:styleId="PlainTable1">
    <w:name w:val="Plain Table 1"/>
    <w:basedOn w:val="TableNormal"/>
    <w:uiPriority w:val="41"/>
    <w:rsid w:val="005B1C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semiHidden/>
    <w:rsid w:val="00265E79"/>
    <w:rPr>
      <w:rFonts w:asciiTheme="majorHAnsi" w:eastAsiaTheme="majorEastAsia" w:hAnsiTheme="majorHAnsi" w:cstheme="majorBidi"/>
      <w:i/>
      <w:iCs/>
      <w:color w:val="2E74B5" w:themeColor="accent1" w:themeShade="BF"/>
    </w:rPr>
  </w:style>
  <w:style w:type="paragraph" w:styleId="TOC4">
    <w:name w:val="toc 4"/>
    <w:basedOn w:val="Normal"/>
    <w:next w:val="Normal"/>
    <w:autoRedefine/>
    <w:uiPriority w:val="39"/>
    <w:rsid w:val="00747D93"/>
    <w:pPr>
      <w:spacing w:after="100"/>
      <w:ind w:left="600"/>
    </w:pPr>
  </w:style>
  <w:style w:type="character" w:styleId="UnresolvedMention">
    <w:name w:val="Unresolved Mention"/>
    <w:basedOn w:val="DefaultParagraphFont"/>
    <w:uiPriority w:val="99"/>
    <w:semiHidden/>
    <w:unhideWhenUsed/>
    <w:rsid w:val="00691E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985323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www.allowcopy.com/open/?url=https:\/\/tuhocict.com\/thuc-thi-truy-van-sql-trong-c-lop-sqlcommand\/" TargetMode="External"/><Relationship Id="rId21" Type="http://schemas.openxmlformats.org/officeDocument/2006/relationships/image" Target="media/image6.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jpg"/><Relationship Id="rId84" Type="http://schemas.openxmlformats.org/officeDocument/2006/relationships/diagramData" Target="diagrams/data2.xml"/><Relationship Id="rId89" Type="http://schemas.openxmlformats.org/officeDocument/2006/relationships/hyperlink" Target="https://support.microsoft.com/vi-vn/help/2645095"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yperlink" Target="http://bugnetproject.com/visual-studio-la-gi/" TargetMode="Externa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0.jpg"/><Relationship Id="rId11" Type="http://schemas.openxmlformats.org/officeDocument/2006/relationships/hyperlink" Target="file:///E:\MyCourses\DA_CNA\Nhom_QLBH1\Group7%20-%20DACN%20A_Update_04-07-2020.docx" TargetMode="External"/><Relationship Id="rId24" Type="http://schemas.openxmlformats.org/officeDocument/2006/relationships/image" Target="media/image8.jpeg"/><Relationship Id="rId32" Type="http://schemas.openxmlformats.org/officeDocument/2006/relationships/image" Target="media/image13.jp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diagramLayout" Target="diagrams/layout1.xml"/><Relationship Id="rId87" Type="http://schemas.openxmlformats.org/officeDocument/2006/relationships/diagramColors" Target="diagrams/colors2.xml"/><Relationship Id="rId5" Type="http://schemas.openxmlformats.org/officeDocument/2006/relationships/webSettings" Target="webSettings.xml"/><Relationship Id="rId61" Type="http://schemas.openxmlformats.org/officeDocument/2006/relationships/image" Target="media/image42.png"/><Relationship Id="rId82" Type="http://schemas.microsoft.com/office/2007/relationships/diagramDrawing" Target="diagrams/drawing1.xml"/><Relationship Id="rId90" Type="http://schemas.openxmlformats.org/officeDocument/2006/relationships/hyperlink" Target="https://tuhocict.com/gioi-thieu-tong-quan-kien-truc-cai-dat-entity-framework/" TargetMode="External"/><Relationship Id="rId95" Type="http://schemas.openxmlformats.org/officeDocument/2006/relationships/hyperlink" Target="https://visualstudio.microsoft.com/fr/" TargetMode="External"/><Relationship Id="rId19" Type="http://schemas.openxmlformats.org/officeDocument/2006/relationships/image" Target="media/image4.png"/><Relationship Id="rId14" Type="http://schemas.openxmlformats.org/officeDocument/2006/relationships/image" Target="media/image1.png"/><Relationship Id="rId22" Type="http://schemas.openxmlformats.org/officeDocument/2006/relationships/image" Target="media/image7.jpeg"/><Relationship Id="rId27" Type="http://schemas.openxmlformats.org/officeDocument/2006/relationships/image" Target="media/image9.jp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jpg"/><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diagramQuickStyle" Target="diagrams/quickStyle1.xml"/><Relationship Id="rId85" Type="http://schemas.openxmlformats.org/officeDocument/2006/relationships/diagramLayout" Target="diagrams/layout2.xml"/><Relationship Id="rId93" Type="http://schemas.openxmlformats.org/officeDocument/2006/relationships/hyperlink" Target="https://longvan.net/lam-quen-voi-sql-server-management-studio.htm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E:\MyCourses\DA_CNA\Nhom_QLBH1\Group7%20-%20DACN%20A_Update_04-07-2020.docx" TargetMode="External"/><Relationship Id="rId17" Type="http://schemas.openxmlformats.org/officeDocument/2006/relationships/hyperlink" Target="https://longvan.net/lam-quen-voi-sql-server-management-studio.html" TargetMode="External"/><Relationship Id="rId25" Type="http://schemas.openxmlformats.org/officeDocument/2006/relationships/hyperlink" Target="https://vietjack.com/sql/sql_la_gi.jsp"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5.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jpg"/><Relationship Id="rId83" Type="http://schemas.openxmlformats.org/officeDocument/2006/relationships/image" Target="media/image59.jpg"/><Relationship Id="rId88" Type="http://schemas.microsoft.com/office/2007/relationships/diagramDrawing" Target="diagrams/drawing2.xml"/><Relationship Id="rId91" Type="http://schemas.openxmlformats.org/officeDocument/2006/relationships/hyperlink" Target="https://vietjack.com/sql/sql_la_gi.jsp"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bugnetproject.com/visual-studio-la-gi/" TargetMode="External"/><Relationship Id="rId23" Type="http://schemas.openxmlformats.org/officeDocument/2006/relationships/hyperlink" Target="https://support.microsoft.com/vi-vn/help/2645095" TargetMode="External"/><Relationship Id="rId28" Type="http://schemas.openxmlformats.org/officeDocument/2006/relationships/hyperlink" Target="https://tuhocict.com/gioi-thieu-tong-quan-kien-truc-cai-dat-entity-framework/"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file:///E:\MyCourses\DA_CNA\Nhom_QLBH1\Group7%20-%20DACN%20A_Update_04-07-2020.docx"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diagramData" Target="diagrams/data1.xml"/><Relationship Id="rId81" Type="http://schemas.openxmlformats.org/officeDocument/2006/relationships/diagramColors" Target="diagrams/colors1.xml"/><Relationship Id="rId86" Type="http://schemas.openxmlformats.org/officeDocument/2006/relationships/diagramQuickStyle" Target="diagrams/quickStyle2.xml"/><Relationship Id="rId94" Type="http://schemas.openxmlformats.org/officeDocument/2006/relationships/hyperlink" Target="https://support.microsoft.com/vi-vn/help/2645095" TargetMode="External"/><Relationship Id="rId4" Type="http://schemas.openxmlformats.org/officeDocument/2006/relationships/settings" Target="settings.xml"/><Relationship Id="rId9" Type="http://schemas.openxmlformats.org/officeDocument/2006/relationships/hyperlink" Target="file:///E:\MyCourses\DA_CNA\Nhom_QLBH1\Group7%20-%20DACN%20A_Update_04-07-2020.docx" TargetMode="External"/><Relationship Id="rId13" Type="http://schemas.openxmlformats.org/officeDocument/2006/relationships/footer" Target="footer2.xml"/><Relationship Id="rId18" Type="http://schemas.openxmlformats.org/officeDocument/2006/relationships/image" Target="media/image3.png"/><Relationship Id="rId3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N:\NgocHoa\NGOCHOA\deanlaptrinh\BIA-DALT.dot"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DACBD4-A766-4256-8FB9-05808CD5B016}"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F73306E3-FD75-4112-ABDB-938DFB599704}">
      <dgm:prSet phldrT="[Text]"/>
      <dgm:spPr/>
      <dgm:t>
        <a:bodyPr/>
        <a:lstStyle/>
        <a:p>
          <a:r>
            <a:rPr lang="en-US"/>
            <a:t>website “Electro store”</a:t>
          </a:r>
        </a:p>
      </dgm:t>
    </dgm:pt>
    <dgm:pt modelId="{173E8854-CC9E-4F11-96EC-CEB643533A70}" type="parTrans" cxnId="{090F158B-C29B-4454-A526-DD29EECE619D}">
      <dgm:prSet/>
      <dgm:spPr/>
      <dgm:t>
        <a:bodyPr/>
        <a:lstStyle/>
        <a:p>
          <a:endParaRPr lang="en-US"/>
        </a:p>
      </dgm:t>
    </dgm:pt>
    <dgm:pt modelId="{75D56476-6B5B-4CEA-AEA2-E93EC0992CDE}" type="sibTrans" cxnId="{090F158B-C29B-4454-A526-DD29EECE619D}">
      <dgm:prSet/>
      <dgm:spPr/>
      <dgm:t>
        <a:bodyPr/>
        <a:lstStyle/>
        <a:p>
          <a:endParaRPr lang="en-US"/>
        </a:p>
      </dgm:t>
    </dgm:pt>
    <dgm:pt modelId="{08ABE903-26CE-4DCA-8052-F57A79E1DCAB}">
      <dgm:prSet phldrT="[Text]"/>
      <dgm:spPr/>
      <dgm:t>
        <a:bodyPr/>
        <a:lstStyle/>
        <a:p>
          <a:r>
            <a:rPr lang="en-US"/>
            <a:t>Đăng nhập </a:t>
          </a:r>
        </a:p>
      </dgm:t>
    </dgm:pt>
    <dgm:pt modelId="{6E4382C5-D35B-483F-BEEA-D4950DB40447}" type="parTrans" cxnId="{B9C05FAD-2DD7-46AB-8E52-0C32EFB9E25B}">
      <dgm:prSet/>
      <dgm:spPr/>
      <dgm:t>
        <a:bodyPr/>
        <a:lstStyle/>
        <a:p>
          <a:endParaRPr lang="en-US"/>
        </a:p>
      </dgm:t>
    </dgm:pt>
    <dgm:pt modelId="{D52C9836-A08C-4BC7-8B31-CACF77BCBB33}" type="sibTrans" cxnId="{B9C05FAD-2DD7-46AB-8E52-0C32EFB9E25B}">
      <dgm:prSet/>
      <dgm:spPr/>
      <dgm:t>
        <a:bodyPr/>
        <a:lstStyle/>
        <a:p>
          <a:endParaRPr lang="en-US"/>
        </a:p>
      </dgm:t>
    </dgm:pt>
    <dgm:pt modelId="{F2304107-0D24-4E85-B836-36FEEF0EBF63}">
      <dgm:prSet phldrT="[Text]"/>
      <dgm:spPr/>
      <dgm:t>
        <a:bodyPr/>
        <a:lstStyle/>
        <a:p>
          <a:r>
            <a:rPr lang="en-US"/>
            <a:t>Home</a:t>
          </a:r>
        </a:p>
      </dgm:t>
    </dgm:pt>
    <dgm:pt modelId="{6ABC099A-9D4E-4EEA-87EB-4A68E6E0203A}" type="parTrans" cxnId="{7843454D-29AE-4CD6-B088-9FF3AD8B8F85}">
      <dgm:prSet/>
      <dgm:spPr/>
      <dgm:t>
        <a:bodyPr/>
        <a:lstStyle/>
        <a:p>
          <a:endParaRPr lang="en-US"/>
        </a:p>
      </dgm:t>
    </dgm:pt>
    <dgm:pt modelId="{3E0B9ABF-9BC0-431C-BBBD-4D2086101D95}" type="sibTrans" cxnId="{7843454D-29AE-4CD6-B088-9FF3AD8B8F85}">
      <dgm:prSet/>
      <dgm:spPr/>
      <dgm:t>
        <a:bodyPr/>
        <a:lstStyle/>
        <a:p>
          <a:endParaRPr lang="en-US"/>
        </a:p>
      </dgm:t>
    </dgm:pt>
    <dgm:pt modelId="{37AA90C3-55C2-45AB-A881-5F492A9C6D23}">
      <dgm:prSet phldrT="[Text]"/>
      <dgm:spPr/>
      <dgm:t>
        <a:bodyPr/>
        <a:lstStyle/>
        <a:p>
          <a:r>
            <a:rPr lang="en-US"/>
            <a:t>Chọn sản phẩm</a:t>
          </a:r>
        </a:p>
      </dgm:t>
    </dgm:pt>
    <dgm:pt modelId="{A3D86563-B7CC-40A8-B948-9921D83D8069}" type="parTrans" cxnId="{3CBAFCAC-295F-446F-9338-1F0862C484B6}">
      <dgm:prSet/>
      <dgm:spPr/>
      <dgm:t>
        <a:bodyPr/>
        <a:lstStyle/>
        <a:p>
          <a:endParaRPr lang="en-US"/>
        </a:p>
      </dgm:t>
    </dgm:pt>
    <dgm:pt modelId="{88387F0C-936D-4B51-90BB-4EAC0446192E}" type="sibTrans" cxnId="{3CBAFCAC-295F-446F-9338-1F0862C484B6}">
      <dgm:prSet/>
      <dgm:spPr/>
      <dgm:t>
        <a:bodyPr/>
        <a:lstStyle/>
        <a:p>
          <a:endParaRPr lang="en-US"/>
        </a:p>
      </dgm:t>
    </dgm:pt>
    <dgm:pt modelId="{BE64718A-370E-4E28-AA43-B2BF24EE8B45}">
      <dgm:prSet phldrT="[Text]"/>
      <dgm:spPr/>
      <dgm:t>
        <a:bodyPr/>
        <a:lstStyle/>
        <a:p>
          <a:r>
            <a:rPr lang="en-US"/>
            <a:t>Thêm giỏ hàng</a:t>
          </a:r>
        </a:p>
      </dgm:t>
    </dgm:pt>
    <dgm:pt modelId="{7F304820-3DC0-4462-A2DC-4DFE104CBD28}" type="parTrans" cxnId="{38F07AFA-3597-419B-A73B-0BA59CE42E36}">
      <dgm:prSet/>
      <dgm:spPr/>
      <dgm:t>
        <a:bodyPr/>
        <a:lstStyle/>
        <a:p>
          <a:endParaRPr lang="en-US"/>
        </a:p>
      </dgm:t>
    </dgm:pt>
    <dgm:pt modelId="{94E14603-EBD8-4413-9F9C-65857472A809}" type="sibTrans" cxnId="{38F07AFA-3597-419B-A73B-0BA59CE42E36}">
      <dgm:prSet/>
      <dgm:spPr/>
      <dgm:t>
        <a:bodyPr/>
        <a:lstStyle/>
        <a:p>
          <a:endParaRPr lang="en-US"/>
        </a:p>
      </dgm:t>
    </dgm:pt>
    <dgm:pt modelId="{6BA28582-345B-4300-9AE2-028999D9D44E}">
      <dgm:prSet phldrT="[Text]"/>
      <dgm:spPr/>
      <dgm:t>
        <a:bodyPr/>
        <a:lstStyle/>
        <a:p>
          <a:r>
            <a:rPr lang="en-US"/>
            <a:t>View (xem lại đơn hàng)</a:t>
          </a:r>
        </a:p>
      </dgm:t>
    </dgm:pt>
    <dgm:pt modelId="{BD5A8C45-87F4-42AF-8DF1-9A6445DD105F}" type="parTrans" cxnId="{AE5A01D7-FFAB-4CE4-AAAB-8DB9393FF6AF}">
      <dgm:prSet/>
      <dgm:spPr/>
      <dgm:t>
        <a:bodyPr/>
        <a:lstStyle/>
        <a:p>
          <a:endParaRPr lang="en-US"/>
        </a:p>
      </dgm:t>
    </dgm:pt>
    <dgm:pt modelId="{386DDE5B-E3D2-4D26-83C9-FFD9D4219E41}" type="sibTrans" cxnId="{AE5A01D7-FFAB-4CE4-AAAB-8DB9393FF6AF}">
      <dgm:prSet/>
      <dgm:spPr/>
      <dgm:t>
        <a:bodyPr/>
        <a:lstStyle/>
        <a:p>
          <a:endParaRPr lang="en-US"/>
        </a:p>
      </dgm:t>
    </dgm:pt>
    <dgm:pt modelId="{78F99A02-4209-480E-BAC4-B42E83C573C3}">
      <dgm:prSet phldrT="[Text]"/>
      <dgm:spPr/>
      <dgm:t>
        <a:bodyPr/>
        <a:lstStyle/>
        <a:p>
          <a:r>
            <a:rPr lang="en-US"/>
            <a:t>Gửi đơn hàng</a:t>
          </a:r>
        </a:p>
      </dgm:t>
    </dgm:pt>
    <dgm:pt modelId="{E0AEA039-349F-4083-8AFC-018C795CDD4F}" type="parTrans" cxnId="{804E24DE-DF1F-4234-9795-4B5CA45876B9}">
      <dgm:prSet/>
      <dgm:spPr/>
      <dgm:t>
        <a:bodyPr/>
        <a:lstStyle/>
        <a:p>
          <a:endParaRPr lang="en-US"/>
        </a:p>
      </dgm:t>
    </dgm:pt>
    <dgm:pt modelId="{957DC7E7-2100-4994-BBA3-F208654F28C0}" type="sibTrans" cxnId="{804E24DE-DF1F-4234-9795-4B5CA45876B9}">
      <dgm:prSet/>
      <dgm:spPr/>
      <dgm:t>
        <a:bodyPr/>
        <a:lstStyle/>
        <a:p>
          <a:endParaRPr lang="en-US"/>
        </a:p>
      </dgm:t>
    </dgm:pt>
    <dgm:pt modelId="{50319C0E-0B11-451E-AAE9-95DE91D613FA}">
      <dgm:prSet phldrT="[Text]"/>
      <dgm:spPr/>
      <dgm:t>
        <a:bodyPr/>
        <a:lstStyle/>
        <a:p>
          <a:r>
            <a:rPr lang="en-US"/>
            <a:t>Đặt hàng thành công</a:t>
          </a:r>
        </a:p>
      </dgm:t>
    </dgm:pt>
    <dgm:pt modelId="{4E29B6D8-6F04-4019-888F-6B305A6D7BEC}" type="parTrans" cxnId="{DE7F41CB-8081-4040-B791-57DCBA48DB95}">
      <dgm:prSet/>
      <dgm:spPr/>
      <dgm:t>
        <a:bodyPr/>
        <a:lstStyle/>
        <a:p>
          <a:endParaRPr lang="en-US"/>
        </a:p>
      </dgm:t>
    </dgm:pt>
    <dgm:pt modelId="{FF612047-27D9-454B-BA92-E7833CACAC73}" type="sibTrans" cxnId="{DE7F41CB-8081-4040-B791-57DCBA48DB95}">
      <dgm:prSet/>
      <dgm:spPr/>
      <dgm:t>
        <a:bodyPr/>
        <a:lstStyle/>
        <a:p>
          <a:endParaRPr lang="en-US"/>
        </a:p>
      </dgm:t>
    </dgm:pt>
    <dgm:pt modelId="{46BBFA83-2BF9-463F-ADAE-16F546DC17B7}" type="pres">
      <dgm:prSet presAssocID="{F1DACBD4-A766-4256-8FB9-05808CD5B016}" presName="Name0" presStyleCnt="0">
        <dgm:presLayoutVars>
          <dgm:dir/>
          <dgm:resizeHandles val="exact"/>
        </dgm:presLayoutVars>
      </dgm:prSet>
      <dgm:spPr/>
    </dgm:pt>
    <dgm:pt modelId="{6BB48B03-9CFE-4AB3-A07A-879530012827}" type="pres">
      <dgm:prSet presAssocID="{F73306E3-FD75-4112-ABDB-938DFB599704}" presName="node" presStyleLbl="node1" presStyleIdx="0" presStyleCnt="8">
        <dgm:presLayoutVars>
          <dgm:bulletEnabled val="1"/>
        </dgm:presLayoutVars>
      </dgm:prSet>
      <dgm:spPr/>
    </dgm:pt>
    <dgm:pt modelId="{8FD8E1C0-8C21-4B76-8B97-68451AA3E2F0}" type="pres">
      <dgm:prSet presAssocID="{75D56476-6B5B-4CEA-AEA2-E93EC0992CDE}" presName="sibTrans" presStyleLbl="sibTrans1D1" presStyleIdx="0" presStyleCnt="7"/>
      <dgm:spPr/>
    </dgm:pt>
    <dgm:pt modelId="{4EE40FC2-4309-475C-A7C5-1F4A810141DE}" type="pres">
      <dgm:prSet presAssocID="{75D56476-6B5B-4CEA-AEA2-E93EC0992CDE}" presName="connectorText" presStyleLbl="sibTrans1D1" presStyleIdx="0" presStyleCnt="7"/>
      <dgm:spPr/>
    </dgm:pt>
    <dgm:pt modelId="{6708DD40-AA5D-450D-97D0-ADA0BD81046F}" type="pres">
      <dgm:prSet presAssocID="{08ABE903-26CE-4DCA-8052-F57A79E1DCAB}" presName="node" presStyleLbl="node1" presStyleIdx="1" presStyleCnt="8">
        <dgm:presLayoutVars>
          <dgm:bulletEnabled val="1"/>
        </dgm:presLayoutVars>
      </dgm:prSet>
      <dgm:spPr/>
    </dgm:pt>
    <dgm:pt modelId="{84753EF2-0FA9-4355-B0FC-F6508AE23FC6}" type="pres">
      <dgm:prSet presAssocID="{D52C9836-A08C-4BC7-8B31-CACF77BCBB33}" presName="sibTrans" presStyleLbl="sibTrans1D1" presStyleIdx="1" presStyleCnt="7"/>
      <dgm:spPr/>
    </dgm:pt>
    <dgm:pt modelId="{72AA56F6-6DD3-42E0-A27B-A71532972B35}" type="pres">
      <dgm:prSet presAssocID="{D52C9836-A08C-4BC7-8B31-CACF77BCBB33}" presName="connectorText" presStyleLbl="sibTrans1D1" presStyleIdx="1" presStyleCnt="7"/>
      <dgm:spPr/>
    </dgm:pt>
    <dgm:pt modelId="{A104F3E2-E089-4F1F-8475-64739E60094A}" type="pres">
      <dgm:prSet presAssocID="{F2304107-0D24-4E85-B836-36FEEF0EBF63}" presName="node" presStyleLbl="node1" presStyleIdx="2" presStyleCnt="8">
        <dgm:presLayoutVars>
          <dgm:bulletEnabled val="1"/>
        </dgm:presLayoutVars>
      </dgm:prSet>
      <dgm:spPr/>
    </dgm:pt>
    <dgm:pt modelId="{DEA68E7B-846E-4491-989E-27FC8207AD63}" type="pres">
      <dgm:prSet presAssocID="{3E0B9ABF-9BC0-431C-BBBD-4D2086101D95}" presName="sibTrans" presStyleLbl="sibTrans1D1" presStyleIdx="2" presStyleCnt="7"/>
      <dgm:spPr/>
    </dgm:pt>
    <dgm:pt modelId="{FAF189E1-7CAE-4D3B-B423-7C05C8447442}" type="pres">
      <dgm:prSet presAssocID="{3E0B9ABF-9BC0-431C-BBBD-4D2086101D95}" presName="connectorText" presStyleLbl="sibTrans1D1" presStyleIdx="2" presStyleCnt="7"/>
      <dgm:spPr/>
    </dgm:pt>
    <dgm:pt modelId="{11472512-F7AA-4251-AF7A-0E62DBF6DCF1}" type="pres">
      <dgm:prSet presAssocID="{37AA90C3-55C2-45AB-A881-5F492A9C6D23}" presName="node" presStyleLbl="node1" presStyleIdx="3" presStyleCnt="8">
        <dgm:presLayoutVars>
          <dgm:bulletEnabled val="1"/>
        </dgm:presLayoutVars>
      </dgm:prSet>
      <dgm:spPr/>
    </dgm:pt>
    <dgm:pt modelId="{18D73867-D1E9-4714-A675-12F26E51EE38}" type="pres">
      <dgm:prSet presAssocID="{88387F0C-936D-4B51-90BB-4EAC0446192E}" presName="sibTrans" presStyleLbl="sibTrans1D1" presStyleIdx="3" presStyleCnt="7"/>
      <dgm:spPr/>
    </dgm:pt>
    <dgm:pt modelId="{59F21E3D-40F7-4D62-91A8-9C1F94CD2EE8}" type="pres">
      <dgm:prSet presAssocID="{88387F0C-936D-4B51-90BB-4EAC0446192E}" presName="connectorText" presStyleLbl="sibTrans1D1" presStyleIdx="3" presStyleCnt="7"/>
      <dgm:spPr/>
    </dgm:pt>
    <dgm:pt modelId="{A4CE4055-7F24-4007-A6E7-F7008614269A}" type="pres">
      <dgm:prSet presAssocID="{BE64718A-370E-4E28-AA43-B2BF24EE8B45}" presName="node" presStyleLbl="node1" presStyleIdx="4" presStyleCnt="8">
        <dgm:presLayoutVars>
          <dgm:bulletEnabled val="1"/>
        </dgm:presLayoutVars>
      </dgm:prSet>
      <dgm:spPr/>
    </dgm:pt>
    <dgm:pt modelId="{679D5A50-E83A-46A9-AFF2-BFFEBB95365C}" type="pres">
      <dgm:prSet presAssocID="{94E14603-EBD8-4413-9F9C-65857472A809}" presName="sibTrans" presStyleLbl="sibTrans1D1" presStyleIdx="4" presStyleCnt="7"/>
      <dgm:spPr/>
    </dgm:pt>
    <dgm:pt modelId="{6A8784FB-F07F-4D76-8595-C5FD3851B397}" type="pres">
      <dgm:prSet presAssocID="{94E14603-EBD8-4413-9F9C-65857472A809}" presName="connectorText" presStyleLbl="sibTrans1D1" presStyleIdx="4" presStyleCnt="7"/>
      <dgm:spPr/>
    </dgm:pt>
    <dgm:pt modelId="{27FFC1C0-FF04-4036-BBB6-1FAD8575E6E4}" type="pres">
      <dgm:prSet presAssocID="{6BA28582-345B-4300-9AE2-028999D9D44E}" presName="node" presStyleLbl="node1" presStyleIdx="5" presStyleCnt="8">
        <dgm:presLayoutVars>
          <dgm:bulletEnabled val="1"/>
        </dgm:presLayoutVars>
      </dgm:prSet>
      <dgm:spPr/>
    </dgm:pt>
    <dgm:pt modelId="{6E256D07-22A2-4806-93BC-D0DC344982C5}" type="pres">
      <dgm:prSet presAssocID="{386DDE5B-E3D2-4D26-83C9-FFD9D4219E41}" presName="sibTrans" presStyleLbl="sibTrans1D1" presStyleIdx="5" presStyleCnt="7"/>
      <dgm:spPr/>
    </dgm:pt>
    <dgm:pt modelId="{9D31ADFB-3AA4-4690-8020-DE4B806A1033}" type="pres">
      <dgm:prSet presAssocID="{386DDE5B-E3D2-4D26-83C9-FFD9D4219E41}" presName="connectorText" presStyleLbl="sibTrans1D1" presStyleIdx="5" presStyleCnt="7"/>
      <dgm:spPr/>
    </dgm:pt>
    <dgm:pt modelId="{AE53D479-663C-469F-ACAA-8ACC8FDD42DA}" type="pres">
      <dgm:prSet presAssocID="{78F99A02-4209-480E-BAC4-B42E83C573C3}" presName="node" presStyleLbl="node1" presStyleIdx="6" presStyleCnt="8">
        <dgm:presLayoutVars>
          <dgm:bulletEnabled val="1"/>
        </dgm:presLayoutVars>
      </dgm:prSet>
      <dgm:spPr/>
    </dgm:pt>
    <dgm:pt modelId="{096E0FEB-04EE-409B-B238-2F27B7A4ACB6}" type="pres">
      <dgm:prSet presAssocID="{957DC7E7-2100-4994-BBA3-F208654F28C0}" presName="sibTrans" presStyleLbl="sibTrans1D1" presStyleIdx="6" presStyleCnt="7"/>
      <dgm:spPr/>
    </dgm:pt>
    <dgm:pt modelId="{E24BA145-B526-4437-B940-20A67CE050D5}" type="pres">
      <dgm:prSet presAssocID="{957DC7E7-2100-4994-BBA3-F208654F28C0}" presName="connectorText" presStyleLbl="sibTrans1D1" presStyleIdx="6" presStyleCnt="7"/>
      <dgm:spPr/>
    </dgm:pt>
    <dgm:pt modelId="{311716EE-F445-4181-98BC-217F2B78B5B5}" type="pres">
      <dgm:prSet presAssocID="{50319C0E-0B11-451E-AAE9-95DE91D613FA}" presName="node" presStyleLbl="node1" presStyleIdx="7" presStyleCnt="8">
        <dgm:presLayoutVars>
          <dgm:bulletEnabled val="1"/>
        </dgm:presLayoutVars>
      </dgm:prSet>
      <dgm:spPr/>
    </dgm:pt>
  </dgm:ptLst>
  <dgm:cxnLst>
    <dgm:cxn modelId="{1A3AF200-B20C-407C-9B55-7CACE97D146D}" type="presOf" srcId="{F2304107-0D24-4E85-B836-36FEEF0EBF63}" destId="{A104F3E2-E089-4F1F-8475-64739E60094A}" srcOrd="0" destOrd="0" presId="urn:microsoft.com/office/officeart/2005/8/layout/bProcess3"/>
    <dgm:cxn modelId="{18198107-822E-41CE-9412-E354EDF857AF}" type="presOf" srcId="{78F99A02-4209-480E-BAC4-B42E83C573C3}" destId="{AE53D479-663C-469F-ACAA-8ACC8FDD42DA}" srcOrd="0" destOrd="0" presId="urn:microsoft.com/office/officeart/2005/8/layout/bProcess3"/>
    <dgm:cxn modelId="{C35BB10A-70B5-4326-B4D2-63DF1E8949A6}" type="presOf" srcId="{88387F0C-936D-4B51-90BB-4EAC0446192E}" destId="{59F21E3D-40F7-4D62-91A8-9C1F94CD2EE8}" srcOrd="1" destOrd="0" presId="urn:microsoft.com/office/officeart/2005/8/layout/bProcess3"/>
    <dgm:cxn modelId="{90EE6B15-82E5-4A99-9343-F66FEC2D2B1E}" type="presOf" srcId="{D52C9836-A08C-4BC7-8B31-CACF77BCBB33}" destId="{72AA56F6-6DD3-42E0-A27B-A71532972B35}" srcOrd="1" destOrd="0" presId="urn:microsoft.com/office/officeart/2005/8/layout/bProcess3"/>
    <dgm:cxn modelId="{6359A41D-F0A7-44CD-8674-924A8797C519}" type="presOf" srcId="{D52C9836-A08C-4BC7-8B31-CACF77BCBB33}" destId="{84753EF2-0FA9-4355-B0FC-F6508AE23FC6}" srcOrd="0" destOrd="0" presId="urn:microsoft.com/office/officeart/2005/8/layout/bProcess3"/>
    <dgm:cxn modelId="{00AE8427-C635-4C62-9279-C983E742D0FE}" type="presOf" srcId="{957DC7E7-2100-4994-BBA3-F208654F28C0}" destId="{096E0FEB-04EE-409B-B238-2F27B7A4ACB6}" srcOrd="0" destOrd="0" presId="urn:microsoft.com/office/officeart/2005/8/layout/bProcess3"/>
    <dgm:cxn modelId="{BECB222A-5063-4C32-8B37-4326537AD4A0}" type="presOf" srcId="{3E0B9ABF-9BC0-431C-BBBD-4D2086101D95}" destId="{DEA68E7B-846E-4491-989E-27FC8207AD63}" srcOrd="0" destOrd="0" presId="urn:microsoft.com/office/officeart/2005/8/layout/bProcess3"/>
    <dgm:cxn modelId="{B65C1A41-FC63-4E85-B7EF-3E277B432A10}" type="presOf" srcId="{75D56476-6B5B-4CEA-AEA2-E93EC0992CDE}" destId="{8FD8E1C0-8C21-4B76-8B97-68451AA3E2F0}" srcOrd="0" destOrd="0" presId="urn:microsoft.com/office/officeart/2005/8/layout/bProcess3"/>
    <dgm:cxn modelId="{7843454D-29AE-4CD6-B088-9FF3AD8B8F85}" srcId="{F1DACBD4-A766-4256-8FB9-05808CD5B016}" destId="{F2304107-0D24-4E85-B836-36FEEF0EBF63}" srcOrd="2" destOrd="0" parTransId="{6ABC099A-9D4E-4EEA-87EB-4A68E6E0203A}" sibTransId="{3E0B9ABF-9BC0-431C-BBBD-4D2086101D95}"/>
    <dgm:cxn modelId="{8C54B950-5CD6-4163-A610-6618EBA473C7}" type="presOf" srcId="{386DDE5B-E3D2-4D26-83C9-FFD9D4219E41}" destId="{6E256D07-22A2-4806-93BC-D0DC344982C5}" srcOrd="0" destOrd="0" presId="urn:microsoft.com/office/officeart/2005/8/layout/bProcess3"/>
    <dgm:cxn modelId="{DEF75973-3171-47C1-8AB5-85A36345CBE7}" type="presOf" srcId="{75D56476-6B5B-4CEA-AEA2-E93EC0992CDE}" destId="{4EE40FC2-4309-475C-A7C5-1F4A810141DE}" srcOrd="1" destOrd="0" presId="urn:microsoft.com/office/officeart/2005/8/layout/bProcess3"/>
    <dgm:cxn modelId="{29399473-B844-4368-BF80-F1203D0770C6}" type="presOf" srcId="{08ABE903-26CE-4DCA-8052-F57A79E1DCAB}" destId="{6708DD40-AA5D-450D-97D0-ADA0BD81046F}" srcOrd="0" destOrd="0" presId="urn:microsoft.com/office/officeart/2005/8/layout/bProcess3"/>
    <dgm:cxn modelId="{5366E074-7588-4354-8547-2CCFE0562894}" type="presOf" srcId="{88387F0C-936D-4B51-90BB-4EAC0446192E}" destId="{18D73867-D1E9-4714-A675-12F26E51EE38}" srcOrd="0" destOrd="0" presId="urn:microsoft.com/office/officeart/2005/8/layout/bProcess3"/>
    <dgm:cxn modelId="{B10E7D58-6C8C-4FDF-87E5-E099A8B40906}" type="presOf" srcId="{50319C0E-0B11-451E-AAE9-95DE91D613FA}" destId="{311716EE-F445-4181-98BC-217F2B78B5B5}" srcOrd="0" destOrd="0" presId="urn:microsoft.com/office/officeart/2005/8/layout/bProcess3"/>
    <dgm:cxn modelId="{090F158B-C29B-4454-A526-DD29EECE619D}" srcId="{F1DACBD4-A766-4256-8FB9-05808CD5B016}" destId="{F73306E3-FD75-4112-ABDB-938DFB599704}" srcOrd="0" destOrd="0" parTransId="{173E8854-CC9E-4F11-96EC-CEB643533A70}" sibTransId="{75D56476-6B5B-4CEA-AEA2-E93EC0992CDE}"/>
    <dgm:cxn modelId="{A63A5A8C-79CC-4E86-8906-BADDF0706C0E}" type="presOf" srcId="{3E0B9ABF-9BC0-431C-BBBD-4D2086101D95}" destId="{FAF189E1-7CAE-4D3B-B423-7C05C8447442}" srcOrd="1" destOrd="0" presId="urn:microsoft.com/office/officeart/2005/8/layout/bProcess3"/>
    <dgm:cxn modelId="{07103791-0494-4531-824A-E132F26AEB1E}" type="presOf" srcId="{386DDE5B-E3D2-4D26-83C9-FFD9D4219E41}" destId="{9D31ADFB-3AA4-4690-8020-DE4B806A1033}" srcOrd="1" destOrd="0" presId="urn:microsoft.com/office/officeart/2005/8/layout/bProcess3"/>
    <dgm:cxn modelId="{8D172E97-C7F7-4245-8BBB-E6695DDDFEF0}" type="presOf" srcId="{F73306E3-FD75-4112-ABDB-938DFB599704}" destId="{6BB48B03-9CFE-4AB3-A07A-879530012827}" srcOrd="0" destOrd="0" presId="urn:microsoft.com/office/officeart/2005/8/layout/bProcess3"/>
    <dgm:cxn modelId="{6D08039A-4001-4AB3-AB05-A86DB1A614DF}" type="presOf" srcId="{37AA90C3-55C2-45AB-A881-5F492A9C6D23}" destId="{11472512-F7AA-4251-AF7A-0E62DBF6DCF1}" srcOrd="0" destOrd="0" presId="urn:microsoft.com/office/officeart/2005/8/layout/bProcess3"/>
    <dgm:cxn modelId="{3CBAFCAC-295F-446F-9338-1F0862C484B6}" srcId="{F1DACBD4-A766-4256-8FB9-05808CD5B016}" destId="{37AA90C3-55C2-45AB-A881-5F492A9C6D23}" srcOrd="3" destOrd="0" parTransId="{A3D86563-B7CC-40A8-B948-9921D83D8069}" sibTransId="{88387F0C-936D-4B51-90BB-4EAC0446192E}"/>
    <dgm:cxn modelId="{B9C05FAD-2DD7-46AB-8E52-0C32EFB9E25B}" srcId="{F1DACBD4-A766-4256-8FB9-05808CD5B016}" destId="{08ABE903-26CE-4DCA-8052-F57A79E1DCAB}" srcOrd="1" destOrd="0" parTransId="{6E4382C5-D35B-483F-BEEA-D4950DB40447}" sibTransId="{D52C9836-A08C-4BC7-8B31-CACF77BCBB33}"/>
    <dgm:cxn modelId="{D016BDB4-B4F3-47C4-9601-AB4118614E94}" type="presOf" srcId="{F1DACBD4-A766-4256-8FB9-05808CD5B016}" destId="{46BBFA83-2BF9-463F-ADAE-16F546DC17B7}" srcOrd="0" destOrd="0" presId="urn:microsoft.com/office/officeart/2005/8/layout/bProcess3"/>
    <dgm:cxn modelId="{D18756B6-4528-419D-9483-59E9CAC8FE12}" type="presOf" srcId="{BE64718A-370E-4E28-AA43-B2BF24EE8B45}" destId="{A4CE4055-7F24-4007-A6E7-F7008614269A}" srcOrd="0" destOrd="0" presId="urn:microsoft.com/office/officeart/2005/8/layout/bProcess3"/>
    <dgm:cxn modelId="{DE7F41CB-8081-4040-B791-57DCBA48DB95}" srcId="{F1DACBD4-A766-4256-8FB9-05808CD5B016}" destId="{50319C0E-0B11-451E-AAE9-95DE91D613FA}" srcOrd="7" destOrd="0" parTransId="{4E29B6D8-6F04-4019-888F-6B305A6D7BEC}" sibTransId="{FF612047-27D9-454B-BA92-E7833CACAC73}"/>
    <dgm:cxn modelId="{9F5AB1CB-6D30-41D1-B60C-938108CEC189}" type="presOf" srcId="{957DC7E7-2100-4994-BBA3-F208654F28C0}" destId="{E24BA145-B526-4437-B940-20A67CE050D5}" srcOrd="1" destOrd="0" presId="urn:microsoft.com/office/officeart/2005/8/layout/bProcess3"/>
    <dgm:cxn modelId="{1261E7D0-202B-400B-B463-23A44F4BDCB5}" type="presOf" srcId="{94E14603-EBD8-4413-9F9C-65857472A809}" destId="{679D5A50-E83A-46A9-AFF2-BFFEBB95365C}" srcOrd="0" destOrd="0" presId="urn:microsoft.com/office/officeart/2005/8/layout/bProcess3"/>
    <dgm:cxn modelId="{AE5A01D7-FFAB-4CE4-AAAB-8DB9393FF6AF}" srcId="{F1DACBD4-A766-4256-8FB9-05808CD5B016}" destId="{6BA28582-345B-4300-9AE2-028999D9D44E}" srcOrd="5" destOrd="0" parTransId="{BD5A8C45-87F4-42AF-8DF1-9A6445DD105F}" sibTransId="{386DDE5B-E3D2-4D26-83C9-FFD9D4219E41}"/>
    <dgm:cxn modelId="{804E24DE-DF1F-4234-9795-4B5CA45876B9}" srcId="{F1DACBD4-A766-4256-8FB9-05808CD5B016}" destId="{78F99A02-4209-480E-BAC4-B42E83C573C3}" srcOrd="6" destOrd="0" parTransId="{E0AEA039-349F-4083-8AFC-018C795CDD4F}" sibTransId="{957DC7E7-2100-4994-BBA3-F208654F28C0}"/>
    <dgm:cxn modelId="{26C4BEE2-A651-4B27-BA6C-413EF55F42A6}" type="presOf" srcId="{94E14603-EBD8-4413-9F9C-65857472A809}" destId="{6A8784FB-F07F-4D76-8595-C5FD3851B397}" srcOrd="1" destOrd="0" presId="urn:microsoft.com/office/officeart/2005/8/layout/bProcess3"/>
    <dgm:cxn modelId="{279B3FF5-07CF-410C-844F-1D0D6276E9DA}" type="presOf" srcId="{6BA28582-345B-4300-9AE2-028999D9D44E}" destId="{27FFC1C0-FF04-4036-BBB6-1FAD8575E6E4}" srcOrd="0" destOrd="0" presId="urn:microsoft.com/office/officeart/2005/8/layout/bProcess3"/>
    <dgm:cxn modelId="{38F07AFA-3597-419B-A73B-0BA59CE42E36}" srcId="{F1DACBD4-A766-4256-8FB9-05808CD5B016}" destId="{BE64718A-370E-4E28-AA43-B2BF24EE8B45}" srcOrd="4" destOrd="0" parTransId="{7F304820-3DC0-4462-A2DC-4DFE104CBD28}" sibTransId="{94E14603-EBD8-4413-9F9C-65857472A809}"/>
    <dgm:cxn modelId="{ABDE1269-8116-4838-95F8-077EE1A0C758}" type="presParOf" srcId="{46BBFA83-2BF9-463F-ADAE-16F546DC17B7}" destId="{6BB48B03-9CFE-4AB3-A07A-879530012827}" srcOrd="0" destOrd="0" presId="urn:microsoft.com/office/officeart/2005/8/layout/bProcess3"/>
    <dgm:cxn modelId="{ED71E940-430F-458C-9A1D-93D1BE27F633}" type="presParOf" srcId="{46BBFA83-2BF9-463F-ADAE-16F546DC17B7}" destId="{8FD8E1C0-8C21-4B76-8B97-68451AA3E2F0}" srcOrd="1" destOrd="0" presId="urn:microsoft.com/office/officeart/2005/8/layout/bProcess3"/>
    <dgm:cxn modelId="{121DA082-3D4E-4A65-9E9E-18D6E75BCB81}" type="presParOf" srcId="{8FD8E1C0-8C21-4B76-8B97-68451AA3E2F0}" destId="{4EE40FC2-4309-475C-A7C5-1F4A810141DE}" srcOrd="0" destOrd="0" presId="urn:microsoft.com/office/officeart/2005/8/layout/bProcess3"/>
    <dgm:cxn modelId="{FEC22B15-24F9-4190-80E5-2CF9C686D395}" type="presParOf" srcId="{46BBFA83-2BF9-463F-ADAE-16F546DC17B7}" destId="{6708DD40-AA5D-450D-97D0-ADA0BD81046F}" srcOrd="2" destOrd="0" presId="urn:microsoft.com/office/officeart/2005/8/layout/bProcess3"/>
    <dgm:cxn modelId="{643617EB-C9AB-4DF6-9668-3EA7E749E888}" type="presParOf" srcId="{46BBFA83-2BF9-463F-ADAE-16F546DC17B7}" destId="{84753EF2-0FA9-4355-B0FC-F6508AE23FC6}" srcOrd="3" destOrd="0" presId="urn:microsoft.com/office/officeart/2005/8/layout/bProcess3"/>
    <dgm:cxn modelId="{9B7C1C87-18CC-4981-AC55-713E3F71A1AB}" type="presParOf" srcId="{84753EF2-0FA9-4355-B0FC-F6508AE23FC6}" destId="{72AA56F6-6DD3-42E0-A27B-A71532972B35}" srcOrd="0" destOrd="0" presId="urn:microsoft.com/office/officeart/2005/8/layout/bProcess3"/>
    <dgm:cxn modelId="{30C6A046-48A3-4A67-B7FA-EBB128B45294}" type="presParOf" srcId="{46BBFA83-2BF9-463F-ADAE-16F546DC17B7}" destId="{A104F3E2-E089-4F1F-8475-64739E60094A}" srcOrd="4" destOrd="0" presId="urn:microsoft.com/office/officeart/2005/8/layout/bProcess3"/>
    <dgm:cxn modelId="{C2D36936-678B-4B6C-A493-233C72630D31}" type="presParOf" srcId="{46BBFA83-2BF9-463F-ADAE-16F546DC17B7}" destId="{DEA68E7B-846E-4491-989E-27FC8207AD63}" srcOrd="5" destOrd="0" presId="urn:microsoft.com/office/officeart/2005/8/layout/bProcess3"/>
    <dgm:cxn modelId="{F050F3C9-C306-498F-B103-29ABCF4F5D7C}" type="presParOf" srcId="{DEA68E7B-846E-4491-989E-27FC8207AD63}" destId="{FAF189E1-7CAE-4D3B-B423-7C05C8447442}" srcOrd="0" destOrd="0" presId="urn:microsoft.com/office/officeart/2005/8/layout/bProcess3"/>
    <dgm:cxn modelId="{86910496-2DFE-4B1C-A0E0-62059F7F006A}" type="presParOf" srcId="{46BBFA83-2BF9-463F-ADAE-16F546DC17B7}" destId="{11472512-F7AA-4251-AF7A-0E62DBF6DCF1}" srcOrd="6" destOrd="0" presId="urn:microsoft.com/office/officeart/2005/8/layout/bProcess3"/>
    <dgm:cxn modelId="{F4089594-CDE8-434D-8851-B09EA00FE6C9}" type="presParOf" srcId="{46BBFA83-2BF9-463F-ADAE-16F546DC17B7}" destId="{18D73867-D1E9-4714-A675-12F26E51EE38}" srcOrd="7" destOrd="0" presId="urn:microsoft.com/office/officeart/2005/8/layout/bProcess3"/>
    <dgm:cxn modelId="{26845F89-E1A9-4300-96A2-5AC5D60EB15B}" type="presParOf" srcId="{18D73867-D1E9-4714-A675-12F26E51EE38}" destId="{59F21E3D-40F7-4D62-91A8-9C1F94CD2EE8}" srcOrd="0" destOrd="0" presId="urn:microsoft.com/office/officeart/2005/8/layout/bProcess3"/>
    <dgm:cxn modelId="{DB6F81C1-4C43-4FAA-994D-40000746C76E}" type="presParOf" srcId="{46BBFA83-2BF9-463F-ADAE-16F546DC17B7}" destId="{A4CE4055-7F24-4007-A6E7-F7008614269A}" srcOrd="8" destOrd="0" presId="urn:microsoft.com/office/officeart/2005/8/layout/bProcess3"/>
    <dgm:cxn modelId="{6733C979-0857-48C3-8903-21A6E23304FF}" type="presParOf" srcId="{46BBFA83-2BF9-463F-ADAE-16F546DC17B7}" destId="{679D5A50-E83A-46A9-AFF2-BFFEBB95365C}" srcOrd="9" destOrd="0" presId="urn:microsoft.com/office/officeart/2005/8/layout/bProcess3"/>
    <dgm:cxn modelId="{F498AB76-998B-46CE-81B5-74FE86B68AB4}" type="presParOf" srcId="{679D5A50-E83A-46A9-AFF2-BFFEBB95365C}" destId="{6A8784FB-F07F-4D76-8595-C5FD3851B397}" srcOrd="0" destOrd="0" presId="urn:microsoft.com/office/officeart/2005/8/layout/bProcess3"/>
    <dgm:cxn modelId="{CB98CD6B-0813-498B-ABAC-F4E87322480B}" type="presParOf" srcId="{46BBFA83-2BF9-463F-ADAE-16F546DC17B7}" destId="{27FFC1C0-FF04-4036-BBB6-1FAD8575E6E4}" srcOrd="10" destOrd="0" presId="urn:microsoft.com/office/officeart/2005/8/layout/bProcess3"/>
    <dgm:cxn modelId="{E049A9B3-20C2-4A52-A2BF-17AAA7A8D690}" type="presParOf" srcId="{46BBFA83-2BF9-463F-ADAE-16F546DC17B7}" destId="{6E256D07-22A2-4806-93BC-D0DC344982C5}" srcOrd="11" destOrd="0" presId="urn:microsoft.com/office/officeart/2005/8/layout/bProcess3"/>
    <dgm:cxn modelId="{302BB537-79B1-4F36-A2E5-08C29902BB9B}" type="presParOf" srcId="{6E256D07-22A2-4806-93BC-D0DC344982C5}" destId="{9D31ADFB-3AA4-4690-8020-DE4B806A1033}" srcOrd="0" destOrd="0" presId="urn:microsoft.com/office/officeart/2005/8/layout/bProcess3"/>
    <dgm:cxn modelId="{9C5A18B9-AEBA-4F8A-A745-6650EFF4986C}" type="presParOf" srcId="{46BBFA83-2BF9-463F-ADAE-16F546DC17B7}" destId="{AE53D479-663C-469F-ACAA-8ACC8FDD42DA}" srcOrd="12" destOrd="0" presId="urn:microsoft.com/office/officeart/2005/8/layout/bProcess3"/>
    <dgm:cxn modelId="{F507B6C2-6D22-4C94-BBED-B49D8F419E2B}" type="presParOf" srcId="{46BBFA83-2BF9-463F-ADAE-16F546DC17B7}" destId="{096E0FEB-04EE-409B-B238-2F27B7A4ACB6}" srcOrd="13" destOrd="0" presId="urn:microsoft.com/office/officeart/2005/8/layout/bProcess3"/>
    <dgm:cxn modelId="{48F0CB1D-B895-478E-A5DB-FE996F40E7E1}" type="presParOf" srcId="{096E0FEB-04EE-409B-B238-2F27B7A4ACB6}" destId="{E24BA145-B526-4437-B940-20A67CE050D5}" srcOrd="0" destOrd="0" presId="urn:microsoft.com/office/officeart/2005/8/layout/bProcess3"/>
    <dgm:cxn modelId="{7BF2C6F1-B18E-4AB5-B798-48EBE4A2A7D4}" type="presParOf" srcId="{46BBFA83-2BF9-463F-ADAE-16F546DC17B7}" destId="{311716EE-F445-4181-98BC-217F2B78B5B5}" srcOrd="14" destOrd="0" presId="urn:microsoft.com/office/officeart/2005/8/layout/bProcess3"/>
  </dgm:cxnLst>
  <dgm:bg/>
  <dgm:whole/>
  <dgm:extLst>
    <a:ext uri="http://schemas.microsoft.com/office/drawing/2008/diagram">
      <dsp:dataModelExt xmlns:dsp="http://schemas.microsoft.com/office/drawing/2008/diagram" relId="rId8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1DACBD4-A766-4256-8FB9-05808CD5B016}" type="doc">
      <dgm:prSet loTypeId="urn:microsoft.com/office/officeart/2005/8/layout/bProcess3" loCatId="process" qsTypeId="urn:microsoft.com/office/officeart/2005/8/quickstyle/simple1" qsCatId="simple" csTypeId="urn:microsoft.com/office/officeart/2005/8/colors/accent0_1" csCatId="mainScheme" phldr="1"/>
      <dgm:spPr/>
      <dgm:t>
        <a:bodyPr/>
        <a:lstStyle/>
        <a:p>
          <a:endParaRPr lang="en-US"/>
        </a:p>
      </dgm:t>
    </dgm:pt>
    <dgm:pt modelId="{F73306E3-FD75-4112-ABDB-938DFB599704}">
      <dgm:prSet phldrT="[Text]"/>
      <dgm:spPr/>
      <dgm:t>
        <a:bodyPr/>
        <a:lstStyle/>
        <a:p>
          <a:r>
            <a:rPr lang="en-US"/>
            <a:t>website “Electro store”</a:t>
          </a:r>
        </a:p>
      </dgm:t>
    </dgm:pt>
    <dgm:pt modelId="{173E8854-CC9E-4F11-96EC-CEB643533A70}" type="parTrans" cxnId="{090F158B-C29B-4454-A526-DD29EECE619D}">
      <dgm:prSet/>
      <dgm:spPr/>
      <dgm:t>
        <a:bodyPr/>
        <a:lstStyle/>
        <a:p>
          <a:endParaRPr lang="en-US"/>
        </a:p>
      </dgm:t>
    </dgm:pt>
    <dgm:pt modelId="{75D56476-6B5B-4CEA-AEA2-E93EC0992CDE}" type="sibTrans" cxnId="{090F158B-C29B-4454-A526-DD29EECE619D}">
      <dgm:prSet/>
      <dgm:spPr/>
      <dgm:t>
        <a:bodyPr/>
        <a:lstStyle/>
        <a:p>
          <a:endParaRPr lang="en-US"/>
        </a:p>
      </dgm:t>
    </dgm:pt>
    <dgm:pt modelId="{08ABE903-26CE-4DCA-8052-F57A79E1DCAB}">
      <dgm:prSet phldrT="[Text]"/>
      <dgm:spPr/>
      <dgm:t>
        <a:bodyPr/>
        <a:lstStyle/>
        <a:p>
          <a:r>
            <a:rPr lang="en-US"/>
            <a:t>Admin </a:t>
          </a:r>
        </a:p>
        <a:p>
          <a:r>
            <a:rPr lang="en-US"/>
            <a:t>Đăng nhập </a:t>
          </a:r>
        </a:p>
      </dgm:t>
    </dgm:pt>
    <dgm:pt modelId="{6E4382C5-D35B-483F-BEEA-D4950DB40447}" type="parTrans" cxnId="{B9C05FAD-2DD7-46AB-8E52-0C32EFB9E25B}">
      <dgm:prSet/>
      <dgm:spPr/>
      <dgm:t>
        <a:bodyPr/>
        <a:lstStyle/>
        <a:p>
          <a:endParaRPr lang="en-US"/>
        </a:p>
      </dgm:t>
    </dgm:pt>
    <dgm:pt modelId="{D52C9836-A08C-4BC7-8B31-CACF77BCBB33}" type="sibTrans" cxnId="{B9C05FAD-2DD7-46AB-8E52-0C32EFB9E25B}">
      <dgm:prSet/>
      <dgm:spPr/>
      <dgm:t>
        <a:bodyPr/>
        <a:lstStyle/>
        <a:p>
          <a:endParaRPr lang="en-US"/>
        </a:p>
      </dgm:t>
    </dgm:pt>
    <dgm:pt modelId="{F2304107-0D24-4E85-B836-36FEEF0EBF63}">
      <dgm:prSet phldrT="[Text]"/>
      <dgm:spPr/>
      <dgm:t>
        <a:bodyPr/>
        <a:lstStyle/>
        <a:p>
          <a:r>
            <a:rPr lang="en-US"/>
            <a:t>Chọn kiểu báo cáo doanh thu theo kiểu:</a:t>
          </a:r>
        </a:p>
        <a:p>
          <a:r>
            <a:rPr lang="en-US"/>
            <a:t>Ngày</a:t>
          </a:r>
        </a:p>
        <a:p>
          <a:r>
            <a:rPr lang="en-US"/>
            <a:t>Tháng</a:t>
          </a:r>
        </a:p>
        <a:p>
          <a:r>
            <a:rPr lang="en-US"/>
            <a:t>Năm</a:t>
          </a:r>
        </a:p>
      </dgm:t>
    </dgm:pt>
    <dgm:pt modelId="{6ABC099A-9D4E-4EEA-87EB-4A68E6E0203A}" type="parTrans" cxnId="{7843454D-29AE-4CD6-B088-9FF3AD8B8F85}">
      <dgm:prSet/>
      <dgm:spPr/>
      <dgm:t>
        <a:bodyPr/>
        <a:lstStyle/>
        <a:p>
          <a:endParaRPr lang="en-US"/>
        </a:p>
      </dgm:t>
    </dgm:pt>
    <dgm:pt modelId="{3E0B9ABF-9BC0-431C-BBBD-4D2086101D95}" type="sibTrans" cxnId="{7843454D-29AE-4CD6-B088-9FF3AD8B8F85}">
      <dgm:prSet/>
      <dgm:spPr/>
      <dgm:t>
        <a:bodyPr/>
        <a:lstStyle/>
        <a:p>
          <a:endParaRPr lang="en-US"/>
        </a:p>
      </dgm:t>
    </dgm:pt>
    <dgm:pt modelId="{37AA90C3-55C2-45AB-A881-5F492A9C6D23}">
      <dgm:prSet phldrT="[Text]"/>
      <dgm:spPr/>
      <dgm:t>
        <a:bodyPr/>
        <a:lstStyle/>
        <a:p>
          <a:r>
            <a:rPr lang="en-US"/>
            <a:t>Xem kết quả</a:t>
          </a:r>
        </a:p>
      </dgm:t>
    </dgm:pt>
    <dgm:pt modelId="{A3D86563-B7CC-40A8-B948-9921D83D8069}" type="parTrans" cxnId="{3CBAFCAC-295F-446F-9338-1F0862C484B6}">
      <dgm:prSet/>
      <dgm:spPr/>
      <dgm:t>
        <a:bodyPr/>
        <a:lstStyle/>
        <a:p>
          <a:endParaRPr lang="en-US"/>
        </a:p>
      </dgm:t>
    </dgm:pt>
    <dgm:pt modelId="{88387F0C-936D-4B51-90BB-4EAC0446192E}" type="sibTrans" cxnId="{3CBAFCAC-295F-446F-9338-1F0862C484B6}">
      <dgm:prSet/>
      <dgm:spPr/>
      <dgm:t>
        <a:bodyPr/>
        <a:lstStyle/>
        <a:p>
          <a:endParaRPr lang="en-US"/>
        </a:p>
      </dgm:t>
    </dgm:pt>
    <dgm:pt modelId="{46BBFA83-2BF9-463F-ADAE-16F546DC17B7}" type="pres">
      <dgm:prSet presAssocID="{F1DACBD4-A766-4256-8FB9-05808CD5B016}" presName="Name0" presStyleCnt="0">
        <dgm:presLayoutVars>
          <dgm:dir/>
          <dgm:resizeHandles val="exact"/>
        </dgm:presLayoutVars>
      </dgm:prSet>
      <dgm:spPr/>
    </dgm:pt>
    <dgm:pt modelId="{6BB48B03-9CFE-4AB3-A07A-879530012827}" type="pres">
      <dgm:prSet presAssocID="{F73306E3-FD75-4112-ABDB-938DFB599704}" presName="node" presStyleLbl="node1" presStyleIdx="0" presStyleCnt="4">
        <dgm:presLayoutVars>
          <dgm:bulletEnabled val="1"/>
        </dgm:presLayoutVars>
      </dgm:prSet>
      <dgm:spPr/>
    </dgm:pt>
    <dgm:pt modelId="{8FD8E1C0-8C21-4B76-8B97-68451AA3E2F0}" type="pres">
      <dgm:prSet presAssocID="{75D56476-6B5B-4CEA-AEA2-E93EC0992CDE}" presName="sibTrans" presStyleLbl="sibTrans1D1" presStyleIdx="0" presStyleCnt="3"/>
      <dgm:spPr/>
    </dgm:pt>
    <dgm:pt modelId="{4EE40FC2-4309-475C-A7C5-1F4A810141DE}" type="pres">
      <dgm:prSet presAssocID="{75D56476-6B5B-4CEA-AEA2-E93EC0992CDE}" presName="connectorText" presStyleLbl="sibTrans1D1" presStyleIdx="0" presStyleCnt="3"/>
      <dgm:spPr/>
    </dgm:pt>
    <dgm:pt modelId="{6708DD40-AA5D-450D-97D0-ADA0BD81046F}" type="pres">
      <dgm:prSet presAssocID="{08ABE903-26CE-4DCA-8052-F57A79E1DCAB}" presName="node" presStyleLbl="node1" presStyleIdx="1" presStyleCnt="4">
        <dgm:presLayoutVars>
          <dgm:bulletEnabled val="1"/>
        </dgm:presLayoutVars>
      </dgm:prSet>
      <dgm:spPr/>
    </dgm:pt>
    <dgm:pt modelId="{84753EF2-0FA9-4355-B0FC-F6508AE23FC6}" type="pres">
      <dgm:prSet presAssocID="{D52C9836-A08C-4BC7-8B31-CACF77BCBB33}" presName="sibTrans" presStyleLbl="sibTrans1D1" presStyleIdx="1" presStyleCnt="3"/>
      <dgm:spPr/>
    </dgm:pt>
    <dgm:pt modelId="{72AA56F6-6DD3-42E0-A27B-A71532972B35}" type="pres">
      <dgm:prSet presAssocID="{D52C9836-A08C-4BC7-8B31-CACF77BCBB33}" presName="connectorText" presStyleLbl="sibTrans1D1" presStyleIdx="1" presStyleCnt="3"/>
      <dgm:spPr/>
    </dgm:pt>
    <dgm:pt modelId="{A104F3E2-E089-4F1F-8475-64739E60094A}" type="pres">
      <dgm:prSet presAssocID="{F2304107-0D24-4E85-B836-36FEEF0EBF63}" presName="node" presStyleLbl="node1" presStyleIdx="2" presStyleCnt="4">
        <dgm:presLayoutVars>
          <dgm:bulletEnabled val="1"/>
        </dgm:presLayoutVars>
      </dgm:prSet>
      <dgm:spPr/>
    </dgm:pt>
    <dgm:pt modelId="{DEA68E7B-846E-4491-989E-27FC8207AD63}" type="pres">
      <dgm:prSet presAssocID="{3E0B9ABF-9BC0-431C-BBBD-4D2086101D95}" presName="sibTrans" presStyleLbl="sibTrans1D1" presStyleIdx="2" presStyleCnt="3"/>
      <dgm:spPr/>
    </dgm:pt>
    <dgm:pt modelId="{FAF189E1-7CAE-4D3B-B423-7C05C8447442}" type="pres">
      <dgm:prSet presAssocID="{3E0B9ABF-9BC0-431C-BBBD-4D2086101D95}" presName="connectorText" presStyleLbl="sibTrans1D1" presStyleIdx="2" presStyleCnt="3"/>
      <dgm:spPr/>
    </dgm:pt>
    <dgm:pt modelId="{11472512-F7AA-4251-AF7A-0E62DBF6DCF1}" type="pres">
      <dgm:prSet presAssocID="{37AA90C3-55C2-45AB-A881-5F492A9C6D23}" presName="node" presStyleLbl="node1" presStyleIdx="3" presStyleCnt="4">
        <dgm:presLayoutVars>
          <dgm:bulletEnabled val="1"/>
        </dgm:presLayoutVars>
      </dgm:prSet>
      <dgm:spPr/>
    </dgm:pt>
  </dgm:ptLst>
  <dgm:cxnLst>
    <dgm:cxn modelId="{1A3AF200-B20C-407C-9B55-7CACE97D146D}" type="presOf" srcId="{F2304107-0D24-4E85-B836-36FEEF0EBF63}" destId="{A104F3E2-E089-4F1F-8475-64739E60094A}" srcOrd="0" destOrd="0" presId="urn:microsoft.com/office/officeart/2005/8/layout/bProcess3"/>
    <dgm:cxn modelId="{90EE6B15-82E5-4A99-9343-F66FEC2D2B1E}" type="presOf" srcId="{D52C9836-A08C-4BC7-8B31-CACF77BCBB33}" destId="{72AA56F6-6DD3-42E0-A27B-A71532972B35}" srcOrd="1" destOrd="0" presId="urn:microsoft.com/office/officeart/2005/8/layout/bProcess3"/>
    <dgm:cxn modelId="{6359A41D-F0A7-44CD-8674-924A8797C519}" type="presOf" srcId="{D52C9836-A08C-4BC7-8B31-CACF77BCBB33}" destId="{84753EF2-0FA9-4355-B0FC-F6508AE23FC6}" srcOrd="0" destOrd="0" presId="urn:microsoft.com/office/officeart/2005/8/layout/bProcess3"/>
    <dgm:cxn modelId="{BECB222A-5063-4C32-8B37-4326537AD4A0}" type="presOf" srcId="{3E0B9ABF-9BC0-431C-BBBD-4D2086101D95}" destId="{DEA68E7B-846E-4491-989E-27FC8207AD63}" srcOrd="0" destOrd="0" presId="urn:microsoft.com/office/officeart/2005/8/layout/bProcess3"/>
    <dgm:cxn modelId="{B65C1A41-FC63-4E85-B7EF-3E277B432A10}" type="presOf" srcId="{75D56476-6B5B-4CEA-AEA2-E93EC0992CDE}" destId="{8FD8E1C0-8C21-4B76-8B97-68451AA3E2F0}" srcOrd="0" destOrd="0" presId="urn:microsoft.com/office/officeart/2005/8/layout/bProcess3"/>
    <dgm:cxn modelId="{7843454D-29AE-4CD6-B088-9FF3AD8B8F85}" srcId="{F1DACBD4-A766-4256-8FB9-05808CD5B016}" destId="{F2304107-0D24-4E85-B836-36FEEF0EBF63}" srcOrd="2" destOrd="0" parTransId="{6ABC099A-9D4E-4EEA-87EB-4A68E6E0203A}" sibTransId="{3E0B9ABF-9BC0-431C-BBBD-4D2086101D95}"/>
    <dgm:cxn modelId="{DEF75973-3171-47C1-8AB5-85A36345CBE7}" type="presOf" srcId="{75D56476-6B5B-4CEA-AEA2-E93EC0992CDE}" destId="{4EE40FC2-4309-475C-A7C5-1F4A810141DE}" srcOrd="1" destOrd="0" presId="urn:microsoft.com/office/officeart/2005/8/layout/bProcess3"/>
    <dgm:cxn modelId="{29399473-B844-4368-BF80-F1203D0770C6}" type="presOf" srcId="{08ABE903-26CE-4DCA-8052-F57A79E1DCAB}" destId="{6708DD40-AA5D-450D-97D0-ADA0BD81046F}" srcOrd="0" destOrd="0" presId="urn:microsoft.com/office/officeart/2005/8/layout/bProcess3"/>
    <dgm:cxn modelId="{090F158B-C29B-4454-A526-DD29EECE619D}" srcId="{F1DACBD4-A766-4256-8FB9-05808CD5B016}" destId="{F73306E3-FD75-4112-ABDB-938DFB599704}" srcOrd="0" destOrd="0" parTransId="{173E8854-CC9E-4F11-96EC-CEB643533A70}" sibTransId="{75D56476-6B5B-4CEA-AEA2-E93EC0992CDE}"/>
    <dgm:cxn modelId="{A63A5A8C-79CC-4E86-8906-BADDF0706C0E}" type="presOf" srcId="{3E0B9ABF-9BC0-431C-BBBD-4D2086101D95}" destId="{FAF189E1-7CAE-4D3B-B423-7C05C8447442}" srcOrd="1" destOrd="0" presId="urn:microsoft.com/office/officeart/2005/8/layout/bProcess3"/>
    <dgm:cxn modelId="{8D172E97-C7F7-4245-8BBB-E6695DDDFEF0}" type="presOf" srcId="{F73306E3-FD75-4112-ABDB-938DFB599704}" destId="{6BB48B03-9CFE-4AB3-A07A-879530012827}" srcOrd="0" destOrd="0" presId="urn:microsoft.com/office/officeart/2005/8/layout/bProcess3"/>
    <dgm:cxn modelId="{6D08039A-4001-4AB3-AB05-A86DB1A614DF}" type="presOf" srcId="{37AA90C3-55C2-45AB-A881-5F492A9C6D23}" destId="{11472512-F7AA-4251-AF7A-0E62DBF6DCF1}" srcOrd="0" destOrd="0" presId="urn:microsoft.com/office/officeart/2005/8/layout/bProcess3"/>
    <dgm:cxn modelId="{3CBAFCAC-295F-446F-9338-1F0862C484B6}" srcId="{F1DACBD4-A766-4256-8FB9-05808CD5B016}" destId="{37AA90C3-55C2-45AB-A881-5F492A9C6D23}" srcOrd="3" destOrd="0" parTransId="{A3D86563-B7CC-40A8-B948-9921D83D8069}" sibTransId="{88387F0C-936D-4B51-90BB-4EAC0446192E}"/>
    <dgm:cxn modelId="{B9C05FAD-2DD7-46AB-8E52-0C32EFB9E25B}" srcId="{F1DACBD4-A766-4256-8FB9-05808CD5B016}" destId="{08ABE903-26CE-4DCA-8052-F57A79E1DCAB}" srcOrd="1" destOrd="0" parTransId="{6E4382C5-D35B-483F-BEEA-D4950DB40447}" sibTransId="{D52C9836-A08C-4BC7-8B31-CACF77BCBB33}"/>
    <dgm:cxn modelId="{D016BDB4-B4F3-47C4-9601-AB4118614E94}" type="presOf" srcId="{F1DACBD4-A766-4256-8FB9-05808CD5B016}" destId="{46BBFA83-2BF9-463F-ADAE-16F546DC17B7}" srcOrd="0" destOrd="0" presId="urn:microsoft.com/office/officeart/2005/8/layout/bProcess3"/>
    <dgm:cxn modelId="{ABDE1269-8116-4838-95F8-077EE1A0C758}" type="presParOf" srcId="{46BBFA83-2BF9-463F-ADAE-16F546DC17B7}" destId="{6BB48B03-9CFE-4AB3-A07A-879530012827}" srcOrd="0" destOrd="0" presId="urn:microsoft.com/office/officeart/2005/8/layout/bProcess3"/>
    <dgm:cxn modelId="{ED71E940-430F-458C-9A1D-93D1BE27F633}" type="presParOf" srcId="{46BBFA83-2BF9-463F-ADAE-16F546DC17B7}" destId="{8FD8E1C0-8C21-4B76-8B97-68451AA3E2F0}" srcOrd="1" destOrd="0" presId="urn:microsoft.com/office/officeart/2005/8/layout/bProcess3"/>
    <dgm:cxn modelId="{121DA082-3D4E-4A65-9E9E-18D6E75BCB81}" type="presParOf" srcId="{8FD8E1C0-8C21-4B76-8B97-68451AA3E2F0}" destId="{4EE40FC2-4309-475C-A7C5-1F4A810141DE}" srcOrd="0" destOrd="0" presId="urn:microsoft.com/office/officeart/2005/8/layout/bProcess3"/>
    <dgm:cxn modelId="{FEC22B15-24F9-4190-80E5-2CF9C686D395}" type="presParOf" srcId="{46BBFA83-2BF9-463F-ADAE-16F546DC17B7}" destId="{6708DD40-AA5D-450D-97D0-ADA0BD81046F}" srcOrd="2" destOrd="0" presId="urn:microsoft.com/office/officeart/2005/8/layout/bProcess3"/>
    <dgm:cxn modelId="{643617EB-C9AB-4DF6-9668-3EA7E749E888}" type="presParOf" srcId="{46BBFA83-2BF9-463F-ADAE-16F546DC17B7}" destId="{84753EF2-0FA9-4355-B0FC-F6508AE23FC6}" srcOrd="3" destOrd="0" presId="urn:microsoft.com/office/officeart/2005/8/layout/bProcess3"/>
    <dgm:cxn modelId="{9B7C1C87-18CC-4981-AC55-713E3F71A1AB}" type="presParOf" srcId="{84753EF2-0FA9-4355-B0FC-F6508AE23FC6}" destId="{72AA56F6-6DD3-42E0-A27B-A71532972B35}" srcOrd="0" destOrd="0" presId="urn:microsoft.com/office/officeart/2005/8/layout/bProcess3"/>
    <dgm:cxn modelId="{30C6A046-48A3-4A67-B7FA-EBB128B45294}" type="presParOf" srcId="{46BBFA83-2BF9-463F-ADAE-16F546DC17B7}" destId="{A104F3E2-E089-4F1F-8475-64739E60094A}" srcOrd="4" destOrd="0" presId="urn:microsoft.com/office/officeart/2005/8/layout/bProcess3"/>
    <dgm:cxn modelId="{C2D36936-678B-4B6C-A493-233C72630D31}" type="presParOf" srcId="{46BBFA83-2BF9-463F-ADAE-16F546DC17B7}" destId="{DEA68E7B-846E-4491-989E-27FC8207AD63}" srcOrd="5" destOrd="0" presId="urn:microsoft.com/office/officeart/2005/8/layout/bProcess3"/>
    <dgm:cxn modelId="{F050F3C9-C306-498F-B103-29ABCF4F5D7C}" type="presParOf" srcId="{DEA68E7B-846E-4491-989E-27FC8207AD63}" destId="{FAF189E1-7CAE-4D3B-B423-7C05C8447442}" srcOrd="0" destOrd="0" presId="urn:microsoft.com/office/officeart/2005/8/layout/bProcess3"/>
    <dgm:cxn modelId="{86910496-2DFE-4B1C-A0E0-62059F7F006A}" type="presParOf" srcId="{46BBFA83-2BF9-463F-ADAE-16F546DC17B7}" destId="{11472512-F7AA-4251-AF7A-0E62DBF6DCF1}" srcOrd="6" destOrd="0" presId="urn:microsoft.com/office/officeart/2005/8/layout/bProcess3"/>
  </dgm:cxnLst>
  <dgm:bg/>
  <dgm:whole/>
  <dgm:extLst>
    <a:ext uri="http://schemas.microsoft.com/office/drawing/2008/diagram">
      <dsp:dataModelExt xmlns:dsp="http://schemas.microsoft.com/office/drawing/2008/diagram" relId="rId8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D8E1C0-8C21-4B76-8B97-68451AA3E2F0}">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424569"/>
        <a:ext cx="16266" cy="3253"/>
      </dsp:txXfrm>
    </dsp:sp>
    <dsp:sp modelId="{6BB48B03-9CFE-4AB3-A07A-879530012827}">
      <dsp:nvSpPr>
        <dsp:cNvPr id="0" name=""/>
        <dsp:cNvSpPr/>
      </dsp:nvSpPr>
      <dsp:spPr>
        <a:xfrm>
          <a:off x="296179" y="1857"/>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website “Electro store”</a:t>
          </a:r>
        </a:p>
      </dsp:txBody>
      <dsp:txXfrm>
        <a:off x="296179" y="1857"/>
        <a:ext cx="1414462" cy="848677"/>
      </dsp:txXfrm>
    </dsp:sp>
    <dsp:sp modelId="{84753EF2-0FA9-4355-B0FC-F6508AE23FC6}">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424569"/>
        <a:ext cx="16266" cy="3253"/>
      </dsp:txXfrm>
    </dsp:sp>
    <dsp:sp modelId="{6708DD40-AA5D-450D-97D0-ADA0BD81046F}">
      <dsp:nvSpPr>
        <dsp:cNvPr id="0" name=""/>
        <dsp:cNvSpPr/>
      </dsp:nvSpPr>
      <dsp:spPr>
        <a:xfrm>
          <a:off x="2035968" y="1857"/>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Đăng nhập </a:t>
          </a:r>
        </a:p>
      </dsp:txBody>
      <dsp:txXfrm>
        <a:off x="2035968" y="1857"/>
        <a:ext cx="1414462" cy="848677"/>
      </dsp:txXfrm>
    </dsp:sp>
    <dsp:sp modelId="{DEA68E7B-846E-4491-989E-27FC8207AD63}">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994471"/>
        <a:ext cx="174737" cy="3253"/>
      </dsp:txXfrm>
    </dsp:sp>
    <dsp:sp modelId="{A104F3E2-E089-4F1F-8475-64739E60094A}">
      <dsp:nvSpPr>
        <dsp:cNvPr id="0" name=""/>
        <dsp:cNvSpPr/>
      </dsp:nvSpPr>
      <dsp:spPr>
        <a:xfrm>
          <a:off x="3775757" y="1857"/>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Home</a:t>
          </a:r>
        </a:p>
      </dsp:txBody>
      <dsp:txXfrm>
        <a:off x="3775757" y="1857"/>
        <a:ext cx="1414462" cy="848677"/>
      </dsp:txXfrm>
    </dsp:sp>
    <dsp:sp modelId="{18D73867-D1E9-4714-A675-12F26E51EE38}">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1598573"/>
        <a:ext cx="16266" cy="3253"/>
      </dsp:txXfrm>
    </dsp:sp>
    <dsp:sp modelId="{11472512-F7AA-4251-AF7A-0E62DBF6DCF1}">
      <dsp:nvSpPr>
        <dsp:cNvPr id="0" name=""/>
        <dsp:cNvSpPr/>
      </dsp:nvSpPr>
      <dsp:spPr>
        <a:xfrm>
          <a:off x="296179" y="1175861"/>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Chọn sản phẩm</a:t>
          </a:r>
        </a:p>
      </dsp:txBody>
      <dsp:txXfrm>
        <a:off x="296179" y="1175861"/>
        <a:ext cx="1414462" cy="848677"/>
      </dsp:txXfrm>
    </dsp:sp>
    <dsp:sp modelId="{679D5A50-E83A-46A9-AFF2-BFFEBB95365C}">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587861" y="1598573"/>
        <a:ext cx="16266" cy="3253"/>
      </dsp:txXfrm>
    </dsp:sp>
    <dsp:sp modelId="{A4CE4055-7F24-4007-A6E7-F7008614269A}">
      <dsp:nvSpPr>
        <dsp:cNvPr id="0" name=""/>
        <dsp:cNvSpPr/>
      </dsp:nvSpPr>
      <dsp:spPr>
        <a:xfrm>
          <a:off x="2035968" y="1175861"/>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Thêm giỏ hàng</a:t>
          </a:r>
        </a:p>
      </dsp:txBody>
      <dsp:txXfrm>
        <a:off x="2035968" y="1175861"/>
        <a:ext cx="1414462" cy="848677"/>
      </dsp:txXfrm>
    </dsp:sp>
    <dsp:sp modelId="{6E256D07-22A2-4806-93BC-D0DC344982C5}">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55831" y="2168475"/>
        <a:ext cx="174737" cy="3253"/>
      </dsp:txXfrm>
    </dsp:sp>
    <dsp:sp modelId="{27FFC1C0-FF04-4036-BBB6-1FAD8575E6E4}">
      <dsp:nvSpPr>
        <dsp:cNvPr id="0" name=""/>
        <dsp:cNvSpPr/>
      </dsp:nvSpPr>
      <dsp:spPr>
        <a:xfrm>
          <a:off x="3775757" y="1175861"/>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View (xem lại đơn hàng)</a:t>
          </a:r>
        </a:p>
      </dsp:txBody>
      <dsp:txXfrm>
        <a:off x="3775757" y="1175861"/>
        <a:ext cx="1414462" cy="848677"/>
      </dsp:txXfrm>
    </dsp:sp>
    <dsp:sp modelId="{096E0FEB-04EE-409B-B238-2F27B7A4ACB6}">
      <dsp:nvSpPr>
        <dsp:cNvPr id="0" name=""/>
        <dsp:cNvSpPr/>
      </dsp:nvSpPr>
      <dsp:spPr>
        <a:xfrm>
          <a:off x="1708842" y="2728483"/>
          <a:ext cx="294726" cy="91440"/>
        </a:xfrm>
        <a:custGeom>
          <a:avLst/>
          <a:gdLst/>
          <a:ahLst/>
          <a:cxnLst/>
          <a:rect l="0" t="0" r="0" b="0"/>
          <a:pathLst>
            <a:path>
              <a:moveTo>
                <a:pt x="0" y="45720"/>
              </a:moveTo>
              <a:lnTo>
                <a:pt x="294726"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848072" y="2772577"/>
        <a:ext cx="16266" cy="3253"/>
      </dsp:txXfrm>
    </dsp:sp>
    <dsp:sp modelId="{AE53D479-663C-469F-ACAA-8ACC8FDD42DA}">
      <dsp:nvSpPr>
        <dsp:cNvPr id="0" name=""/>
        <dsp:cNvSpPr/>
      </dsp:nvSpPr>
      <dsp:spPr>
        <a:xfrm>
          <a:off x="296179" y="2349865"/>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Gửi đơn hàng</a:t>
          </a:r>
        </a:p>
      </dsp:txBody>
      <dsp:txXfrm>
        <a:off x="296179" y="2349865"/>
        <a:ext cx="1414462" cy="848677"/>
      </dsp:txXfrm>
    </dsp:sp>
    <dsp:sp modelId="{311716EE-F445-4181-98BC-217F2B78B5B5}">
      <dsp:nvSpPr>
        <dsp:cNvPr id="0" name=""/>
        <dsp:cNvSpPr/>
      </dsp:nvSpPr>
      <dsp:spPr>
        <a:xfrm>
          <a:off x="2035968" y="2349865"/>
          <a:ext cx="1414462" cy="84867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US" sz="1500" kern="1200"/>
            <a:t>Đặt hàng thành công</a:t>
          </a:r>
        </a:p>
      </dsp:txBody>
      <dsp:txXfrm>
        <a:off x="2035968" y="2349865"/>
        <a:ext cx="1414462" cy="8486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D8E1C0-8C21-4B76-8B97-68451AA3E2F0}">
      <dsp:nvSpPr>
        <dsp:cNvPr id="0" name=""/>
        <dsp:cNvSpPr/>
      </dsp:nvSpPr>
      <dsp:spPr>
        <a:xfrm>
          <a:off x="2484158" y="626172"/>
          <a:ext cx="483883" cy="91440"/>
        </a:xfrm>
        <a:custGeom>
          <a:avLst/>
          <a:gdLst/>
          <a:ahLst/>
          <a:cxnLst/>
          <a:rect l="0" t="0" r="0" b="0"/>
          <a:pathLst>
            <a:path>
              <a:moveTo>
                <a:pt x="0" y="45720"/>
              </a:moveTo>
              <a:lnTo>
                <a:pt x="483883"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13237" y="669319"/>
        <a:ext cx="25724" cy="5144"/>
      </dsp:txXfrm>
    </dsp:sp>
    <dsp:sp modelId="{6BB48B03-9CFE-4AB3-A07A-879530012827}">
      <dsp:nvSpPr>
        <dsp:cNvPr id="0" name=""/>
        <dsp:cNvSpPr/>
      </dsp:nvSpPr>
      <dsp:spPr>
        <a:xfrm>
          <a:off x="249071" y="825"/>
          <a:ext cx="2236886" cy="13421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website “Electro store”</a:t>
          </a:r>
        </a:p>
      </dsp:txBody>
      <dsp:txXfrm>
        <a:off x="249071" y="825"/>
        <a:ext cx="2236886" cy="1342132"/>
      </dsp:txXfrm>
    </dsp:sp>
    <dsp:sp modelId="{84753EF2-0FA9-4355-B0FC-F6508AE23FC6}">
      <dsp:nvSpPr>
        <dsp:cNvPr id="0" name=""/>
        <dsp:cNvSpPr/>
      </dsp:nvSpPr>
      <dsp:spPr>
        <a:xfrm>
          <a:off x="1367514" y="1341158"/>
          <a:ext cx="2751370" cy="483883"/>
        </a:xfrm>
        <a:custGeom>
          <a:avLst/>
          <a:gdLst/>
          <a:ahLst/>
          <a:cxnLst/>
          <a:rect l="0" t="0" r="0" b="0"/>
          <a:pathLst>
            <a:path>
              <a:moveTo>
                <a:pt x="2751370" y="0"/>
              </a:moveTo>
              <a:lnTo>
                <a:pt x="2751370" y="259041"/>
              </a:lnTo>
              <a:lnTo>
                <a:pt x="0" y="259041"/>
              </a:lnTo>
              <a:lnTo>
                <a:pt x="0" y="483883"/>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73223" y="1580527"/>
        <a:ext cx="139952" cy="5144"/>
      </dsp:txXfrm>
    </dsp:sp>
    <dsp:sp modelId="{6708DD40-AA5D-450D-97D0-ADA0BD81046F}">
      <dsp:nvSpPr>
        <dsp:cNvPr id="0" name=""/>
        <dsp:cNvSpPr/>
      </dsp:nvSpPr>
      <dsp:spPr>
        <a:xfrm>
          <a:off x="3000441" y="825"/>
          <a:ext cx="2236886" cy="13421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Admin </a:t>
          </a:r>
        </a:p>
        <a:p>
          <a:pPr marL="0" lvl="0" indent="0" algn="ctr" defTabSz="577850">
            <a:lnSpc>
              <a:spcPct val="90000"/>
            </a:lnSpc>
            <a:spcBef>
              <a:spcPct val="0"/>
            </a:spcBef>
            <a:spcAft>
              <a:spcPct val="35000"/>
            </a:spcAft>
            <a:buNone/>
          </a:pPr>
          <a:r>
            <a:rPr lang="en-US" sz="1300" kern="1200"/>
            <a:t>Đăng nhập </a:t>
          </a:r>
        </a:p>
      </dsp:txBody>
      <dsp:txXfrm>
        <a:off x="3000441" y="825"/>
        <a:ext cx="2236886" cy="1342132"/>
      </dsp:txXfrm>
    </dsp:sp>
    <dsp:sp modelId="{DEA68E7B-846E-4491-989E-27FC8207AD63}">
      <dsp:nvSpPr>
        <dsp:cNvPr id="0" name=""/>
        <dsp:cNvSpPr/>
      </dsp:nvSpPr>
      <dsp:spPr>
        <a:xfrm>
          <a:off x="2484158" y="2482787"/>
          <a:ext cx="483883" cy="91440"/>
        </a:xfrm>
        <a:custGeom>
          <a:avLst/>
          <a:gdLst/>
          <a:ahLst/>
          <a:cxnLst/>
          <a:rect l="0" t="0" r="0" b="0"/>
          <a:pathLst>
            <a:path>
              <a:moveTo>
                <a:pt x="0" y="45720"/>
              </a:moveTo>
              <a:lnTo>
                <a:pt x="483883" y="45720"/>
              </a:lnTo>
            </a:path>
          </a:pathLst>
        </a:custGeom>
        <a:noFill/>
        <a:ln w="6350" cap="flat" cmpd="sng" algn="ctr">
          <a:solidFill>
            <a:schemeClr val="dk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13237" y="2525935"/>
        <a:ext cx="25724" cy="5144"/>
      </dsp:txXfrm>
    </dsp:sp>
    <dsp:sp modelId="{A104F3E2-E089-4F1F-8475-64739E60094A}">
      <dsp:nvSpPr>
        <dsp:cNvPr id="0" name=""/>
        <dsp:cNvSpPr/>
      </dsp:nvSpPr>
      <dsp:spPr>
        <a:xfrm>
          <a:off x="249071" y="1857441"/>
          <a:ext cx="2236886" cy="13421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Chọn kiểu báo cáo doanh thu theo kiểu:</a:t>
          </a:r>
        </a:p>
        <a:p>
          <a:pPr marL="0" lvl="0" indent="0" algn="ctr" defTabSz="577850">
            <a:lnSpc>
              <a:spcPct val="90000"/>
            </a:lnSpc>
            <a:spcBef>
              <a:spcPct val="0"/>
            </a:spcBef>
            <a:spcAft>
              <a:spcPct val="35000"/>
            </a:spcAft>
            <a:buNone/>
          </a:pPr>
          <a:r>
            <a:rPr lang="en-US" sz="1300" kern="1200"/>
            <a:t>Ngày</a:t>
          </a:r>
        </a:p>
        <a:p>
          <a:pPr marL="0" lvl="0" indent="0" algn="ctr" defTabSz="577850">
            <a:lnSpc>
              <a:spcPct val="90000"/>
            </a:lnSpc>
            <a:spcBef>
              <a:spcPct val="0"/>
            </a:spcBef>
            <a:spcAft>
              <a:spcPct val="35000"/>
            </a:spcAft>
            <a:buNone/>
          </a:pPr>
          <a:r>
            <a:rPr lang="en-US" sz="1300" kern="1200"/>
            <a:t>Tháng</a:t>
          </a:r>
        </a:p>
        <a:p>
          <a:pPr marL="0" lvl="0" indent="0" algn="ctr" defTabSz="577850">
            <a:lnSpc>
              <a:spcPct val="90000"/>
            </a:lnSpc>
            <a:spcBef>
              <a:spcPct val="0"/>
            </a:spcBef>
            <a:spcAft>
              <a:spcPct val="35000"/>
            </a:spcAft>
            <a:buNone/>
          </a:pPr>
          <a:r>
            <a:rPr lang="en-US" sz="1300" kern="1200"/>
            <a:t>Năm</a:t>
          </a:r>
        </a:p>
      </dsp:txBody>
      <dsp:txXfrm>
        <a:off x="249071" y="1857441"/>
        <a:ext cx="2236886" cy="1342132"/>
      </dsp:txXfrm>
    </dsp:sp>
    <dsp:sp modelId="{11472512-F7AA-4251-AF7A-0E62DBF6DCF1}">
      <dsp:nvSpPr>
        <dsp:cNvPr id="0" name=""/>
        <dsp:cNvSpPr/>
      </dsp:nvSpPr>
      <dsp:spPr>
        <a:xfrm>
          <a:off x="3000441" y="1857441"/>
          <a:ext cx="2236886" cy="13421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US" sz="1300" kern="1200"/>
            <a:t>Xem kết quả</a:t>
          </a:r>
        </a:p>
      </dsp:txBody>
      <dsp:txXfrm>
        <a:off x="3000441" y="1857441"/>
        <a:ext cx="2236886" cy="134213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77B1E0-6264-41DB-8FE2-87EB48168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BIA-DALT</Template>
  <TotalTime>10</TotalTime>
  <Pages>53</Pages>
  <Words>7908</Words>
  <Characters>45080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lpstr>
    </vt:vector>
  </TitlesOfParts>
  <Company>LOTUS</Company>
  <LinksUpToDate>false</LinksUpToDate>
  <CharactersWithSpaces>52883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6A</dc:creator>
  <cp:keywords/>
  <cp:lastModifiedBy>Admin</cp:lastModifiedBy>
  <cp:revision>28</cp:revision>
  <cp:lastPrinted>2020-07-04T04:01:00Z</cp:lastPrinted>
  <dcterms:created xsi:type="dcterms:W3CDTF">2020-07-04T04:21:00Z</dcterms:created>
  <dcterms:modified xsi:type="dcterms:W3CDTF">2020-07-06T01:40:00Z</dcterms:modified>
</cp:coreProperties>
</file>